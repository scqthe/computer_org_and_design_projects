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700F4" w14:textId="01BB2E04" w:rsidR="00E81978" w:rsidRDefault="00B21F02">
      <w:pPr>
        <w:pStyle w:val="Title"/>
      </w:pPr>
      <w:sdt>
        <w:sdtPr>
          <w:alias w:val="Title:"/>
          <w:tag w:val="Title:"/>
          <w:id w:val="726351117"/>
          <w:placeholder>
            <w:docPart w:val="D272DDE6F0B344439F1649FE6FBF8EF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85174">
            <w:t>Verilog Test Bench Design Code</w:t>
          </w:r>
        </w:sdtContent>
      </w:sdt>
    </w:p>
    <w:p w14:paraId="023C4E03" w14:textId="4060479E" w:rsidR="00B823AA" w:rsidRDefault="00B94EDF" w:rsidP="00B823AA">
      <w:pPr>
        <w:pStyle w:val="Title2"/>
      </w:pPr>
      <w:r>
        <w:t>Anand Rajan</w:t>
      </w:r>
    </w:p>
    <w:p w14:paraId="5E89737F" w14:textId="452CF8D7" w:rsidR="00E81978" w:rsidRDefault="00B94EDF" w:rsidP="00B823AA">
      <w:pPr>
        <w:pStyle w:val="Title2"/>
      </w:pPr>
      <w:r>
        <w:t>Pennsylvania State University, University Park</w:t>
      </w:r>
    </w:p>
    <w:p w14:paraId="5A20C7FF" w14:textId="56C06CCE" w:rsidR="00E81978" w:rsidRDefault="00B94EDF">
      <w:pPr>
        <w:pStyle w:val="Title"/>
      </w:pPr>
      <w:r>
        <w:t>Section 002R</w:t>
      </w:r>
    </w:p>
    <w:p w14:paraId="36A571F5" w14:textId="772CF880" w:rsidR="00E81978" w:rsidRDefault="00B94EDF" w:rsidP="00B823AA">
      <w:pPr>
        <w:pStyle w:val="Title2"/>
      </w:pPr>
      <w:r>
        <w:t>CMPEN 331</w:t>
      </w:r>
    </w:p>
    <w:p w14:paraId="1CC51763" w14:textId="77777777" w:rsidR="003556CD" w:rsidRDefault="003556CD">
      <w:pPr>
        <w:rPr>
          <w:rFonts w:asciiTheme="majorHAnsi" w:eastAsiaTheme="majorEastAsia" w:hAnsiTheme="majorHAnsi" w:cstheme="majorBidi"/>
        </w:rPr>
      </w:pPr>
      <w:r>
        <w:br w:type="page"/>
      </w:r>
    </w:p>
    <w:p w14:paraId="6D2A8E67" w14:textId="3C65038E" w:rsidR="003556CD" w:rsidRDefault="00CA7146" w:rsidP="00CA7146">
      <w:pPr>
        <w:pStyle w:val="Title"/>
        <w:tabs>
          <w:tab w:val="left" w:pos="3180"/>
          <w:tab w:val="center" w:pos="4680"/>
        </w:tabs>
        <w:jc w:val="left"/>
      </w:pPr>
      <w:r>
        <w:lastRenderedPageBreak/>
        <w:tab/>
      </w:r>
      <w:r>
        <w:tab/>
      </w:r>
      <w:r w:rsidR="003556CD">
        <w:rPr>
          <w:noProof/>
          <w:sz w:val="18"/>
          <w:szCs w:val="18"/>
        </w:rPr>
        <mc:AlternateContent>
          <mc:Choice Requires="wps">
            <w:drawing>
              <wp:anchor distT="0" distB="0" distL="114300" distR="114300" simplePos="0" relativeHeight="251669504" behindDoc="0" locked="1" layoutInCell="1" allowOverlap="1" wp14:anchorId="2DF28109" wp14:editId="4B4CF56F">
                <wp:simplePos x="0" y="0"/>
                <wp:positionH relativeFrom="column">
                  <wp:posOffset>0</wp:posOffset>
                </wp:positionH>
                <wp:positionV relativeFrom="paragraph">
                  <wp:posOffset>-1523365</wp:posOffset>
                </wp:positionV>
                <wp:extent cx="6199632" cy="9144"/>
                <wp:effectExtent l="0" t="0" r="29845" b="29210"/>
                <wp:wrapNone/>
                <wp:docPr id="11" name="Straight Connector 11"/>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B7227"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9.95pt" to="488.1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" strokecolor="black [3213]" strokeweight=".5pt">
                <v:stroke joinstyle="miter"/>
                <w10:anchorlock/>
              </v:line>
            </w:pict>
          </mc:Fallback>
        </mc:AlternateContent>
      </w:r>
      <w:r w:rsidR="003556CD">
        <w:t>Abstr</w:t>
      </w:r>
      <w:r w:rsidR="003556CD">
        <w:rPr>
          <w:noProof/>
          <w:sz w:val="18"/>
          <w:szCs w:val="18"/>
        </w:rPr>
        <mc:AlternateContent>
          <mc:Choice Requires="wps">
            <w:drawing>
              <wp:anchor distT="0" distB="0" distL="114300" distR="114300" simplePos="0" relativeHeight="251671552" behindDoc="0" locked="1" layoutInCell="1" allowOverlap="1" wp14:anchorId="158E3A33" wp14:editId="0C5B643D">
                <wp:simplePos x="0" y="0"/>
                <wp:positionH relativeFrom="column">
                  <wp:posOffset>152400</wp:posOffset>
                </wp:positionH>
                <wp:positionV relativeFrom="paragraph">
                  <wp:posOffset>-1370965</wp:posOffset>
                </wp:positionV>
                <wp:extent cx="6199632" cy="9144"/>
                <wp:effectExtent l="0" t="0" r="29845" b="29210"/>
                <wp:wrapNone/>
                <wp:docPr id="12" name="Straight Connector 12"/>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A289A"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7.95pt" to="500.1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" strokecolor="black [3213]" strokeweight=".5pt">
                <v:stroke joinstyle="miter"/>
                <w10:anchorlock/>
              </v:line>
            </w:pict>
          </mc:Fallback>
        </mc:AlternateContent>
      </w:r>
      <w:r w:rsidR="003556CD">
        <w:t>act</w:t>
      </w:r>
    </w:p>
    <w:p w14:paraId="33E23131" w14:textId="0785F6A0" w:rsidR="003556CD" w:rsidRDefault="003556CD" w:rsidP="003556CD">
      <w:pPr>
        <w:pStyle w:val="Title"/>
      </w:pPr>
      <w:r>
        <w:rPr>
          <w:noProof/>
          <w:sz w:val="18"/>
          <w:szCs w:val="18"/>
        </w:rPr>
        <mc:AlternateContent>
          <mc:Choice Requires="wps">
            <w:drawing>
              <wp:anchor distT="0" distB="0" distL="114300" distR="114300" simplePos="0" relativeHeight="251673600" behindDoc="0" locked="1" layoutInCell="1" allowOverlap="1" wp14:anchorId="39531917" wp14:editId="43F64D57">
                <wp:simplePos x="0" y="0"/>
                <wp:positionH relativeFrom="margin">
                  <wp:posOffset>0</wp:posOffset>
                </wp:positionH>
                <wp:positionV relativeFrom="paragraph">
                  <wp:posOffset>-635</wp:posOffset>
                </wp:positionV>
                <wp:extent cx="6199505" cy="8890"/>
                <wp:effectExtent l="0" t="0" r="29845" b="29210"/>
                <wp:wrapNone/>
                <wp:docPr id="14" name="Straight Connector 14"/>
                <wp:cNvGraphicFramePr/>
                <a:graphic xmlns:a="http://schemas.openxmlformats.org/drawingml/2006/main">
                  <a:graphicData uri="http://schemas.microsoft.com/office/word/2010/wordprocessingShape">
                    <wps:wsp>
                      <wps:cNvCnPr/>
                      <wps:spPr>
                        <a:xfrm>
                          <a:off x="0" y="0"/>
                          <a:ext cx="619950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673D9" id="Straight Connector 14"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" strokecolor="black [3213]" strokeweight=".5pt">
                <v:stroke joinstyle="miter"/>
                <w10:wrap anchorx="margin"/>
                <w10:anchorlock/>
              </v:line>
            </w:pict>
          </mc:Fallback>
        </mc:AlternateContent>
      </w:r>
    </w:p>
    <w:p w14:paraId="24E00956" w14:textId="16612AD7" w:rsidR="003556CD" w:rsidRDefault="00B57F43" w:rsidP="003556CD">
      <w:pPr>
        <w:pStyle w:val="Title"/>
        <w:jc w:val="both"/>
      </w:pPr>
      <w:r>
        <w:t>This final project serves as the culmination of all ideas and concepts presented throughout the class. In this project, the idea of the pipelining technique to construct a fast CPU is introduced, developed, and expanded to create a basic yet usable CPU. All five blocks that compose the CPU itself were constructed and perfected in previous lab sessions, and this lab serves as the presentation for it all.</w:t>
      </w:r>
    </w:p>
    <w:p w14:paraId="22F7135E" w14:textId="77777777" w:rsidR="00B57F43" w:rsidRDefault="00B57F43" w:rsidP="003556CD">
      <w:pPr>
        <w:pStyle w:val="Title"/>
        <w:jc w:val="both"/>
      </w:pPr>
    </w:p>
    <w:p w14:paraId="28B524D1" w14:textId="7BD9ED08" w:rsidR="00B57F43" w:rsidRDefault="00B57F43" w:rsidP="003556CD">
      <w:pPr>
        <w:pStyle w:val="Title"/>
        <w:jc w:val="both"/>
      </w:pPr>
      <w:r>
        <w:t xml:space="preserve">The purpose of this project is, as mentioned, to construct a basic </w:t>
      </w:r>
      <w:r w:rsidR="00CA7146">
        <w:t xml:space="preserve">pipelined </w:t>
      </w:r>
      <w:r>
        <w:t xml:space="preserve">CPU. </w:t>
      </w:r>
      <w:r w:rsidR="00CA7146">
        <w:t xml:space="preserve">This warranted that each block should be able to handle its own instruction, as it would pass on that instruction to the next block at every clock cycle. </w:t>
      </w:r>
      <w:r>
        <w:t>This is done through the five blocks – Instruction Fetch, Decode, and Execute (IF, ID, EXE), Memory, and Write Back. Each block is composed of its own individual modules, which will be looked into in the next section. As a brief overview, the IF stage is charged with quite simply fetching the instruction. The PC provides a starting value and this stage is concerned with fetching the instruction at that PC value from the Instruction Memory module.</w:t>
      </w:r>
    </w:p>
    <w:p w14:paraId="7380B185" w14:textId="77777777" w:rsidR="00CA7146" w:rsidRDefault="00CA7146" w:rsidP="003556CD">
      <w:pPr>
        <w:pStyle w:val="Title"/>
        <w:jc w:val="both"/>
      </w:pPr>
    </w:p>
    <w:p w14:paraId="1BE6A646" w14:textId="6D9C04E0" w:rsidR="00CA7146" w:rsidRDefault="00B57F43" w:rsidP="003556CD">
      <w:pPr>
        <w:pStyle w:val="Title"/>
        <w:jc w:val="both"/>
      </w:pPr>
      <w:r>
        <w:t>The Decode and Execute stage are charged with their self-explanatory tasks of decoding said instructing and proceeding to execute it. The instruction is decoded by splitting it up and processing each segment in different modules, most importantly the Control Unit. Depending on the values of the instruction, the output of this block will determine how the rest of the program proceeds. Execution of this instruction relies on the ALU module to perform the instruction specified by the opcode segment.</w:t>
      </w:r>
    </w:p>
    <w:p w14:paraId="1573EEA7" w14:textId="77777777" w:rsidR="00CA7146" w:rsidRDefault="00CA7146" w:rsidP="003556CD">
      <w:pPr>
        <w:pStyle w:val="Title"/>
        <w:jc w:val="both"/>
      </w:pPr>
    </w:p>
    <w:p w14:paraId="11F04F2B" w14:textId="1B973817" w:rsidR="00B57F43" w:rsidRDefault="00B57F43" w:rsidP="003556CD">
      <w:pPr>
        <w:pStyle w:val="Title"/>
        <w:jc w:val="both"/>
      </w:pPr>
      <w:r>
        <w:lastRenderedPageBreak/>
        <w:t>Finally, the memory block involves simply reading data memory at the provided index</w:t>
      </w:r>
      <w:r w:rsidR="00CA7146">
        <w:t>. The last write back stage assumes that the value obtained is now to be written into memory and performs just that.</w:t>
      </w:r>
    </w:p>
    <w:p w14:paraId="134F7F68" w14:textId="6BD78355" w:rsidR="00CA7146" w:rsidRDefault="00CA7146" w:rsidP="003556CD">
      <w:pPr>
        <w:pStyle w:val="Title"/>
        <w:jc w:val="both"/>
      </w:pPr>
    </w:p>
    <w:p w14:paraId="45D649D1" w14:textId="5E5E14BB" w:rsidR="00CA7146" w:rsidRDefault="00CA7146" w:rsidP="003556CD">
      <w:pPr>
        <w:pStyle w:val="Title"/>
        <w:jc w:val="both"/>
      </w:pPr>
      <w:r>
        <w:t>This was the fundamental CPU built across the first 5 labs. As an honors options task as well as in the final project, forwarding of outputs in order to subvert data hazards was a requisite. While the initial structure of our CPU involved keeping the register file in the ID block, moving it to the WB block can optimize the circuit but at the same time, introduce data hazards. This is caused in the event that a value that needs to be written back is also being called upon by a previous instruction in the EXE or MEM stages.</w:t>
      </w:r>
    </w:p>
    <w:p w14:paraId="5A4E3202" w14:textId="04E15C09" w:rsidR="00A64CF3" w:rsidRDefault="00A64CF3" w:rsidP="003556CD">
      <w:pPr>
        <w:pStyle w:val="Title"/>
        <w:jc w:val="both"/>
      </w:pPr>
    </w:p>
    <w:p w14:paraId="5494688F" w14:textId="61CC7759" w:rsidR="00A64CF3" w:rsidRDefault="00A64CF3" w:rsidP="003556CD">
      <w:pPr>
        <w:pStyle w:val="Title"/>
        <w:jc w:val="both"/>
      </w:pPr>
      <w:r>
        <w:t>To prevent these hazards, forwarding was done. Rearranging the register file to the write back block, we must now introduce the addition of 2 new modules, namely 2 new forwarding multiplexers, to handle the data hazard. While register values are taken at each stage and sent back to the control unit, only the values of the RegWrite signal in each stage, as well as the source, target, and destination register values matter. At any given time, if a signal is to be written back, a hazard arises if the destination register of that write back is also the source or target register of an instruction in the EXE or MEM stages. The logic won’t be discussed thoroughly as the code implemented focuses on this logic. However, this logic was accounted for and the update of the control unit as well as the addition of the forwarding multiplexers complete this.</w:t>
      </w:r>
    </w:p>
    <w:p w14:paraId="06F9E174" w14:textId="3B4AC7AD" w:rsidR="00A64CF3" w:rsidRDefault="00A64CF3" w:rsidP="003556CD">
      <w:pPr>
        <w:pStyle w:val="Title"/>
        <w:jc w:val="both"/>
      </w:pPr>
    </w:p>
    <w:p w14:paraId="3EDB1BF4" w14:textId="7274AEA5" w:rsidR="00A64CF3" w:rsidRDefault="00A64CF3" w:rsidP="003556CD">
      <w:pPr>
        <w:pStyle w:val="Title"/>
        <w:jc w:val="both"/>
      </w:pPr>
      <w:r>
        <w:t>Having now provided a brief level overview of what will be done in this project, an introduction into the diagram and circuit itself will be provided.</w:t>
      </w:r>
    </w:p>
    <w:p w14:paraId="4F24981C" w14:textId="122F041F" w:rsidR="004C00F6" w:rsidRDefault="004C00F6" w:rsidP="004C00F6">
      <w:pPr>
        <w:pStyle w:val="Title"/>
        <w:tabs>
          <w:tab w:val="left" w:pos="3180"/>
          <w:tab w:val="center" w:pos="4680"/>
        </w:tabs>
      </w:pPr>
      <w:r>
        <w:lastRenderedPageBreak/>
        <w:t>Introduction</w:t>
      </w:r>
    </w:p>
    <w:p w14:paraId="49EC5372" w14:textId="77777777" w:rsidR="004C00F6" w:rsidRDefault="004C00F6" w:rsidP="004C00F6">
      <w:pPr>
        <w:pStyle w:val="Title"/>
      </w:pPr>
      <w:r>
        <w:rPr>
          <w:noProof/>
          <w:sz w:val="18"/>
          <w:szCs w:val="18"/>
        </w:rPr>
        <mc:AlternateContent>
          <mc:Choice Requires="wps">
            <w:drawing>
              <wp:anchor distT="0" distB="0" distL="114300" distR="114300" simplePos="0" relativeHeight="251676672" behindDoc="0" locked="1" layoutInCell="1" allowOverlap="1" wp14:anchorId="28E25829" wp14:editId="0E5CF683">
                <wp:simplePos x="0" y="0"/>
                <wp:positionH relativeFrom="margin">
                  <wp:posOffset>0</wp:posOffset>
                </wp:positionH>
                <wp:positionV relativeFrom="paragraph">
                  <wp:posOffset>-635</wp:posOffset>
                </wp:positionV>
                <wp:extent cx="6199505" cy="8890"/>
                <wp:effectExtent l="0" t="0" r="29845" b="29210"/>
                <wp:wrapNone/>
                <wp:docPr id="19" name="Straight Connector 19"/>
                <wp:cNvGraphicFramePr/>
                <a:graphic xmlns:a="http://schemas.openxmlformats.org/drawingml/2006/main">
                  <a:graphicData uri="http://schemas.microsoft.com/office/word/2010/wordprocessingShape">
                    <wps:wsp>
                      <wps:cNvCnPr/>
                      <wps:spPr>
                        <a:xfrm>
                          <a:off x="0" y="0"/>
                          <a:ext cx="619950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F48D7"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" strokecolor="black [3213]" strokeweight=".5pt">
                <v:stroke joinstyle="miter"/>
                <w10:wrap anchorx="margin"/>
                <w10:anchorlock/>
              </v:line>
            </w:pict>
          </mc:Fallback>
        </mc:AlternateContent>
      </w:r>
    </w:p>
    <w:p w14:paraId="0A4A1E20" w14:textId="639C1EFF" w:rsidR="004C00F6" w:rsidRDefault="0058236A" w:rsidP="004C00F6">
      <w:pPr>
        <w:pStyle w:val="Title"/>
        <w:jc w:val="both"/>
      </w:pPr>
      <w:r>
        <w:t>This section will serve to explain in detail each block and its purpose, as well as how it connects in an overarching manner to the rest of the circuit.</w:t>
      </w:r>
    </w:p>
    <w:p w14:paraId="775E00D0" w14:textId="77777777" w:rsidR="0058236A" w:rsidRDefault="0058236A" w:rsidP="004C00F6">
      <w:pPr>
        <w:pStyle w:val="Title"/>
        <w:jc w:val="both"/>
      </w:pPr>
    </w:p>
    <w:p w14:paraId="74589A65" w14:textId="6793B549" w:rsidR="0058236A" w:rsidRDefault="0058236A" w:rsidP="004C00F6">
      <w:pPr>
        <w:pStyle w:val="Title"/>
        <w:jc w:val="both"/>
      </w:pPr>
      <w:r>
        <w:t>Starting with block 1, the information fetch stage, the only components involved are the IF register, the instruction memory, and a simple adder. The IF register contains the value of the PC (program counter) and this value is fed into both the adder as well as the instruction memory. The adder simply takes this input, adds 4 to it, and feeds it back into the IF register to update the PC for the next clock cycle. The instruction memory seeks the instruction found at the index given by PC and outputs it. This connects to the second block through the ID register.</w:t>
      </w:r>
    </w:p>
    <w:p w14:paraId="289EAF40" w14:textId="14491583" w:rsidR="007C4208" w:rsidRDefault="007C4208" w:rsidP="007C4208">
      <w:pPr>
        <w:pStyle w:val="Title"/>
      </w:pPr>
      <w:r>
        <w:rPr>
          <w:noProof/>
        </w:rPr>
        <w:drawing>
          <wp:inline distT="0" distB="0" distL="0" distR="0" wp14:anchorId="6C240284" wp14:editId="3C817844">
            <wp:extent cx="752475" cy="2705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2475" cy="2705100"/>
                    </a:xfrm>
                    <a:prstGeom prst="rect">
                      <a:avLst/>
                    </a:prstGeom>
                  </pic:spPr>
                </pic:pic>
              </a:graphicData>
            </a:graphic>
          </wp:inline>
        </w:drawing>
      </w:r>
    </w:p>
    <w:p w14:paraId="52CAECEC" w14:textId="467554B4" w:rsidR="007C4208" w:rsidRPr="007C4208" w:rsidRDefault="007C4208" w:rsidP="007C4208">
      <w:pPr>
        <w:pStyle w:val="Title"/>
        <w:rPr>
          <w:i/>
          <w:iCs/>
        </w:rPr>
      </w:pPr>
      <w:r>
        <w:rPr>
          <w:i/>
          <w:iCs/>
        </w:rPr>
        <w:t>Figure 1. Block 1 – Information Fetch Stage and circuitry</w:t>
      </w:r>
    </w:p>
    <w:p w14:paraId="735BC84A" w14:textId="231FADEE" w:rsidR="0058236A" w:rsidRDefault="0058236A" w:rsidP="004C00F6">
      <w:pPr>
        <w:pStyle w:val="Title"/>
        <w:jc w:val="both"/>
      </w:pPr>
    </w:p>
    <w:p w14:paraId="08CDA8B5" w14:textId="18A4E5FE" w:rsidR="0058236A" w:rsidRDefault="0058236A" w:rsidP="004C00F6">
      <w:pPr>
        <w:pStyle w:val="Title"/>
        <w:jc w:val="both"/>
      </w:pPr>
      <w:r>
        <w:t xml:space="preserve">The ID register only contains the value of the instruction. This block now acts on the next clock cycle as the IF block will now work on the next instruction. The instruction is broken down into </w:t>
      </w:r>
      <w:r>
        <w:lastRenderedPageBreak/>
        <w:t>several segments. The opcode and the function segments are fed into the control unit, as well as the source and target registers. The control unit uses this information to determine several things. Firstly, it outputs a high or low value for the output register (RegDst) using this information and feeds it into a multiplexer. This mux uses this as a selector bit to choose between the destination and the target register as the output register. Additionally, the control unit outputs several bits that will be of use to the ALU in the next block, such as the aluc, aluimm, and other information bits like wreg (RegWrite), m2reg (MemToReg), wmem (MemWrite), and the forwarding bits for the forwarding multiplexers. These bits are the selectors for the muxes of the same name that determines whether forwarding needs to be done or not. Lastly for this block, the immediate of the instruction is fed into a sign-extender (32 bit) and the source and target registers are also sent as inputs to the register file (found in block 5). This connects to the next block through the EXE register.</w:t>
      </w:r>
    </w:p>
    <w:p w14:paraId="0917F26E" w14:textId="79CBD2DE" w:rsidR="00CB2B2D" w:rsidRDefault="00CB2B2D" w:rsidP="00CB2B2D">
      <w:pPr>
        <w:pStyle w:val="Title"/>
      </w:pPr>
      <w:r>
        <w:rPr>
          <w:noProof/>
        </w:rPr>
        <w:drawing>
          <wp:inline distT="0" distB="0" distL="0" distR="0" wp14:anchorId="50EA6341" wp14:editId="4AEE93FF">
            <wp:extent cx="89535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5350" cy="3048000"/>
                    </a:xfrm>
                    <a:prstGeom prst="rect">
                      <a:avLst/>
                    </a:prstGeom>
                  </pic:spPr>
                </pic:pic>
              </a:graphicData>
            </a:graphic>
          </wp:inline>
        </w:drawing>
      </w:r>
    </w:p>
    <w:p w14:paraId="1B6588B6" w14:textId="4F0D26F4" w:rsidR="00CB2B2D" w:rsidRPr="00CB2B2D" w:rsidRDefault="00CB2B2D" w:rsidP="00CB2B2D">
      <w:pPr>
        <w:pStyle w:val="Title"/>
        <w:rPr>
          <w:i/>
          <w:iCs/>
        </w:rPr>
      </w:pPr>
      <w:r>
        <w:rPr>
          <w:i/>
          <w:iCs/>
        </w:rPr>
        <w:t>Figure 2. Block 2 – Information Decode stage and circuitry</w:t>
      </w:r>
    </w:p>
    <w:p w14:paraId="17D2032D" w14:textId="1C525996" w:rsidR="0058236A" w:rsidRDefault="0058236A" w:rsidP="004C00F6">
      <w:pPr>
        <w:pStyle w:val="Title"/>
        <w:jc w:val="both"/>
      </w:pPr>
    </w:p>
    <w:p w14:paraId="1E437F00" w14:textId="469C45AB" w:rsidR="0058236A" w:rsidRDefault="0058236A" w:rsidP="004C00F6">
      <w:pPr>
        <w:pStyle w:val="Title"/>
        <w:jc w:val="both"/>
      </w:pPr>
      <w:r>
        <w:lastRenderedPageBreak/>
        <w:t>Block 3, or the execute stage, is the calculation part of the CPU. It takes in the inputs from the EXE register and uses them in this block in the next clock cycle. The output of the second forwarding mux (QB) is fed into a mux in this stage, along with the output of the sign extender. The selector bit is ealuimm, and this mux’s output is fed into the ALU. The purpose of choosing with this mux is to determine whether the immediate is used in the calculation or not (in which case, the QB output of the register file is the default).</w:t>
      </w:r>
      <w:r w:rsidR="00304A4C">
        <w:t xml:space="preserve"> The ALU is the center for arithmetic operations, and the inputs are A and B (corresponding to the output QA from the register file and output of the mux, either QB or extended immediate). Whether it be addition, subtraction, etc, the ALU will perform the chosen operation as given by aluc (determined by the control unit previously) and output it as ALUOUT. The result of this operation is fed into the next MEM register.</w:t>
      </w:r>
    </w:p>
    <w:p w14:paraId="74298197" w14:textId="12667D93" w:rsidR="00CB2B2D" w:rsidRPr="00CB2B2D" w:rsidRDefault="00CB2B2D" w:rsidP="00CB2B2D">
      <w:pPr>
        <w:pStyle w:val="Title"/>
        <w:rPr>
          <w:i/>
          <w:iCs/>
        </w:rPr>
      </w:pPr>
      <w:r>
        <w:rPr>
          <w:noProof/>
        </w:rPr>
        <w:drawing>
          <wp:inline distT="0" distB="0" distL="0" distR="0" wp14:anchorId="010F878C" wp14:editId="4BCFB451">
            <wp:extent cx="952500" cy="201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2019300"/>
                    </a:xfrm>
                    <a:prstGeom prst="rect">
                      <a:avLst/>
                    </a:prstGeom>
                  </pic:spPr>
                </pic:pic>
              </a:graphicData>
            </a:graphic>
          </wp:inline>
        </w:drawing>
      </w:r>
      <w:r>
        <w:br/>
      </w:r>
      <w:r>
        <w:rPr>
          <w:i/>
          <w:iCs/>
        </w:rPr>
        <w:t>Block 3. Execute stage and circuitry</w:t>
      </w:r>
    </w:p>
    <w:p w14:paraId="229CAE18" w14:textId="6FCF8809" w:rsidR="00304A4C" w:rsidRDefault="00304A4C" w:rsidP="004C00F6">
      <w:pPr>
        <w:pStyle w:val="Title"/>
        <w:jc w:val="both"/>
      </w:pPr>
    </w:p>
    <w:p w14:paraId="07A2BFC1" w14:textId="36ED12C0" w:rsidR="00304A4C" w:rsidRDefault="00304A4C" w:rsidP="004C00F6">
      <w:pPr>
        <w:pStyle w:val="Title"/>
        <w:jc w:val="both"/>
      </w:pPr>
      <w:r>
        <w:t>The memory block simply reads what is at this data memory. The data memory block uses the output from the ALU in the next clock cycle as an index and reads the memory it has stored at that index, should it be within range. The ALU output is still pipelined directly to the next register, but the output of the data memory is also checked and stored.</w:t>
      </w:r>
    </w:p>
    <w:p w14:paraId="3FF532A8" w14:textId="453F5A56" w:rsidR="0016662E" w:rsidRDefault="0016662E" w:rsidP="0016662E">
      <w:pPr>
        <w:pStyle w:val="Title"/>
      </w:pPr>
      <w:r>
        <w:rPr>
          <w:noProof/>
        </w:rPr>
        <w:lastRenderedPageBreak/>
        <w:drawing>
          <wp:inline distT="0" distB="0" distL="0" distR="0" wp14:anchorId="62B2C4B6" wp14:editId="7F3160EA">
            <wp:extent cx="685800" cy="2124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 cy="2124075"/>
                    </a:xfrm>
                    <a:prstGeom prst="rect">
                      <a:avLst/>
                    </a:prstGeom>
                  </pic:spPr>
                </pic:pic>
              </a:graphicData>
            </a:graphic>
          </wp:inline>
        </w:drawing>
      </w:r>
    </w:p>
    <w:p w14:paraId="2A796172" w14:textId="5B44F75A" w:rsidR="0016662E" w:rsidRPr="0016662E" w:rsidRDefault="0016662E" w:rsidP="0016662E">
      <w:pPr>
        <w:pStyle w:val="Title"/>
        <w:rPr>
          <w:i/>
          <w:iCs/>
        </w:rPr>
      </w:pPr>
      <w:r>
        <w:rPr>
          <w:i/>
          <w:iCs/>
        </w:rPr>
        <w:t>Figure 4. Block 4 – Memory stage and circuitry</w:t>
      </w:r>
    </w:p>
    <w:p w14:paraId="633797B6" w14:textId="6B04520C" w:rsidR="00304A4C" w:rsidRDefault="00304A4C" w:rsidP="004C00F6">
      <w:pPr>
        <w:pStyle w:val="Title"/>
        <w:jc w:val="both"/>
      </w:pPr>
    </w:p>
    <w:p w14:paraId="1FCC8734" w14:textId="7FD20EC2" w:rsidR="00304A4C" w:rsidRDefault="00304A4C" w:rsidP="004C00F6">
      <w:pPr>
        <w:pStyle w:val="Title"/>
        <w:jc w:val="both"/>
      </w:pPr>
      <w:r>
        <w:t>Finally, the write back stage simply takes whatever values were written into the WB register (outputs of the MEM block) and in the next clock cycle, feeds the DM output into a multiplexer alongside the ALU output. Essentially, based on whether you want the memory to be sent from the register or not (MemToReg is high or low), the mux will choose between the newly calculated ALU output or the previously stored Data Memory value. This output is fed as the “d” input into the register file. The pipelined value of the output register from Block 2 is fed as the “wn” value into the RegFile. The primary inputs of ma and mb are given by the source and target registers, also sent directly from Block 2. The register file reads the contents of the file at indices ma and mb, and outputs the value stored there as qa and qb. This is changed based on whether the RegWrite signal is high (this is also fed into RegFile). If Write Back is enabled, the signals at wn and d would need to be written into memory.</w:t>
      </w:r>
    </w:p>
    <w:p w14:paraId="388D2B3A" w14:textId="123A8692" w:rsidR="0016662E" w:rsidRDefault="0016662E" w:rsidP="0016662E">
      <w:pPr>
        <w:pStyle w:val="Title"/>
      </w:pPr>
      <w:r>
        <w:rPr>
          <w:noProof/>
        </w:rPr>
        <w:lastRenderedPageBreak/>
        <w:drawing>
          <wp:inline distT="0" distB="0" distL="0" distR="0" wp14:anchorId="76BA8F98" wp14:editId="6E23C2E3">
            <wp:extent cx="108585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5850" cy="2390775"/>
                    </a:xfrm>
                    <a:prstGeom prst="rect">
                      <a:avLst/>
                    </a:prstGeom>
                  </pic:spPr>
                </pic:pic>
              </a:graphicData>
            </a:graphic>
          </wp:inline>
        </w:drawing>
      </w:r>
    </w:p>
    <w:p w14:paraId="6A494F53" w14:textId="23CAD78C" w:rsidR="0016662E" w:rsidRPr="0016662E" w:rsidRDefault="0016662E" w:rsidP="0016662E">
      <w:pPr>
        <w:pStyle w:val="Title"/>
        <w:rPr>
          <w:i/>
          <w:iCs/>
        </w:rPr>
      </w:pPr>
      <w:r>
        <w:rPr>
          <w:i/>
          <w:iCs/>
        </w:rPr>
        <w:t>Figure 5. Block 5 – Write back stage and circuitry</w:t>
      </w:r>
    </w:p>
    <w:p w14:paraId="0DDAB5FC" w14:textId="77777777" w:rsidR="00304A4C" w:rsidRDefault="00304A4C" w:rsidP="004C00F6">
      <w:pPr>
        <w:pStyle w:val="Title"/>
        <w:jc w:val="both"/>
      </w:pPr>
    </w:p>
    <w:p w14:paraId="0644E769" w14:textId="37BBD028" w:rsidR="00304A4C" w:rsidRDefault="00304A4C" w:rsidP="004C00F6">
      <w:pPr>
        <w:pStyle w:val="Title"/>
        <w:jc w:val="both"/>
      </w:pPr>
      <w:r>
        <w:t>Otherwise, to keep in line with forwarding, the information in qa and qb would be sent back to Block 2 as inputs to the forwarding muxes. Other inputs include the ALU output (immediately after calculation), the ALU output after entering the next clock cycle, as well as the value stored in the Data Memory. Depending on whether a hazard arises with RS and RD, or RT and RD, or even whether it happens in the EXE or MEM block, this mux will output the forwarded value to ensure no hazards.</w:t>
      </w:r>
    </w:p>
    <w:p w14:paraId="3B2D4E25" w14:textId="305BBA99" w:rsidR="0016662E" w:rsidRDefault="0016662E" w:rsidP="0016662E">
      <w:pPr>
        <w:pStyle w:val="Title"/>
      </w:pPr>
      <w:r>
        <w:rPr>
          <w:noProof/>
        </w:rPr>
        <w:drawing>
          <wp:inline distT="0" distB="0" distL="0" distR="0" wp14:anchorId="73FAB335" wp14:editId="73B9DBFB">
            <wp:extent cx="3314700" cy="1352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700" cy="1352550"/>
                    </a:xfrm>
                    <a:prstGeom prst="rect">
                      <a:avLst/>
                    </a:prstGeom>
                  </pic:spPr>
                </pic:pic>
              </a:graphicData>
            </a:graphic>
          </wp:inline>
        </w:drawing>
      </w:r>
    </w:p>
    <w:p w14:paraId="4A12433E" w14:textId="6F69ECB4" w:rsidR="0016662E" w:rsidRPr="0016662E" w:rsidRDefault="0016662E" w:rsidP="0016662E">
      <w:pPr>
        <w:pStyle w:val="Title"/>
        <w:rPr>
          <w:i/>
          <w:iCs/>
        </w:rPr>
      </w:pPr>
      <w:r>
        <w:rPr>
          <w:i/>
          <w:iCs/>
        </w:rPr>
        <w:t>Figure 6. Visualization and circuitry of the forwarding done, as well as rewiring from each block to the muxes. Control unit inputs are also taken.</w:t>
      </w:r>
    </w:p>
    <w:p w14:paraId="33D3FBC6" w14:textId="666EA88E" w:rsidR="0058236A" w:rsidRDefault="0058236A" w:rsidP="004C00F6">
      <w:pPr>
        <w:pStyle w:val="Title"/>
        <w:jc w:val="both"/>
      </w:pPr>
    </w:p>
    <w:p w14:paraId="75913BDE" w14:textId="19C8C094" w:rsidR="003556CD" w:rsidRPr="00D33C4C" w:rsidRDefault="006C74FA" w:rsidP="003556CD">
      <w:pPr>
        <w:pStyle w:val="Title"/>
        <w:jc w:val="both"/>
        <w:rPr>
          <w:b/>
          <w:bCs/>
          <w:i/>
          <w:iCs/>
          <w:u w:val="single"/>
        </w:rPr>
      </w:pPr>
      <w:r w:rsidRPr="00D33C4C">
        <w:rPr>
          <w:b/>
          <w:bCs/>
          <w:i/>
          <w:iCs/>
          <w:u w:val="single"/>
        </w:rPr>
        <w:t>As a preface, please note there were not enough I/O slots to display all signals in one go.</w:t>
      </w:r>
    </w:p>
    <w:p w14:paraId="2EBC88DD" w14:textId="0DB479AC" w:rsidR="00E81978" w:rsidRDefault="00B94EDF" w:rsidP="00221334">
      <w:pPr>
        <w:pStyle w:val="SectionTitle"/>
      </w:pPr>
      <w:r>
        <w:lastRenderedPageBreak/>
        <w:t>Verilog Des</w:t>
      </w:r>
      <w:r w:rsidR="00221334">
        <w:t>ign Code</w:t>
      </w:r>
    </w:p>
    <w:p w14:paraId="12BF1F11" w14:textId="77777777" w:rsidR="00585174" w:rsidRDefault="00585174" w:rsidP="00B775D8">
      <w:pPr>
        <w:spacing w:line="240" w:lineRule="auto"/>
        <w:ind w:firstLine="0"/>
        <w:rPr>
          <w:sz w:val="18"/>
          <w:szCs w:val="18"/>
        </w:rPr>
      </w:pPr>
    </w:p>
    <w:p w14:paraId="24E81EC2" w14:textId="77F0B77D" w:rsidR="00585174" w:rsidRPr="00585174" w:rsidRDefault="00585174" w:rsidP="00B775D8">
      <w:pPr>
        <w:spacing w:line="240" w:lineRule="auto"/>
        <w:ind w:firstLine="0"/>
        <w:rPr>
          <w:sz w:val="18"/>
          <w:szCs w:val="18"/>
        </w:rPr>
      </w:pPr>
      <w:r>
        <w:rPr>
          <w:noProof/>
          <w:sz w:val="18"/>
          <w:szCs w:val="18"/>
        </w:rPr>
        <mc:AlternateContent>
          <mc:Choice Requires="wps">
            <w:drawing>
              <wp:anchor distT="0" distB="0" distL="114300" distR="114300" simplePos="0" relativeHeight="251661312" behindDoc="0" locked="1" layoutInCell="1" allowOverlap="1" wp14:anchorId="68BC2D65" wp14:editId="1626669E">
                <wp:simplePos x="0" y="0"/>
                <wp:positionH relativeFrom="column">
                  <wp:posOffset>0</wp:posOffset>
                </wp:positionH>
                <wp:positionV relativeFrom="paragraph">
                  <wp:posOffset>-635</wp:posOffset>
                </wp:positionV>
                <wp:extent cx="6199632" cy="9144"/>
                <wp:effectExtent l="0" t="0" r="29845" b="29210"/>
                <wp:wrapNone/>
                <wp:docPr id="3" name="Straight Connector 3"/>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F7679"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" strokecolor="black [3213]" strokeweight=".5pt">
                <v:stroke joinstyle="miter"/>
                <w10:anchorlock/>
              </v:line>
            </w:pict>
          </mc:Fallback>
        </mc:AlternateContent>
      </w:r>
    </w:p>
    <w:p w14:paraId="225F69C4" w14:textId="77777777" w:rsidR="00C95806" w:rsidRPr="00C95806" w:rsidRDefault="00C95806" w:rsidP="00C95806">
      <w:pPr>
        <w:spacing w:line="240" w:lineRule="auto"/>
        <w:ind w:firstLine="0"/>
        <w:rPr>
          <w:sz w:val="18"/>
          <w:szCs w:val="18"/>
        </w:rPr>
      </w:pPr>
      <w:r w:rsidRPr="00C95806">
        <w:rPr>
          <w:sz w:val="18"/>
          <w:szCs w:val="18"/>
        </w:rPr>
        <w:t>`timescale 1ns / 1ps</w:t>
      </w:r>
    </w:p>
    <w:p w14:paraId="416943AB" w14:textId="77777777" w:rsidR="00C95806" w:rsidRPr="00C95806" w:rsidRDefault="00C95806" w:rsidP="00C95806">
      <w:pPr>
        <w:spacing w:line="240" w:lineRule="auto"/>
        <w:ind w:firstLine="0"/>
        <w:rPr>
          <w:sz w:val="18"/>
          <w:szCs w:val="18"/>
        </w:rPr>
      </w:pPr>
      <w:r w:rsidRPr="00C95806">
        <w:rPr>
          <w:sz w:val="18"/>
          <w:szCs w:val="18"/>
        </w:rPr>
        <w:t>//////////////////////////////////////////////////////////////////////////////////</w:t>
      </w:r>
    </w:p>
    <w:p w14:paraId="7E55CB30" w14:textId="77777777" w:rsidR="00C95806" w:rsidRPr="00C95806" w:rsidRDefault="00C95806" w:rsidP="00C95806">
      <w:pPr>
        <w:spacing w:line="240" w:lineRule="auto"/>
        <w:ind w:firstLine="0"/>
        <w:rPr>
          <w:sz w:val="18"/>
          <w:szCs w:val="18"/>
        </w:rPr>
      </w:pPr>
      <w:r w:rsidRPr="00C95806">
        <w:rPr>
          <w:sz w:val="18"/>
          <w:szCs w:val="18"/>
        </w:rPr>
        <w:t>// Company: Pennsylvania State University, University Park</w:t>
      </w:r>
    </w:p>
    <w:p w14:paraId="3C60E8FF" w14:textId="77777777" w:rsidR="00C95806" w:rsidRPr="00C95806" w:rsidRDefault="00C95806" w:rsidP="00C95806">
      <w:pPr>
        <w:spacing w:line="240" w:lineRule="auto"/>
        <w:ind w:firstLine="0"/>
        <w:rPr>
          <w:sz w:val="18"/>
          <w:szCs w:val="18"/>
        </w:rPr>
      </w:pPr>
      <w:r w:rsidRPr="00C95806">
        <w:rPr>
          <w:sz w:val="18"/>
          <w:szCs w:val="18"/>
        </w:rPr>
        <w:t>// Engineer: Anand Rajan</w:t>
      </w:r>
    </w:p>
    <w:p w14:paraId="6CD76284" w14:textId="77777777" w:rsidR="00C95806" w:rsidRPr="00C95806" w:rsidRDefault="00C95806" w:rsidP="00C95806">
      <w:pPr>
        <w:spacing w:line="240" w:lineRule="auto"/>
        <w:ind w:firstLine="0"/>
        <w:rPr>
          <w:sz w:val="18"/>
          <w:szCs w:val="18"/>
        </w:rPr>
      </w:pPr>
      <w:r w:rsidRPr="00C95806">
        <w:rPr>
          <w:sz w:val="18"/>
          <w:szCs w:val="18"/>
        </w:rPr>
        <w:t xml:space="preserve">// </w:t>
      </w:r>
    </w:p>
    <w:p w14:paraId="1DEB40AA" w14:textId="77777777" w:rsidR="00C95806" w:rsidRPr="00C95806" w:rsidRDefault="00C95806" w:rsidP="00C95806">
      <w:pPr>
        <w:spacing w:line="240" w:lineRule="auto"/>
        <w:ind w:firstLine="0"/>
        <w:rPr>
          <w:sz w:val="18"/>
          <w:szCs w:val="18"/>
        </w:rPr>
      </w:pPr>
      <w:r w:rsidRPr="00C95806">
        <w:rPr>
          <w:sz w:val="18"/>
          <w:szCs w:val="18"/>
        </w:rPr>
        <w:t>// Create Date: 04/25/2021 08:09:09 PM</w:t>
      </w:r>
    </w:p>
    <w:p w14:paraId="651C8403" w14:textId="77777777" w:rsidR="00C95806" w:rsidRPr="00C95806" w:rsidRDefault="00C95806" w:rsidP="00C95806">
      <w:pPr>
        <w:spacing w:line="240" w:lineRule="auto"/>
        <w:ind w:firstLine="0"/>
        <w:rPr>
          <w:sz w:val="18"/>
          <w:szCs w:val="18"/>
        </w:rPr>
      </w:pPr>
      <w:r w:rsidRPr="00C95806">
        <w:rPr>
          <w:sz w:val="18"/>
          <w:szCs w:val="18"/>
        </w:rPr>
        <w:t xml:space="preserve">// Design Name: </w:t>
      </w:r>
    </w:p>
    <w:p w14:paraId="12014128" w14:textId="77777777" w:rsidR="00C95806" w:rsidRPr="00C95806" w:rsidRDefault="00C95806" w:rsidP="00C95806">
      <w:pPr>
        <w:spacing w:line="240" w:lineRule="auto"/>
        <w:ind w:firstLine="0"/>
        <w:rPr>
          <w:sz w:val="18"/>
          <w:szCs w:val="18"/>
        </w:rPr>
      </w:pPr>
      <w:r w:rsidRPr="00C95806">
        <w:rPr>
          <w:sz w:val="18"/>
          <w:szCs w:val="18"/>
        </w:rPr>
        <w:t>// Module Name: top</w:t>
      </w:r>
    </w:p>
    <w:p w14:paraId="552D5BBE" w14:textId="77777777" w:rsidR="00C95806" w:rsidRPr="00C95806" w:rsidRDefault="00C95806" w:rsidP="00C95806">
      <w:pPr>
        <w:spacing w:line="240" w:lineRule="auto"/>
        <w:ind w:firstLine="0"/>
        <w:rPr>
          <w:sz w:val="18"/>
          <w:szCs w:val="18"/>
        </w:rPr>
      </w:pPr>
      <w:r w:rsidRPr="00C95806">
        <w:rPr>
          <w:sz w:val="18"/>
          <w:szCs w:val="18"/>
        </w:rPr>
        <w:t>// Project Name: Final Lab</w:t>
      </w:r>
    </w:p>
    <w:p w14:paraId="48257B6A" w14:textId="77777777" w:rsidR="00C95806" w:rsidRPr="00C95806" w:rsidRDefault="00C95806" w:rsidP="00C95806">
      <w:pPr>
        <w:spacing w:line="240" w:lineRule="auto"/>
        <w:ind w:firstLine="0"/>
        <w:rPr>
          <w:sz w:val="18"/>
          <w:szCs w:val="18"/>
        </w:rPr>
      </w:pPr>
      <w:r w:rsidRPr="00C95806">
        <w:rPr>
          <w:sz w:val="18"/>
          <w:szCs w:val="18"/>
        </w:rPr>
        <w:t>// Target Devices: XC7Z010-CLG400-1</w:t>
      </w:r>
    </w:p>
    <w:p w14:paraId="60FC60DB" w14:textId="77777777" w:rsidR="00C95806" w:rsidRPr="00C95806" w:rsidRDefault="00C95806" w:rsidP="00C95806">
      <w:pPr>
        <w:spacing w:line="240" w:lineRule="auto"/>
        <w:ind w:firstLine="0"/>
        <w:rPr>
          <w:sz w:val="18"/>
          <w:szCs w:val="18"/>
        </w:rPr>
      </w:pPr>
      <w:r w:rsidRPr="00C95806">
        <w:rPr>
          <w:sz w:val="18"/>
          <w:szCs w:val="18"/>
        </w:rPr>
        <w:t xml:space="preserve">// Tool Versions: </w:t>
      </w:r>
    </w:p>
    <w:p w14:paraId="4D1C991C" w14:textId="77777777" w:rsidR="00C95806" w:rsidRPr="00C95806" w:rsidRDefault="00C95806" w:rsidP="00C95806">
      <w:pPr>
        <w:spacing w:line="240" w:lineRule="auto"/>
        <w:ind w:firstLine="0"/>
        <w:rPr>
          <w:sz w:val="18"/>
          <w:szCs w:val="18"/>
        </w:rPr>
      </w:pPr>
      <w:r w:rsidRPr="00C95806">
        <w:rPr>
          <w:sz w:val="18"/>
          <w:szCs w:val="18"/>
        </w:rPr>
        <w:t>// Description: The project aims to develop a basic CPU through pipelining.</w:t>
      </w:r>
    </w:p>
    <w:p w14:paraId="5D2AA20F" w14:textId="77777777" w:rsidR="00C95806" w:rsidRPr="00C95806" w:rsidRDefault="00C95806" w:rsidP="00C95806">
      <w:pPr>
        <w:spacing w:line="240" w:lineRule="auto"/>
        <w:ind w:firstLine="0"/>
        <w:rPr>
          <w:sz w:val="18"/>
          <w:szCs w:val="18"/>
        </w:rPr>
      </w:pPr>
      <w:r w:rsidRPr="00C95806">
        <w:rPr>
          <w:sz w:val="18"/>
          <w:szCs w:val="18"/>
        </w:rPr>
        <w:t xml:space="preserve">// </w:t>
      </w:r>
    </w:p>
    <w:p w14:paraId="4797FFF3" w14:textId="77777777" w:rsidR="00C95806" w:rsidRPr="00C95806" w:rsidRDefault="00C95806" w:rsidP="00C95806">
      <w:pPr>
        <w:spacing w:line="240" w:lineRule="auto"/>
        <w:ind w:firstLine="0"/>
        <w:rPr>
          <w:sz w:val="18"/>
          <w:szCs w:val="18"/>
        </w:rPr>
      </w:pPr>
      <w:r w:rsidRPr="00C95806">
        <w:rPr>
          <w:sz w:val="18"/>
          <w:szCs w:val="18"/>
        </w:rPr>
        <w:t xml:space="preserve">// Dependencies: </w:t>
      </w:r>
    </w:p>
    <w:p w14:paraId="2D42F9B3" w14:textId="77777777" w:rsidR="00C95806" w:rsidRPr="00C95806" w:rsidRDefault="00C95806" w:rsidP="00C95806">
      <w:pPr>
        <w:spacing w:line="240" w:lineRule="auto"/>
        <w:ind w:firstLine="0"/>
        <w:rPr>
          <w:sz w:val="18"/>
          <w:szCs w:val="18"/>
        </w:rPr>
      </w:pPr>
      <w:r w:rsidRPr="00C95806">
        <w:rPr>
          <w:sz w:val="18"/>
          <w:szCs w:val="18"/>
        </w:rPr>
        <w:t xml:space="preserve">// </w:t>
      </w:r>
    </w:p>
    <w:p w14:paraId="7D721B7E" w14:textId="77777777" w:rsidR="00C95806" w:rsidRPr="00C95806" w:rsidRDefault="00C95806" w:rsidP="00C95806">
      <w:pPr>
        <w:spacing w:line="240" w:lineRule="auto"/>
        <w:ind w:firstLine="0"/>
        <w:rPr>
          <w:sz w:val="18"/>
          <w:szCs w:val="18"/>
        </w:rPr>
      </w:pPr>
      <w:r w:rsidRPr="00C95806">
        <w:rPr>
          <w:sz w:val="18"/>
          <w:szCs w:val="18"/>
        </w:rPr>
        <w:t>// Revision:</w:t>
      </w:r>
    </w:p>
    <w:p w14:paraId="1D95BE51" w14:textId="77777777" w:rsidR="00C95806" w:rsidRPr="00C95806" w:rsidRDefault="00C95806" w:rsidP="00C95806">
      <w:pPr>
        <w:spacing w:line="240" w:lineRule="auto"/>
        <w:ind w:firstLine="0"/>
        <w:rPr>
          <w:sz w:val="18"/>
          <w:szCs w:val="18"/>
        </w:rPr>
      </w:pPr>
      <w:r w:rsidRPr="00C95806">
        <w:rPr>
          <w:sz w:val="18"/>
          <w:szCs w:val="18"/>
        </w:rPr>
        <w:t>// Revision 0.01 - File Created</w:t>
      </w:r>
    </w:p>
    <w:p w14:paraId="14B2E18D" w14:textId="77777777" w:rsidR="00C95806" w:rsidRPr="00C95806" w:rsidRDefault="00C95806" w:rsidP="00C95806">
      <w:pPr>
        <w:spacing w:line="240" w:lineRule="auto"/>
        <w:ind w:firstLine="0"/>
        <w:rPr>
          <w:sz w:val="18"/>
          <w:szCs w:val="18"/>
        </w:rPr>
      </w:pPr>
      <w:r w:rsidRPr="00C95806">
        <w:rPr>
          <w:sz w:val="18"/>
          <w:szCs w:val="18"/>
        </w:rPr>
        <w:t>// Additional Comments:</w:t>
      </w:r>
    </w:p>
    <w:p w14:paraId="2D839393" w14:textId="77777777" w:rsidR="00C95806" w:rsidRPr="00C95806" w:rsidRDefault="00C95806" w:rsidP="00C95806">
      <w:pPr>
        <w:spacing w:line="240" w:lineRule="auto"/>
        <w:ind w:firstLine="0"/>
        <w:rPr>
          <w:sz w:val="18"/>
          <w:szCs w:val="18"/>
        </w:rPr>
      </w:pPr>
      <w:r w:rsidRPr="00C95806">
        <w:rPr>
          <w:sz w:val="18"/>
          <w:szCs w:val="18"/>
        </w:rPr>
        <w:t xml:space="preserve">// </w:t>
      </w:r>
    </w:p>
    <w:p w14:paraId="2BC12E78" w14:textId="77777777" w:rsidR="00C95806" w:rsidRPr="00C95806" w:rsidRDefault="00C95806" w:rsidP="00C95806">
      <w:pPr>
        <w:spacing w:line="240" w:lineRule="auto"/>
        <w:ind w:firstLine="0"/>
        <w:rPr>
          <w:sz w:val="18"/>
          <w:szCs w:val="18"/>
        </w:rPr>
      </w:pPr>
      <w:r w:rsidRPr="00C95806">
        <w:rPr>
          <w:sz w:val="18"/>
          <w:szCs w:val="18"/>
        </w:rPr>
        <w:t>//////////////////////////////////////////////////////////////////////////////////</w:t>
      </w:r>
    </w:p>
    <w:p w14:paraId="2D2070AF" w14:textId="77777777" w:rsidR="00C95806" w:rsidRPr="00C95806" w:rsidRDefault="00C95806" w:rsidP="00C95806">
      <w:pPr>
        <w:spacing w:line="240" w:lineRule="auto"/>
        <w:ind w:firstLine="0"/>
        <w:rPr>
          <w:sz w:val="18"/>
          <w:szCs w:val="18"/>
        </w:rPr>
      </w:pPr>
    </w:p>
    <w:p w14:paraId="508FC12A" w14:textId="77777777" w:rsidR="00C95806" w:rsidRPr="00C95806" w:rsidRDefault="00C95806" w:rsidP="00C95806">
      <w:pPr>
        <w:spacing w:line="240" w:lineRule="auto"/>
        <w:ind w:firstLine="0"/>
        <w:rPr>
          <w:sz w:val="18"/>
          <w:szCs w:val="18"/>
        </w:rPr>
      </w:pPr>
    </w:p>
    <w:p w14:paraId="35F24F0F" w14:textId="77777777" w:rsidR="00C95806" w:rsidRPr="00C95806" w:rsidRDefault="00C95806" w:rsidP="00C95806">
      <w:pPr>
        <w:spacing w:line="240" w:lineRule="auto"/>
        <w:ind w:firstLine="0"/>
        <w:rPr>
          <w:sz w:val="18"/>
          <w:szCs w:val="18"/>
        </w:rPr>
      </w:pPr>
      <w:r w:rsidRPr="00C95806">
        <w:rPr>
          <w:sz w:val="18"/>
          <w:szCs w:val="18"/>
        </w:rPr>
        <w:t>module top(input clk, output wwreg_sig, output [4:0] rs_sig, output [4:0] rt_sig, output [4:0] wn_sig, output [31:0] d_sig);</w:t>
      </w:r>
    </w:p>
    <w:p w14:paraId="2BCFD462" w14:textId="77777777" w:rsidR="00C95806" w:rsidRPr="00C95806" w:rsidRDefault="00C95806" w:rsidP="00C95806">
      <w:pPr>
        <w:spacing w:line="240" w:lineRule="auto"/>
        <w:ind w:firstLine="0"/>
        <w:rPr>
          <w:sz w:val="18"/>
          <w:szCs w:val="18"/>
        </w:rPr>
      </w:pPr>
    </w:p>
    <w:p w14:paraId="5F137696" w14:textId="77777777" w:rsidR="00C95806" w:rsidRPr="00C95806" w:rsidRDefault="00C95806" w:rsidP="00C95806">
      <w:pPr>
        <w:spacing w:line="240" w:lineRule="auto"/>
        <w:ind w:firstLine="0"/>
        <w:rPr>
          <w:sz w:val="18"/>
          <w:szCs w:val="18"/>
        </w:rPr>
      </w:pPr>
      <w:r w:rsidRPr="00C95806">
        <w:rPr>
          <w:sz w:val="18"/>
          <w:szCs w:val="18"/>
        </w:rPr>
        <w:t xml:space="preserve">    // Block 1: IF stage</w:t>
      </w:r>
    </w:p>
    <w:p w14:paraId="08B9412C" w14:textId="77777777" w:rsidR="00C95806" w:rsidRPr="00C95806" w:rsidRDefault="00C95806" w:rsidP="00C95806">
      <w:pPr>
        <w:spacing w:line="240" w:lineRule="auto"/>
        <w:ind w:firstLine="0"/>
        <w:rPr>
          <w:sz w:val="18"/>
          <w:szCs w:val="18"/>
        </w:rPr>
      </w:pPr>
      <w:r w:rsidRPr="00C95806">
        <w:rPr>
          <w:sz w:val="18"/>
          <w:szCs w:val="18"/>
        </w:rPr>
        <w:t xml:space="preserve">    wire[7:0] adder_to_pc; // Output from adder</w:t>
      </w:r>
    </w:p>
    <w:p w14:paraId="4605DEF2" w14:textId="77777777" w:rsidR="00C95806" w:rsidRPr="00C95806" w:rsidRDefault="00C95806" w:rsidP="00C95806">
      <w:pPr>
        <w:spacing w:line="240" w:lineRule="auto"/>
        <w:ind w:firstLine="0"/>
        <w:rPr>
          <w:sz w:val="18"/>
          <w:szCs w:val="18"/>
        </w:rPr>
      </w:pPr>
      <w:r w:rsidRPr="00C95806">
        <w:rPr>
          <w:sz w:val="18"/>
          <w:szCs w:val="18"/>
        </w:rPr>
        <w:t xml:space="preserve">    wire[7:0] pc_out; // Output from PC register</w:t>
      </w:r>
    </w:p>
    <w:p w14:paraId="6A46B8F6" w14:textId="77777777" w:rsidR="00C95806" w:rsidRPr="00C95806" w:rsidRDefault="00C95806" w:rsidP="00C95806">
      <w:pPr>
        <w:spacing w:line="240" w:lineRule="auto"/>
        <w:ind w:firstLine="0"/>
        <w:rPr>
          <w:sz w:val="18"/>
          <w:szCs w:val="18"/>
        </w:rPr>
      </w:pPr>
      <w:r w:rsidRPr="00C95806">
        <w:rPr>
          <w:sz w:val="18"/>
          <w:szCs w:val="18"/>
        </w:rPr>
        <w:t xml:space="preserve">    wire[31:0] im_to_ifid; // Output from instruction memory</w:t>
      </w:r>
    </w:p>
    <w:p w14:paraId="3632A769" w14:textId="77777777" w:rsidR="00C95806" w:rsidRPr="00C95806" w:rsidRDefault="00C95806" w:rsidP="00C95806">
      <w:pPr>
        <w:spacing w:line="240" w:lineRule="auto"/>
        <w:ind w:firstLine="0"/>
        <w:rPr>
          <w:sz w:val="18"/>
          <w:szCs w:val="18"/>
        </w:rPr>
      </w:pPr>
      <w:r w:rsidRPr="00C95806">
        <w:rPr>
          <w:sz w:val="18"/>
          <w:szCs w:val="18"/>
        </w:rPr>
        <w:t xml:space="preserve">    </w:t>
      </w:r>
    </w:p>
    <w:p w14:paraId="504D2C27" w14:textId="77777777" w:rsidR="00C95806" w:rsidRPr="00C95806" w:rsidRDefault="00C95806" w:rsidP="00C95806">
      <w:pPr>
        <w:spacing w:line="240" w:lineRule="auto"/>
        <w:ind w:firstLine="0"/>
        <w:rPr>
          <w:sz w:val="18"/>
          <w:szCs w:val="18"/>
        </w:rPr>
      </w:pPr>
      <w:r w:rsidRPr="00C95806">
        <w:rPr>
          <w:sz w:val="18"/>
          <w:szCs w:val="18"/>
        </w:rPr>
        <w:t xml:space="preserve">    // Block 2: ID stage</w:t>
      </w:r>
    </w:p>
    <w:p w14:paraId="3BA3B92C" w14:textId="77777777" w:rsidR="00C95806" w:rsidRPr="00C95806" w:rsidRDefault="00C95806" w:rsidP="00C95806">
      <w:pPr>
        <w:spacing w:line="240" w:lineRule="auto"/>
        <w:ind w:firstLine="0"/>
        <w:rPr>
          <w:sz w:val="18"/>
          <w:szCs w:val="18"/>
        </w:rPr>
      </w:pPr>
      <w:r w:rsidRPr="00C95806">
        <w:rPr>
          <w:sz w:val="18"/>
          <w:szCs w:val="18"/>
        </w:rPr>
        <w:t xml:space="preserve">    wire[31:0] ifid_out;</w:t>
      </w:r>
    </w:p>
    <w:p w14:paraId="1303A122" w14:textId="77777777" w:rsidR="00C95806" w:rsidRPr="00C95806" w:rsidRDefault="00C95806" w:rsidP="00C95806">
      <w:pPr>
        <w:spacing w:line="240" w:lineRule="auto"/>
        <w:ind w:firstLine="0"/>
        <w:rPr>
          <w:sz w:val="18"/>
          <w:szCs w:val="18"/>
        </w:rPr>
      </w:pPr>
      <w:r w:rsidRPr="00C95806">
        <w:rPr>
          <w:sz w:val="18"/>
          <w:szCs w:val="18"/>
        </w:rPr>
        <w:t xml:space="preserve">    // Outputs from the Control Unit</w:t>
      </w:r>
    </w:p>
    <w:p w14:paraId="0D494828" w14:textId="77777777" w:rsidR="00C95806" w:rsidRPr="00C95806" w:rsidRDefault="00C95806" w:rsidP="00C95806">
      <w:pPr>
        <w:spacing w:line="240" w:lineRule="auto"/>
        <w:ind w:firstLine="0"/>
        <w:rPr>
          <w:sz w:val="18"/>
          <w:szCs w:val="18"/>
        </w:rPr>
      </w:pPr>
      <w:r w:rsidRPr="00C95806">
        <w:rPr>
          <w:sz w:val="18"/>
          <w:szCs w:val="18"/>
        </w:rPr>
        <w:t xml:space="preserve">    wire wreg_to_idexe;</w:t>
      </w:r>
    </w:p>
    <w:p w14:paraId="4F61DFDA" w14:textId="77777777" w:rsidR="00C95806" w:rsidRPr="00C95806" w:rsidRDefault="00C95806" w:rsidP="00C95806">
      <w:pPr>
        <w:spacing w:line="240" w:lineRule="auto"/>
        <w:ind w:firstLine="0"/>
        <w:rPr>
          <w:sz w:val="18"/>
          <w:szCs w:val="18"/>
        </w:rPr>
      </w:pPr>
      <w:r w:rsidRPr="00C95806">
        <w:rPr>
          <w:sz w:val="18"/>
          <w:szCs w:val="18"/>
        </w:rPr>
        <w:t xml:space="preserve">    wire m2reg_to_idexe;</w:t>
      </w:r>
    </w:p>
    <w:p w14:paraId="78D5864F" w14:textId="77777777" w:rsidR="00C95806" w:rsidRPr="00C95806" w:rsidRDefault="00C95806" w:rsidP="00C95806">
      <w:pPr>
        <w:spacing w:line="240" w:lineRule="auto"/>
        <w:ind w:firstLine="0"/>
        <w:rPr>
          <w:sz w:val="18"/>
          <w:szCs w:val="18"/>
        </w:rPr>
      </w:pPr>
      <w:r w:rsidRPr="00C95806">
        <w:rPr>
          <w:sz w:val="18"/>
          <w:szCs w:val="18"/>
        </w:rPr>
        <w:t xml:space="preserve">    wire wmem_to_idexe;</w:t>
      </w:r>
    </w:p>
    <w:p w14:paraId="328E75EB" w14:textId="77777777" w:rsidR="00C95806" w:rsidRPr="00C95806" w:rsidRDefault="00C95806" w:rsidP="00C95806">
      <w:pPr>
        <w:spacing w:line="240" w:lineRule="auto"/>
        <w:ind w:firstLine="0"/>
        <w:rPr>
          <w:sz w:val="18"/>
          <w:szCs w:val="18"/>
        </w:rPr>
      </w:pPr>
      <w:r w:rsidRPr="00C95806">
        <w:rPr>
          <w:sz w:val="18"/>
          <w:szCs w:val="18"/>
        </w:rPr>
        <w:t xml:space="preserve">    wire[3:0] aluc_to_idexe;</w:t>
      </w:r>
    </w:p>
    <w:p w14:paraId="1E4E7D88" w14:textId="77777777" w:rsidR="00C95806" w:rsidRPr="00C95806" w:rsidRDefault="00C95806" w:rsidP="00C95806">
      <w:pPr>
        <w:spacing w:line="240" w:lineRule="auto"/>
        <w:ind w:firstLine="0"/>
        <w:rPr>
          <w:sz w:val="18"/>
          <w:szCs w:val="18"/>
        </w:rPr>
      </w:pPr>
      <w:r w:rsidRPr="00C95806">
        <w:rPr>
          <w:sz w:val="18"/>
          <w:szCs w:val="18"/>
        </w:rPr>
        <w:t xml:space="preserve">    wire aluimm_to_idexe;</w:t>
      </w:r>
    </w:p>
    <w:p w14:paraId="443296FC" w14:textId="77777777" w:rsidR="00C95806" w:rsidRPr="00C95806" w:rsidRDefault="00C95806" w:rsidP="00C95806">
      <w:pPr>
        <w:spacing w:line="240" w:lineRule="auto"/>
        <w:ind w:firstLine="0"/>
        <w:rPr>
          <w:sz w:val="18"/>
          <w:szCs w:val="18"/>
        </w:rPr>
      </w:pPr>
      <w:r w:rsidRPr="00C95806">
        <w:rPr>
          <w:sz w:val="18"/>
          <w:szCs w:val="18"/>
        </w:rPr>
        <w:t xml:space="preserve">    wire RegDst;</w:t>
      </w:r>
    </w:p>
    <w:p w14:paraId="63D70D73" w14:textId="77777777" w:rsidR="00C95806" w:rsidRPr="00C95806" w:rsidRDefault="00C95806" w:rsidP="00C95806">
      <w:pPr>
        <w:spacing w:line="240" w:lineRule="auto"/>
        <w:ind w:firstLine="0"/>
        <w:rPr>
          <w:sz w:val="18"/>
          <w:szCs w:val="18"/>
        </w:rPr>
      </w:pPr>
      <w:r w:rsidRPr="00C95806">
        <w:rPr>
          <w:sz w:val="18"/>
          <w:szCs w:val="18"/>
        </w:rPr>
        <w:t xml:space="preserve">    // Output from Mux</w:t>
      </w:r>
    </w:p>
    <w:p w14:paraId="4C2BCEB1" w14:textId="77777777" w:rsidR="00C95806" w:rsidRPr="00C95806" w:rsidRDefault="00C95806" w:rsidP="00C95806">
      <w:pPr>
        <w:spacing w:line="240" w:lineRule="auto"/>
        <w:ind w:firstLine="0"/>
        <w:rPr>
          <w:sz w:val="18"/>
          <w:szCs w:val="18"/>
        </w:rPr>
      </w:pPr>
      <w:r w:rsidRPr="00C95806">
        <w:rPr>
          <w:sz w:val="18"/>
          <w:szCs w:val="18"/>
        </w:rPr>
        <w:t xml:space="preserve">    wire [4:0]mux_to_idexe;</w:t>
      </w:r>
    </w:p>
    <w:p w14:paraId="47A534F1" w14:textId="77777777" w:rsidR="00C95806" w:rsidRPr="00C95806" w:rsidRDefault="00C95806" w:rsidP="00C95806">
      <w:pPr>
        <w:spacing w:line="240" w:lineRule="auto"/>
        <w:ind w:firstLine="0"/>
        <w:rPr>
          <w:sz w:val="18"/>
          <w:szCs w:val="18"/>
        </w:rPr>
      </w:pPr>
      <w:r w:rsidRPr="00C95806">
        <w:rPr>
          <w:sz w:val="18"/>
          <w:szCs w:val="18"/>
        </w:rPr>
        <w:t xml:space="preserve">    // Output from Register File</w:t>
      </w:r>
    </w:p>
    <w:p w14:paraId="27ECD6D2" w14:textId="77777777" w:rsidR="00C95806" w:rsidRPr="00C95806" w:rsidRDefault="00C95806" w:rsidP="00C95806">
      <w:pPr>
        <w:spacing w:line="240" w:lineRule="auto"/>
        <w:ind w:firstLine="0"/>
        <w:rPr>
          <w:sz w:val="18"/>
          <w:szCs w:val="18"/>
        </w:rPr>
      </w:pPr>
      <w:r w:rsidRPr="00C95806">
        <w:rPr>
          <w:sz w:val="18"/>
          <w:szCs w:val="18"/>
        </w:rPr>
        <w:t xml:space="preserve">    wire [5:0]qa_to_fmu;</w:t>
      </w:r>
    </w:p>
    <w:p w14:paraId="43FA04E4" w14:textId="77777777" w:rsidR="00C95806" w:rsidRPr="00C95806" w:rsidRDefault="00C95806" w:rsidP="00C95806">
      <w:pPr>
        <w:spacing w:line="240" w:lineRule="auto"/>
        <w:ind w:firstLine="0"/>
        <w:rPr>
          <w:sz w:val="18"/>
          <w:szCs w:val="18"/>
        </w:rPr>
      </w:pPr>
      <w:r w:rsidRPr="00C95806">
        <w:rPr>
          <w:sz w:val="18"/>
          <w:szCs w:val="18"/>
        </w:rPr>
        <w:t xml:space="preserve">    wire [5:0]qb_to_fmu;</w:t>
      </w:r>
    </w:p>
    <w:p w14:paraId="699A670F" w14:textId="77777777" w:rsidR="00C95806" w:rsidRPr="00C95806" w:rsidRDefault="00C95806" w:rsidP="00C95806">
      <w:pPr>
        <w:spacing w:line="240" w:lineRule="auto"/>
        <w:ind w:firstLine="0"/>
        <w:rPr>
          <w:sz w:val="18"/>
          <w:szCs w:val="18"/>
        </w:rPr>
      </w:pPr>
      <w:r w:rsidRPr="00C95806">
        <w:rPr>
          <w:sz w:val="18"/>
          <w:szCs w:val="18"/>
        </w:rPr>
        <w:t xml:space="preserve">    // Output from Sign Extender</w:t>
      </w:r>
    </w:p>
    <w:p w14:paraId="6370882F" w14:textId="77777777" w:rsidR="00C95806" w:rsidRPr="00C95806" w:rsidRDefault="00C95806" w:rsidP="00C95806">
      <w:pPr>
        <w:spacing w:line="240" w:lineRule="auto"/>
        <w:ind w:firstLine="0"/>
        <w:rPr>
          <w:sz w:val="18"/>
          <w:szCs w:val="18"/>
        </w:rPr>
      </w:pPr>
      <w:r w:rsidRPr="00C95806">
        <w:rPr>
          <w:sz w:val="18"/>
          <w:szCs w:val="18"/>
        </w:rPr>
        <w:t xml:space="preserve">    wire[31:0] eimm_to_idexe;</w:t>
      </w:r>
    </w:p>
    <w:p w14:paraId="6F2555D4" w14:textId="77777777" w:rsidR="00C95806" w:rsidRPr="00C95806" w:rsidRDefault="00C95806" w:rsidP="00C95806">
      <w:pPr>
        <w:spacing w:line="240" w:lineRule="auto"/>
        <w:ind w:firstLine="0"/>
        <w:rPr>
          <w:sz w:val="18"/>
          <w:szCs w:val="18"/>
        </w:rPr>
      </w:pPr>
      <w:r w:rsidRPr="00C95806">
        <w:rPr>
          <w:sz w:val="18"/>
          <w:szCs w:val="18"/>
        </w:rPr>
        <w:t xml:space="preserve">    </w:t>
      </w:r>
    </w:p>
    <w:p w14:paraId="065A8F4B" w14:textId="77777777" w:rsidR="00C95806" w:rsidRPr="00C95806" w:rsidRDefault="00C95806" w:rsidP="00C95806">
      <w:pPr>
        <w:spacing w:line="240" w:lineRule="auto"/>
        <w:ind w:firstLine="0"/>
        <w:rPr>
          <w:sz w:val="18"/>
          <w:szCs w:val="18"/>
        </w:rPr>
      </w:pPr>
      <w:r w:rsidRPr="00C95806">
        <w:rPr>
          <w:sz w:val="18"/>
          <w:szCs w:val="18"/>
        </w:rPr>
        <w:t xml:space="preserve">    // Block 3: EXE stage (next lab)</w:t>
      </w:r>
    </w:p>
    <w:p w14:paraId="5B37EBAA" w14:textId="77777777" w:rsidR="00C95806" w:rsidRPr="00C95806" w:rsidRDefault="00C95806" w:rsidP="00C95806">
      <w:pPr>
        <w:spacing w:line="240" w:lineRule="auto"/>
        <w:ind w:firstLine="0"/>
        <w:rPr>
          <w:sz w:val="18"/>
          <w:szCs w:val="18"/>
        </w:rPr>
      </w:pPr>
      <w:r w:rsidRPr="00C95806">
        <w:rPr>
          <w:sz w:val="18"/>
          <w:szCs w:val="18"/>
        </w:rPr>
        <w:t xml:space="preserve">    wire ewreg;</w:t>
      </w:r>
    </w:p>
    <w:p w14:paraId="0B58B42D" w14:textId="77777777" w:rsidR="00C95806" w:rsidRPr="00C95806" w:rsidRDefault="00C95806" w:rsidP="00C95806">
      <w:pPr>
        <w:spacing w:line="240" w:lineRule="auto"/>
        <w:ind w:firstLine="0"/>
        <w:rPr>
          <w:sz w:val="18"/>
          <w:szCs w:val="18"/>
        </w:rPr>
      </w:pPr>
      <w:r w:rsidRPr="00C95806">
        <w:rPr>
          <w:sz w:val="18"/>
          <w:szCs w:val="18"/>
        </w:rPr>
        <w:t xml:space="preserve">    wire em2reg;</w:t>
      </w:r>
    </w:p>
    <w:p w14:paraId="6504C689" w14:textId="77777777" w:rsidR="00C95806" w:rsidRPr="00C95806" w:rsidRDefault="00C95806" w:rsidP="00C95806">
      <w:pPr>
        <w:spacing w:line="240" w:lineRule="auto"/>
        <w:ind w:firstLine="0"/>
        <w:rPr>
          <w:sz w:val="18"/>
          <w:szCs w:val="18"/>
        </w:rPr>
      </w:pPr>
      <w:r w:rsidRPr="00C95806">
        <w:rPr>
          <w:sz w:val="18"/>
          <w:szCs w:val="18"/>
        </w:rPr>
        <w:t xml:space="preserve">    wire ewmem;</w:t>
      </w:r>
    </w:p>
    <w:p w14:paraId="03416BB6" w14:textId="77777777" w:rsidR="00C95806" w:rsidRPr="00C95806" w:rsidRDefault="00C95806" w:rsidP="00C95806">
      <w:pPr>
        <w:spacing w:line="240" w:lineRule="auto"/>
        <w:ind w:firstLine="0"/>
        <w:rPr>
          <w:sz w:val="18"/>
          <w:szCs w:val="18"/>
        </w:rPr>
      </w:pPr>
      <w:r w:rsidRPr="00C95806">
        <w:rPr>
          <w:sz w:val="18"/>
          <w:szCs w:val="18"/>
        </w:rPr>
        <w:t xml:space="preserve">    wire[3:0] ealuc;</w:t>
      </w:r>
    </w:p>
    <w:p w14:paraId="7FCDD4D8" w14:textId="77777777" w:rsidR="00C95806" w:rsidRPr="00C95806" w:rsidRDefault="00C95806" w:rsidP="00C95806">
      <w:pPr>
        <w:spacing w:line="240" w:lineRule="auto"/>
        <w:ind w:firstLine="0"/>
        <w:rPr>
          <w:sz w:val="18"/>
          <w:szCs w:val="18"/>
        </w:rPr>
      </w:pPr>
      <w:r w:rsidRPr="00C95806">
        <w:rPr>
          <w:sz w:val="18"/>
          <w:szCs w:val="18"/>
        </w:rPr>
        <w:t xml:space="preserve">    wire ealuimm;</w:t>
      </w:r>
    </w:p>
    <w:p w14:paraId="166B575D" w14:textId="77777777" w:rsidR="00C95806" w:rsidRPr="00C95806" w:rsidRDefault="00C95806" w:rsidP="00C95806">
      <w:pPr>
        <w:spacing w:line="240" w:lineRule="auto"/>
        <w:ind w:firstLine="0"/>
        <w:rPr>
          <w:sz w:val="18"/>
          <w:szCs w:val="18"/>
        </w:rPr>
      </w:pPr>
      <w:r w:rsidRPr="00C95806">
        <w:rPr>
          <w:sz w:val="18"/>
          <w:szCs w:val="18"/>
        </w:rPr>
        <w:t xml:space="preserve">    wire [4:0] emuxout;</w:t>
      </w:r>
    </w:p>
    <w:p w14:paraId="2F033CC4" w14:textId="77777777" w:rsidR="00C95806" w:rsidRPr="00C95806" w:rsidRDefault="00C95806" w:rsidP="00C95806">
      <w:pPr>
        <w:spacing w:line="240" w:lineRule="auto"/>
        <w:ind w:firstLine="0"/>
        <w:rPr>
          <w:sz w:val="18"/>
          <w:szCs w:val="18"/>
        </w:rPr>
      </w:pPr>
      <w:r w:rsidRPr="00C95806">
        <w:rPr>
          <w:sz w:val="18"/>
          <w:szCs w:val="18"/>
        </w:rPr>
        <w:t xml:space="preserve">    wire [5:0] eqa;</w:t>
      </w:r>
    </w:p>
    <w:p w14:paraId="2A3EE49A" w14:textId="77777777" w:rsidR="00C95806" w:rsidRPr="00C95806" w:rsidRDefault="00C95806" w:rsidP="00C95806">
      <w:pPr>
        <w:spacing w:line="240" w:lineRule="auto"/>
        <w:ind w:firstLine="0"/>
        <w:rPr>
          <w:sz w:val="18"/>
          <w:szCs w:val="18"/>
        </w:rPr>
      </w:pPr>
      <w:r w:rsidRPr="00C95806">
        <w:rPr>
          <w:sz w:val="18"/>
          <w:szCs w:val="18"/>
        </w:rPr>
        <w:t xml:space="preserve">    wire [5:0] eqb;</w:t>
      </w:r>
    </w:p>
    <w:p w14:paraId="49D4A0AA" w14:textId="77777777" w:rsidR="00C95806" w:rsidRPr="00C95806" w:rsidRDefault="00C95806" w:rsidP="00C95806">
      <w:pPr>
        <w:spacing w:line="240" w:lineRule="auto"/>
        <w:ind w:firstLine="0"/>
        <w:rPr>
          <w:sz w:val="18"/>
          <w:szCs w:val="18"/>
        </w:rPr>
      </w:pPr>
      <w:r w:rsidRPr="00C95806">
        <w:rPr>
          <w:sz w:val="18"/>
          <w:szCs w:val="18"/>
        </w:rPr>
        <w:t xml:space="preserve">    wire [31:0] eeimm;</w:t>
      </w:r>
    </w:p>
    <w:p w14:paraId="7D2486DA" w14:textId="77777777" w:rsidR="00C95806" w:rsidRPr="00C95806" w:rsidRDefault="00C95806" w:rsidP="00C95806">
      <w:pPr>
        <w:spacing w:line="240" w:lineRule="auto"/>
        <w:ind w:firstLine="0"/>
        <w:rPr>
          <w:sz w:val="18"/>
          <w:szCs w:val="18"/>
        </w:rPr>
      </w:pPr>
      <w:r w:rsidRPr="00C95806">
        <w:rPr>
          <w:sz w:val="18"/>
          <w:szCs w:val="18"/>
        </w:rPr>
        <w:t xml:space="preserve">    wire [31:0] mux_to_alu;</w:t>
      </w:r>
    </w:p>
    <w:p w14:paraId="7D564504" w14:textId="77777777" w:rsidR="00C95806" w:rsidRPr="00C95806" w:rsidRDefault="00C95806" w:rsidP="00C95806">
      <w:pPr>
        <w:spacing w:line="240" w:lineRule="auto"/>
        <w:ind w:firstLine="0"/>
        <w:rPr>
          <w:sz w:val="18"/>
          <w:szCs w:val="18"/>
        </w:rPr>
      </w:pPr>
      <w:r w:rsidRPr="00C95806">
        <w:rPr>
          <w:sz w:val="18"/>
          <w:szCs w:val="18"/>
        </w:rPr>
        <w:lastRenderedPageBreak/>
        <w:t xml:space="preserve">    wire [31:0] aluout;</w:t>
      </w:r>
    </w:p>
    <w:p w14:paraId="71A292FA" w14:textId="77777777" w:rsidR="00C95806" w:rsidRPr="00C95806" w:rsidRDefault="00C95806" w:rsidP="00C95806">
      <w:pPr>
        <w:spacing w:line="240" w:lineRule="auto"/>
        <w:ind w:firstLine="0"/>
        <w:rPr>
          <w:sz w:val="18"/>
          <w:szCs w:val="18"/>
        </w:rPr>
      </w:pPr>
      <w:r w:rsidRPr="00C95806">
        <w:rPr>
          <w:sz w:val="18"/>
          <w:szCs w:val="18"/>
        </w:rPr>
        <w:t xml:space="preserve">    wire [31:0] fmu_to_idexe;</w:t>
      </w:r>
    </w:p>
    <w:p w14:paraId="04ED69A6" w14:textId="77777777" w:rsidR="00C95806" w:rsidRPr="00C95806" w:rsidRDefault="00C95806" w:rsidP="00C95806">
      <w:pPr>
        <w:spacing w:line="240" w:lineRule="auto"/>
        <w:ind w:firstLine="0"/>
        <w:rPr>
          <w:sz w:val="18"/>
          <w:szCs w:val="18"/>
        </w:rPr>
      </w:pPr>
      <w:r w:rsidRPr="00C95806">
        <w:rPr>
          <w:sz w:val="18"/>
          <w:szCs w:val="18"/>
        </w:rPr>
        <w:t xml:space="preserve">    wire [31:0] fmu2_to_idexe;</w:t>
      </w:r>
    </w:p>
    <w:p w14:paraId="22FABD47" w14:textId="77777777" w:rsidR="00C95806" w:rsidRPr="00C95806" w:rsidRDefault="00C95806" w:rsidP="00C95806">
      <w:pPr>
        <w:spacing w:line="240" w:lineRule="auto"/>
        <w:ind w:firstLine="0"/>
        <w:rPr>
          <w:sz w:val="18"/>
          <w:szCs w:val="18"/>
        </w:rPr>
      </w:pPr>
      <w:r w:rsidRPr="00C95806">
        <w:rPr>
          <w:sz w:val="18"/>
          <w:szCs w:val="18"/>
        </w:rPr>
        <w:t xml:space="preserve">    </w:t>
      </w:r>
    </w:p>
    <w:p w14:paraId="083C1A93" w14:textId="77777777" w:rsidR="00C95806" w:rsidRPr="00C95806" w:rsidRDefault="00C95806" w:rsidP="00C95806">
      <w:pPr>
        <w:spacing w:line="240" w:lineRule="auto"/>
        <w:ind w:firstLine="0"/>
        <w:rPr>
          <w:sz w:val="18"/>
          <w:szCs w:val="18"/>
        </w:rPr>
      </w:pPr>
      <w:r w:rsidRPr="00C95806">
        <w:rPr>
          <w:sz w:val="18"/>
          <w:szCs w:val="18"/>
        </w:rPr>
        <w:t xml:space="preserve">    // Block 4: MEM stage</w:t>
      </w:r>
    </w:p>
    <w:p w14:paraId="04D41B59" w14:textId="77777777" w:rsidR="00C95806" w:rsidRPr="00C95806" w:rsidRDefault="00C95806" w:rsidP="00C95806">
      <w:pPr>
        <w:spacing w:line="240" w:lineRule="auto"/>
        <w:ind w:firstLine="0"/>
        <w:rPr>
          <w:sz w:val="18"/>
          <w:szCs w:val="18"/>
        </w:rPr>
      </w:pPr>
      <w:r w:rsidRPr="00C95806">
        <w:rPr>
          <w:sz w:val="18"/>
          <w:szCs w:val="18"/>
        </w:rPr>
        <w:t xml:space="preserve">    wire mwreg;</w:t>
      </w:r>
    </w:p>
    <w:p w14:paraId="5829E3AC" w14:textId="77777777" w:rsidR="00C95806" w:rsidRPr="00C95806" w:rsidRDefault="00C95806" w:rsidP="00C95806">
      <w:pPr>
        <w:spacing w:line="240" w:lineRule="auto"/>
        <w:ind w:firstLine="0"/>
        <w:rPr>
          <w:sz w:val="18"/>
          <w:szCs w:val="18"/>
        </w:rPr>
      </w:pPr>
      <w:r w:rsidRPr="00C95806">
        <w:rPr>
          <w:sz w:val="18"/>
          <w:szCs w:val="18"/>
        </w:rPr>
        <w:t xml:space="preserve">    wire mm2reg;</w:t>
      </w:r>
    </w:p>
    <w:p w14:paraId="5A101C1E" w14:textId="77777777" w:rsidR="00C95806" w:rsidRPr="00C95806" w:rsidRDefault="00C95806" w:rsidP="00C95806">
      <w:pPr>
        <w:spacing w:line="240" w:lineRule="auto"/>
        <w:ind w:firstLine="0"/>
        <w:rPr>
          <w:sz w:val="18"/>
          <w:szCs w:val="18"/>
        </w:rPr>
      </w:pPr>
      <w:r w:rsidRPr="00C95806">
        <w:rPr>
          <w:sz w:val="18"/>
          <w:szCs w:val="18"/>
        </w:rPr>
        <w:t xml:space="preserve">    wire mwmem;</w:t>
      </w:r>
    </w:p>
    <w:p w14:paraId="3713948C" w14:textId="77777777" w:rsidR="00C95806" w:rsidRPr="00C95806" w:rsidRDefault="00C95806" w:rsidP="00C95806">
      <w:pPr>
        <w:spacing w:line="240" w:lineRule="auto"/>
        <w:ind w:firstLine="0"/>
        <w:rPr>
          <w:sz w:val="18"/>
          <w:szCs w:val="18"/>
        </w:rPr>
      </w:pPr>
      <w:r w:rsidRPr="00C95806">
        <w:rPr>
          <w:sz w:val="18"/>
          <w:szCs w:val="18"/>
        </w:rPr>
        <w:t xml:space="preserve">    wire [4:0] mmuxout;</w:t>
      </w:r>
    </w:p>
    <w:p w14:paraId="05369D0C" w14:textId="77777777" w:rsidR="00C95806" w:rsidRPr="00C95806" w:rsidRDefault="00C95806" w:rsidP="00C95806">
      <w:pPr>
        <w:spacing w:line="240" w:lineRule="auto"/>
        <w:ind w:firstLine="0"/>
        <w:rPr>
          <w:sz w:val="18"/>
          <w:szCs w:val="18"/>
        </w:rPr>
      </w:pPr>
      <w:r w:rsidRPr="00C95806">
        <w:rPr>
          <w:sz w:val="18"/>
          <w:szCs w:val="18"/>
        </w:rPr>
        <w:t xml:space="preserve">    wire [31:0] maluout;</w:t>
      </w:r>
    </w:p>
    <w:p w14:paraId="1B339533" w14:textId="77777777" w:rsidR="00C95806" w:rsidRPr="00C95806" w:rsidRDefault="00C95806" w:rsidP="00C95806">
      <w:pPr>
        <w:spacing w:line="240" w:lineRule="auto"/>
        <w:ind w:firstLine="0"/>
        <w:rPr>
          <w:sz w:val="18"/>
          <w:szCs w:val="18"/>
        </w:rPr>
      </w:pPr>
      <w:r w:rsidRPr="00C95806">
        <w:rPr>
          <w:sz w:val="18"/>
          <w:szCs w:val="18"/>
        </w:rPr>
        <w:t xml:space="preserve">    wire [5:0] mqb;</w:t>
      </w:r>
    </w:p>
    <w:p w14:paraId="24EF9614" w14:textId="77777777" w:rsidR="00C95806" w:rsidRPr="00C95806" w:rsidRDefault="00C95806" w:rsidP="00C95806">
      <w:pPr>
        <w:spacing w:line="240" w:lineRule="auto"/>
        <w:ind w:firstLine="0"/>
        <w:rPr>
          <w:sz w:val="18"/>
          <w:szCs w:val="18"/>
        </w:rPr>
      </w:pPr>
      <w:r w:rsidRPr="00C95806">
        <w:rPr>
          <w:sz w:val="18"/>
          <w:szCs w:val="18"/>
        </w:rPr>
        <w:t xml:space="preserve">    wire [31:0] dm_to_memwb;</w:t>
      </w:r>
    </w:p>
    <w:p w14:paraId="165D3ADC" w14:textId="77777777" w:rsidR="00C95806" w:rsidRPr="00C95806" w:rsidRDefault="00C95806" w:rsidP="00C95806">
      <w:pPr>
        <w:spacing w:line="240" w:lineRule="auto"/>
        <w:ind w:firstLine="0"/>
        <w:rPr>
          <w:sz w:val="18"/>
          <w:szCs w:val="18"/>
        </w:rPr>
      </w:pPr>
      <w:r w:rsidRPr="00C95806">
        <w:rPr>
          <w:sz w:val="18"/>
          <w:szCs w:val="18"/>
        </w:rPr>
        <w:t xml:space="preserve">    </w:t>
      </w:r>
    </w:p>
    <w:p w14:paraId="11A7C93D" w14:textId="77777777" w:rsidR="00C95806" w:rsidRPr="00C95806" w:rsidRDefault="00C95806" w:rsidP="00C95806">
      <w:pPr>
        <w:spacing w:line="240" w:lineRule="auto"/>
        <w:ind w:firstLine="0"/>
        <w:rPr>
          <w:sz w:val="18"/>
          <w:szCs w:val="18"/>
        </w:rPr>
      </w:pPr>
      <w:r w:rsidRPr="00C95806">
        <w:rPr>
          <w:sz w:val="18"/>
          <w:szCs w:val="18"/>
        </w:rPr>
        <w:t xml:space="preserve">    // Block 5: WB stage</w:t>
      </w:r>
    </w:p>
    <w:p w14:paraId="6CDFEF4A" w14:textId="77777777" w:rsidR="00C95806" w:rsidRPr="00C95806" w:rsidRDefault="00C95806" w:rsidP="00C95806">
      <w:pPr>
        <w:spacing w:line="240" w:lineRule="auto"/>
        <w:ind w:firstLine="0"/>
        <w:rPr>
          <w:sz w:val="18"/>
          <w:szCs w:val="18"/>
        </w:rPr>
      </w:pPr>
      <w:r w:rsidRPr="00C95806">
        <w:rPr>
          <w:sz w:val="18"/>
          <w:szCs w:val="18"/>
        </w:rPr>
        <w:t xml:space="preserve">    wire wwreg;</w:t>
      </w:r>
    </w:p>
    <w:p w14:paraId="65EBEAAF" w14:textId="77777777" w:rsidR="00C95806" w:rsidRPr="00C95806" w:rsidRDefault="00C95806" w:rsidP="00C95806">
      <w:pPr>
        <w:spacing w:line="240" w:lineRule="auto"/>
        <w:ind w:firstLine="0"/>
        <w:rPr>
          <w:sz w:val="18"/>
          <w:szCs w:val="18"/>
        </w:rPr>
      </w:pPr>
      <w:r w:rsidRPr="00C95806">
        <w:rPr>
          <w:sz w:val="18"/>
          <w:szCs w:val="18"/>
        </w:rPr>
        <w:t xml:space="preserve">    wire wm2reg;</w:t>
      </w:r>
    </w:p>
    <w:p w14:paraId="26971EB5" w14:textId="77777777" w:rsidR="00C95806" w:rsidRPr="00C95806" w:rsidRDefault="00C95806" w:rsidP="00C95806">
      <w:pPr>
        <w:spacing w:line="240" w:lineRule="auto"/>
        <w:ind w:firstLine="0"/>
        <w:rPr>
          <w:sz w:val="18"/>
          <w:szCs w:val="18"/>
        </w:rPr>
      </w:pPr>
      <w:r w:rsidRPr="00C95806">
        <w:rPr>
          <w:sz w:val="18"/>
          <w:szCs w:val="18"/>
        </w:rPr>
        <w:t xml:space="preserve">    wire [4:0] wmuxout;</w:t>
      </w:r>
    </w:p>
    <w:p w14:paraId="0E81C526" w14:textId="77777777" w:rsidR="00C95806" w:rsidRPr="00C95806" w:rsidRDefault="00C95806" w:rsidP="00C95806">
      <w:pPr>
        <w:spacing w:line="240" w:lineRule="auto"/>
        <w:ind w:firstLine="0"/>
        <w:rPr>
          <w:sz w:val="18"/>
          <w:szCs w:val="18"/>
        </w:rPr>
      </w:pPr>
      <w:r w:rsidRPr="00C95806">
        <w:rPr>
          <w:sz w:val="18"/>
          <w:szCs w:val="18"/>
        </w:rPr>
        <w:t xml:space="preserve">    wire [31:0] waluout;</w:t>
      </w:r>
    </w:p>
    <w:p w14:paraId="2374E98B" w14:textId="77777777" w:rsidR="00C95806" w:rsidRPr="00C95806" w:rsidRDefault="00C95806" w:rsidP="00C95806">
      <w:pPr>
        <w:spacing w:line="240" w:lineRule="auto"/>
        <w:ind w:firstLine="0"/>
        <w:rPr>
          <w:sz w:val="18"/>
          <w:szCs w:val="18"/>
        </w:rPr>
      </w:pPr>
      <w:r w:rsidRPr="00C95806">
        <w:rPr>
          <w:sz w:val="18"/>
          <w:szCs w:val="18"/>
        </w:rPr>
        <w:t xml:space="preserve">    wire [31:0] wdo;</w:t>
      </w:r>
    </w:p>
    <w:p w14:paraId="57304FD0" w14:textId="77777777" w:rsidR="00C95806" w:rsidRPr="00C95806" w:rsidRDefault="00C95806" w:rsidP="00C95806">
      <w:pPr>
        <w:spacing w:line="240" w:lineRule="auto"/>
        <w:ind w:firstLine="0"/>
        <w:rPr>
          <w:sz w:val="18"/>
          <w:szCs w:val="18"/>
        </w:rPr>
      </w:pPr>
      <w:r w:rsidRPr="00C95806">
        <w:rPr>
          <w:sz w:val="18"/>
          <w:szCs w:val="18"/>
        </w:rPr>
        <w:t xml:space="preserve">    wire [31:0] wbmuxout;</w:t>
      </w:r>
    </w:p>
    <w:p w14:paraId="7372C1FD" w14:textId="77777777" w:rsidR="00C95806" w:rsidRPr="00C95806" w:rsidRDefault="00C95806" w:rsidP="00C95806">
      <w:pPr>
        <w:spacing w:line="240" w:lineRule="auto"/>
        <w:ind w:firstLine="0"/>
        <w:rPr>
          <w:sz w:val="18"/>
          <w:szCs w:val="18"/>
        </w:rPr>
      </w:pPr>
      <w:r w:rsidRPr="00C95806">
        <w:rPr>
          <w:sz w:val="18"/>
          <w:szCs w:val="18"/>
        </w:rPr>
        <w:t xml:space="preserve">    wire [1:0] forwardA;</w:t>
      </w:r>
    </w:p>
    <w:p w14:paraId="1489088A" w14:textId="77777777" w:rsidR="00C95806" w:rsidRPr="00C95806" w:rsidRDefault="00C95806" w:rsidP="00C95806">
      <w:pPr>
        <w:spacing w:line="240" w:lineRule="auto"/>
        <w:ind w:firstLine="0"/>
        <w:rPr>
          <w:sz w:val="18"/>
          <w:szCs w:val="18"/>
        </w:rPr>
      </w:pPr>
      <w:r w:rsidRPr="00C95806">
        <w:rPr>
          <w:sz w:val="18"/>
          <w:szCs w:val="18"/>
        </w:rPr>
        <w:t xml:space="preserve">    wire [1:0] forwardB;</w:t>
      </w:r>
    </w:p>
    <w:p w14:paraId="681952E6" w14:textId="77777777" w:rsidR="00C95806" w:rsidRPr="00C95806" w:rsidRDefault="00C95806" w:rsidP="00C95806">
      <w:pPr>
        <w:spacing w:line="240" w:lineRule="auto"/>
        <w:ind w:firstLine="0"/>
        <w:rPr>
          <w:sz w:val="18"/>
          <w:szCs w:val="18"/>
        </w:rPr>
      </w:pPr>
    </w:p>
    <w:p w14:paraId="2E8E274F" w14:textId="77777777" w:rsidR="00C95806" w:rsidRPr="00C95806" w:rsidRDefault="00C95806" w:rsidP="00C95806">
      <w:pPr>
        <w:spacing w:line="240" w:lineRule="auto"/>
        <w:ind w:firstLine="0"/>
        <w:rPr>
          <w:sz w:val="18"/>
          <w:szCs w:val="18"/>
        </w:rPr>
      </w:pPr>
      <w:r w:rsidRPr="00C95806">
        <w:rPr>
          <w:sz w:val="18"/>
          <w:szCs w:val="18"/>
        </w:rPr>
        <w:t xml:space="preserve">    // Module Instantiations</w:t>
      </w:r>
    </w:p>
    <w:p w14:paraId="1E86CECE" w14:textId="77777777" w:rsidR="00C95806" w:rsidRPr="00C95806" w:rsidRDefault="00C95806" w:rsidP="00C95806">
      <w:pPr>
        <w:spacing w:line="240" w:lineRule="auto"/>
        <w:ind w:firstLine="0"/>
        <w:rPr>
          <w:sz w:val="18"/>
          <w:szCs w:val="18"/>
        </w:rPr>
      </w:pPr>
      <w:r w:rsidRPr="00C95806">
        <w:rPr>
          <w:sz w:val="18"/>
          <w:szCs w:val="18"/>
        </w:rPr>
        <w:t xml:space="preserve">    PC pc(clk, adder_to_pc, pc_out);</w:t>
      </w:r>
    </w:p>
    <w:p w14:paraId="34B864CB" w14:textId="77777777" w:rsidR="00C95806" w:rsidRPr="00C95806" w:rsidRDefault="00C95806" w:rsidP="00C95806">
      <w:pPr>
        <w:spacing w:line="240" w:lineRule="auto"/>
        <w:ind w:firstLine="0"/>
        <w:rPr>
          <w:sz w:val="18"/>
          <w:szCs w:val="18"/>
        </w:rPr>
      </w:pPr>
      <w:r w:rsidRPr="00C95806">
        <w:rPr>
          <w:sz w:val="18"/>
          <w:szCs w:val="18"/>
        </w:rPr>
        <w:t xml:space="preserve">    Adder adder(pc_out, adder_to_pc);   </w:t>
      </w:r>
    </w:p>
    <w:p w14:paraId="20FF7CD1" w14:textId="77777777" w:rsidR="00C95806" w:rsidRPr="00C95806" w:rsidRDefault="00C95806" w:rsidP="00C95806">
      <w:pPr>
        <w:spacing w:line="240" w:lineRule="auto"/>
        <w:ind w:firstLine="0"/>
        <w:rPr>
          <w:sz w:val="18"/>
          <w:szCs w:val="18"/>
        </w:rPr>
      </w:pPr>
      <w:r w:rsidRPr="00C95806">
        <w:rPr>
          <w:sz w:val="18"/>
          <w:szCs w:val="18"/>
        </w:rPr>
        <w:t xml:space="preserve">    IM im(pc_out, im_to_ifid);</w:t>
      </w:r>
    </w:p>
    <w:p w14:paraId="046412D4" w14:textId="77777777" w:rsidR="00C95806" w:rsidRPr="00C95806" w:rsidRDefault="00C95806" w:rsidP="00C95806">
      <w:pPr>
        <w:spacing w:line="240" w:lineRule="auto"/>
        <w:ind w:firstLine="0"/>
        <w:rPr>
          <w:sz w:val="18"/>
          <w:szCs w:val="18"/>
        </w:rPr>
      </w:pPr>
      <w:r w:rsidRPr="00C95806">
        <w:rPr>
          <w:sz w:val="18"/>
          <w:szCs w:val="18"/>
        </w:rPr>
        <w:t xml:space="preserve">    IFID ifid(clk, im_to_ifid, ifid_out);</w:t>
      </w:r>
    </w:p>
    <w:p w14:paraId="0E330BA3" w14:textId="77777777" w:rsidR="00C95806" w:rsidRPr="00C95806" w:rsidRDefault="00C95806" w:rsidP="00C95806">
      <w:pPr>
        <w:spacing w:line="240" w:lineRule="auto"/>
        <w:ind w:firstLine="0"/>
        <w:rPr>
          <w:sz w:val="18"/>
          <w:szCs w:val="18"/>
        </w:rPr>
      </w:pPr>
      <w:r w:rsidRPr="00C95806">
        <w:rPr>
          <w:sz w:val="18"/>
          <w:szCs w:val="18"/>
        </w:rPr>
        <w:t xml:space="preserve">    CU cu(ifid_out[31:26], ifid_out[5:0], ifid_out[25:21], ifid_out[20:16],</w:t>
      </w:r>
    </w:p>
    <w:p w14:paraId="57521DAB" w14:textId="77777777" w:rsidR="00C95806" w:rsidRPr="00C95806" w:rsidRDefault="00C95806" w:rsidP="00C95806">
      <w:pPr>
        <w:spacing w:line="240" w:lineRule="auto"/>
        <w:ind w:firstLine="0"/>
        <w:rPr>
          <w:sz w:val="18"/>
          <w:szCs w:val="18"/>
        </w:rPr>
      </w:pPr>
      <w:r w:rsidRPr="00C95806">
        <w:rPr>
          <w:sz w:val="18"/>
          <w:szCs w:val="18"/>
        </w:rPr>
        <w:t xml:space="preserve">            mmuxout, mm2reg, mwreg, emuxout, em2reg, ewreg,</w:t>
      </w:r>
    </w:p>
    <w:p w14:paraId="0448FE78" w14:textId="77777777" w:rsidR="00C95806" w:rsidRPr="00C95806" w:rsidRDefault="00C95806" w:rsidP="00C95806">
      <w:pPr>
        <w:spacing w:line="240" w:lineRule="auto"/>
        <w:ind w:firstLine="0"/>
        <w:rPr>
          <w:sz w:val="18"/>
          <w:szCs w:val="18"/>
        </w:rPr>
      </w:pPr>
      <w:r w:rsidRPr="00C95806">
        <w:rPr>
          <w:sz w:val="18"/>
          <w:szCs w:val="18"/>
        </w:rPr>
        <w:t xml:space="preserve">             wreg_to_idexe, m2reg_to_idexe, wmem_to_idexe, aluc_to_idexe, aluimm_to_idexe, RegDst, forwardA, forwardB);</w:t>
      </w:r>
    </w:p>
    <w:p w14:paraId="7F56F0CC" w14:textId="77777777" w:rsidR="00C95806" w:rsidRPr="00C95806" w:rsidRDefault="00C95806" w:rsidP="00C95806">
      <w:pPr>
        <w:spacing w:line="240" w:lineRule="auto"/>
        <w:ind w:firstLine="0"/>
        <w:rPr>
          <w:sz w:val="18"/>
          <w:szCs w:val="18"/>
        </w:rPr>
      </w:pPr>
      <w:r w:rsidRPr="00C95806">
        <w:rPr>
          <w:sz w:val="18"/>
          <w:szCs w:val="18"/>
        </w:rPr>
        <w:t xml:space="preserve">    Mux mux(ifid_out[15:11], ifid_out[20:16], RegDst, mux_to_idexe);</w:t>
      </w:r>
    </w:p>
    <w:p w14:paraId="4560AC95" w14:textId="77777777" w:rsidR="00C95806" w:rsidRPr="00C95806" w:rsidRDefault="00C95806" w:rsidP="00C95806">
      <w:pPr>
        <w:spacing w:line="240" w:lineRule="auto"/>
        <w:ind w:firstLine="0"/>
        <w:rPr>
          <w:sz w:val="18"/>
          <w:szCs w:val="18"/>
        </w:rPr>
      </w:pPr>
      <w:r w:rsidRPr="00C95806">
        <w:rPr>
          <w:sz w:val="18"/>
          <w:szCs w:val="18"/>
        </w:rPr>
        <w:t xml:space="preserve">        </w:t>
      </w:r>
    </w:p>
    <w:p w14:paraId="28C9AE51" w14:textId="77777777" w:rsidR="00C95806" w:rsidRPr="00C95806" w:rsidRDefault="00C95806" w:rsidP="00C95806">
      <w:pPr>
        <w:spacing w:line="240" w:lineRule="auto"/>
        <w:ind w:firstLine="0"/>
        <w:rPr>
          <w:sz w:val="18"/>
          <w:szCs w:val="18"/>
        </w:rPr>
      </w:pPr>
      <w:r w:rsidRPr="00C95806">
        <w:rPr>
          <w:sz w:val="18"/>
          <w:szCs w:val="18"/>
        </w:rPr>
        <w:t xml:space="preserve">    forwardingMux fmu(qa_to_fmu, aluout, maluout, dm_to_memwb, forwardA, fmu_to_idexe);</w:t>
      </w:r>
    </w:p>
    <w:p w14:paraId="5C311943" w14:textId="77777777" w:rsidR="00C95806" w:rsidRPr="00C95806" w:rsidRDefault="00C95806" w:rsidP="00C95806">
      <w:pPr>
        <w:spacing w:line="240" w:lineRule="auto"/>
        <w:ind w:firstLine="0"/>
        <w:rPr>
          <w:sz w:val="18"/>
          <w:szCs w:val="18"/>
        </w:rPr>
      </w:pPr>
      <w:r w:rsidRPr="00C95806">
        <w:rPr>
          <w:sz w:val="18"/>
          <w:szCs w:val="18"/>
        </w:rPr>
        <w:t xml:space="preserve">    forwardingMux fmu2(qb_to_fmu, aluout, maluout, dm_to_memwb, forwardB, fmu2_to_idexe);</w:t>
      </w:r>
    </w:p>
    <w:p w14:paraId="62A31640" w14:textId="77777777" w:rsidR="00C95806" w:rsidRPr="00C95806" w:rsidRDefault="00C95806" w:rsidP="00C95806">
      <w:pPr>
        <w:spacing w:line="240" w:lineRule="auto"/>
        <w:ind w:firstLine="0"/>
        <w:rPr>
          <w:sz w:val="18"/>
          <w:szCs w:val="18"/>
        </w:rPr>
      </w:pPr>
      <w:r w:rsidRPr="00C95806">
        <w:rPr>
          <w:sz w:val="18"/>
          <w:szCs w:val="18"/>
        </w:rPr>
        <w:t xml:space="preserve">    </w:t>
      </w:r>
    </w:p>
    <w:p w14:paraId="25997935" w14:textId="77777777" w:rsidR="00C95806" w:rsidRPr="00C95806" w:rsidRDefault="00C95806" w:rsidP="00C95806">
      <w:pPr>
        <w:spacing w:line="240" w:lineRule="auto"/>
        <w:ind w:firstLine="0"/>
        <w:rPr>
          <w:sz w:val="18"/>
          <w:szCs w:val="18"/>
        </w:rPr>
      </w:pPr>
      <w:r w:rsidRPr="00C95806">
        <w:rPr>
          <w:sz w:val="18"/>
          <w:szCs w:val="18"/>
        </w:rPr>
        <w:t xml:space="preserve">    Signext ext(ifid_out[15:0], eimm_to_idexe);</w:t>
      </w:r>
    </w:p>
    <w:p w14:paraId="0BCBA592" w14:textId="77777777" w:rsidR="00C95806" w:rsidRPr="00C95806" w:rsidRDefault="00C95806" w:rsidP="00C95806">
      <w:pPr>
        <w:spacing w:line="240" w:lineRule="auto"/>
        <w:ind w:firstLine="0"/>
        <w:rPr>
          <w:sz w:val="18"/>
          <w:szCs w:val="18"/>
        </w:rPr>
      </w:pPr>
      <w:r w:rsidRPr="00C95806">
        <w:rPr>
          <w:sz w:val="18"/>
          <w:szCs w:val="18"/>
        </w:rPr>
        <w:t xml:space="preserve">    IDEXE idexe(clk, wreg_to_idexe, m2reg_to_idexe, wmem_to_idexe, aluc_to_idexe, </w:t>
      </w:r>
    </w:p>
    <w:p w14:paraId="1E9B982D" w14:textId="77777777" w:rsidR="00C95806" w:rsidRPr="00C95806" w:rsidRDefault="00C95806" w:rsidP="00C95806">
      <w:pPr>
        <w:spacing w:line="240" w:lineRule="auto"/>
        <w:ind w:firstLine="0"/>
        <w:rPr>
          <w:sz w:val="18"/>
          <w:szCs w:val="18"/>
        </w:rPr>
      </w:pPr>
      <w:r w:rsidRPr="00C95806">
        <w:rPr>
          <w:sz w:val="18"/>
          <w:szCs w:val="18"/>
        </w:rPr>
        <w:t xml:space="preserve">                aluimm_to_idexe, mux_to_idexe, fmu_to_idexe, fmu2_to_idexe, eimm_to_idexe,</w:t>
      </w:r>
    </w:p>
    <w:p w14:paraId="5229AA6C" w14:textId="77777777" w:rsidR="00C95806" w:rsidRPr="00C95806" w:rsidRDefault="00C95806" w:rsidP="00C95806">
      <w:pPr>
        <w:spacing w:line="240" w:lineRule="auto"/>
        <w:ind w:firstLine="0"/>
        <w:rPr>
          <w:sz w:val="18"/>
          <w:szCs w:val="18"/>
        </w:rPr>
      </w:pPr>
      <w:r w:rsidRPr="00C95806">
        <w:rPr>
          <w:sz w:val="18"/>
          <w:szCs w:val="18"/>
        </w:rPr>
        <w:t xml:space="preserve">                ewreg, em2reg, ewmem, ealuc, ealuimm, emuxout, eqa, eqb, eeimm);</w:t>
      </w:r>
    </w:p>
    <w:p w14:paraId="237BD44B" w14:textId="77777777" w:rsidR="00C95806" w:rsidRPr="00C95806" w:rsidRDefault="00C95806" w:rsidP="00C95806">
      <w:pPr>
        <w:spacing w:line="240" w:lineRule="auto"/>
        <w:ind w:firstLine="0"/>
        <w:rPr>
          <w:sz w:val="18"/>
          <w:szCs w:val="18"/>
        </w:rPr>
      </w:pPr>
      <w:r w:rsidRPr="00C95806">
        <w:rPr>
          <w:sz w:val="18"/>
          <w:szCs w:val="18"/>
        </w:rPr>
        <w:t xml:space="preserve">    Mux2 mux2(eqb, eeimm, ealuimm, mux_to_alu);</w:t>
      </w:r>
    </w:p>
    <w:p w14:paraId="608BF9AA" w14:textId="77777777" w:rsidR="00C95806" w:rsidRPr="00C95806" w:rsidRDefault="00C95806" w:rsidP="00C95806">
      <w:pPr>
        <w:spacing w:line="240" w:lineRule="auto"/>
        <w:ind w:firstLine="0"/>
        <w:rPr>
          <w:sz w:val="18"/>
          <w:szCs w:val="18"/>
        </w:rPr>
      </w:pPr>
      <w:r w:rsidRPr="00C95806">
        <w:rPr>
          <w:sz w:val="18"/>
          <w:szCs w:val="18"/>
        </w:rPr>
        <w:t xml:space="preserve">    </w:t>
      </w:r>
    </w:p>
    <w:p w14:paraId="74F5E657" w14:textId="77777777" w:rsidR="00C95806" w:rsidRPr="00C95806" w:rsidRDefault="00C95806" w:rsidP="00C95806">
      <w:pPr>
        <w:spacing w:line="240" w:lineRule="auto"/>
        <w:ind w:firstLine="0"/>
        <w:rPr>
          <w:sz w:val="18"/>
          <w:szCs w:val="18"/>
        </w:rPr>
      </w:pPr>
      <w:r w:rsidRPr="00C95806">
        <w:rPr>
          <w:sz w:val="18"/>
          <w:szCs w:val="18"/>
        </w:rPr>
        <w:t xml:space="preserve">    ALU alu(eqa, mux_to_alu, ealuc, aluout);</w:t>
      </w:r>
    </w:p>
    <w:p w14:paraId="189293EA" w14:textId="77777777" w:rsidR="00C95806" w:rsidRPr="00C95806" w:rsidRDefault="00C95806" w:rsidP="00C95806">
      <w:pPr>
        <w:spacing w:line="240" w:lineRule="auto"/>
        <w:ind w:firstLine="0"/>
        <w:rPr>
          <w:sz w:val="18"/>
          <w:szCs w:val="18"/>
        </w:rPr>
      </w:pPr>
      <w:r w:rsidRPr="00C95806">
        <w:rPr>
          <w:sz w:val="18"/>
          <w:szCs w:val="18"/>
        </w:rPr>
        <w:t xml:space="preserve">    EXEMEM exemem(clk, ewreg, em2reg, ewmem, emuxout, aluout, eqb,</w:t>
      </w:r>
    </w:p>
    <w:p w14:paraId="4A4138AC" w14:textId="77777777" w:rsidR="00C95806" w:rsidRPr="00C95806" w:rsidRDefault="00C95806" w:rsidP="00C95806">
      <w:pPr>
        <w:spacing w:line="240" w:lineRule="auto"/>
        <w:ind w:firstLine="0"/>
        <w:rPr>
          <w:sz w:val="18"/>
          <w:szCs w:val="18"/>
        </w:rPr>
      </w:pPr>
      <w:r w:rsidRPr="00C95806">
        <w:rPr>
          <w:sz w:val="18"/>
          <w:szCs w:val="18"/>
        </w:rPr>
        <w:t xml:space="preserve">                    mwreg, mm2reg, mwmem, mmuxout, maluout, mqb);</w:t>
      </w:r>
    </w:p>
    <w:p w14:paraId="4327EEF5" w14:textId="77777777" w:rsidR="00C95806" w:rsidRPr="00C95806" w:rsidRDefault="00C95806" w:rsidP="00C95806">
      <w:pPr>
        <w:spacing w:line="240" w:lineRule="auto"/>
        <w:ind w:firstLine="0"/>
        <w:rPr>
          <w:sz w:val="18"/>
          <w:szCs w:val="18"/>
        </w:rPr>
      </w:pPr>
      <w:r w:rsidRPr="00C95806">
        <w:rPr>
          <w:sz w:val="18"/>
          <w:szCs w:val="18"/>
        </w:rPr>
        <w:t xml:space="preserve">    DataMem dm(maluout, mqb, mwmem, dm_to_memwb);</w:t>
      </w:r>
    </w:p>
    <w:p w14:paraId="6E0709FD" w14:textId="77777777" w:rsidR="00C95806" w:rsidRPr="00C95806" w:rsidRDefault="00C95806" w:rsidP="00C95806">
      <w:pPr>
        <w:spacing w:line="240" w:lineRule="auto"/>
        <w:ind w:firstLine="0"/>
        <w:rPr>
          <w:sz w:val="18"/>
          <w:szCs w:val="18"/>
        </w:rPr>
      </w:pPr>
      <w:r w:rsidRPr="00C95806">
        <w:rPr>
          <w:sz w:val="18"/>
          <w:szCs w:val="18"/>
        </w:rPr>
        <w:t xml:space="preserve">    MEMWB memwb(clk, mwreg, mm2reg, mmuxout, maluout, dm_to_memwb,</w:t>
      </w:r>
    </w:p>
    <w:p w14:paraId="1F1718B6" w14:textId="77777777" w:rsidR="00C95806" w:rsidRPr="00C95806" w:rsidRDefault="00C95806" w:rsidP="00C95806">
      <w:pPr>
        <w:spacing w:line="240" w:lineRule="auto"/>
        <w:ind w:firstLine="0"/>
        <w:rPr>
          <w:sz w:val="18"/>
          <w:szCs w:val="18"/>
        </w:rPr>
      </w:pPr>
      <w:r w:rsidRPr="00C95806">
        <w:rPr>
          <w:sz w:val="18"/>
          <w:szCs w:val="18"/>
        </w:rPr>
        <w:t xml:space="preserve">                    wwreg, wm2reg, wmuxout, waluout, wdo);</w:t>
      </w:r>
    </w:p>
    <w:p w14:paraId="541BC3E0" w14:textId="77777777" w:rsidR="00C95806" w:rsidRPr="00C95806" w:rsidRDefault="00C95806" w:rsidP="00C95806">
      <w:pPr>
        <w:spacing w:line="240" w:lineRule="auto"/>
        <w:ind w:firstLine="0"/>
        <w:rPr>
          <w:sz w:val="18"/>
          <w:szCs w:val="18"/>
        </w:rPr>
      </w:pPr>
      <w:r w:rsidRPr="00C95806">
        <w:rPr>
          <w:sz w:val="18"/>
          <w:szCs w:val="18"/>
        </w:rPr>
        <w:t xml:space="preserve">    WBMux wbmux(waluout, wdo, wm2reg, wbmuxout);</w:t>
      </w:r>
    </w:p>
    <w:p w14:paraId="48364656" w14:textId="77777777" w:rsidR="00C95806" w:rsidRPr="00C95806" w:rsidRDefault="00C95806" w:rsidP="00C95806">
      <w:pPr>
        <w:spacing w:line="240" w:lineRule="auto"/>
        <w:ind w:firstLine="0"/>
        <w:rPr>
          <w:sz w:val="18"/>
          <w:szCs w:val="18"/>
        </w:rPr>
      </w:pPr>
      <w:r w:rsidRPr="00C95806">
        <w:rPr>
          <w:sz w:val="18"/>
          <w:szCs w:val="18"/>
        </w:rPr>
        <w:t xml:space="preserve">    Regfile regfile(!clk, ifid_out[25:21], ifid_out[20:16], wmuxout, wbmuxout, wwreg, qa_to_fmu, qb_to_fmu);</w:t>
      </w:r>
    </w:p>
    <w:p w14:paraId="6535228A" w14:textId="77777777" w:rsidR="00C95806" w:rsidRPr="00C95806" w:rsidRDefault="00C95806" w:rsidP="00C95806">
      <w:pPr>
        <w:spacing w:line="240" w:lineRule="auto"/>
        <w:ind w:firstLine="0"/>
        <w:rPr>
          <w:sz w:val="18"/>
          <w:szCs w:val="18"/>
        </w:rPr>
      </w:pPr>
      <w:r w:rsidRPr="00C95806">
        <w:rPr>
          <w:sz w:val="18"/>
          <w:szCs w:val="18"/>
        </w:rPr>
        <w:t xml:space="preserve">    </w:t>
      </w:r>
    </w:p>
    <w:p w14:paraId="427AE50B" w14:textId="77777777" w:rsidR="00C95806" w:rsidRPr="00C95806" w:rsidRDefault="00C95806" w:rsidP="00C95806">
      <w:pPr>
        <w:spacing w:line="240" w:lineRule="auto"/>
        <w:ind w:firstLine="0"/>
        <w:rPr>
          <w:sz w:val="18"/>
          <w:szCs w:val="18"/>
        </w:rPr>
      </w:pPr>
      <w:r w:rsidRPr="00C95806">
        <w:rPr>
          <w:sz w:val="18"/>
          <w:szCs w:val="18"/>
        </w:rPr>
        <w:t>//    assign mwreg_sig = mwreg;</w:t>
      </w:r>
    </w:p>
    <w:p w14:paraId="7FB1B9D3" w14:textId="77777777" w:rsidR="00C95806" w:rsidRPr="00C95806" w:rsidRDefault="00C95806" w:rsidP="00C95806">
      <w:pPr>
        <w:spacing w:line="240" w:lineRule="auto"/>
        <w:ind w:firstLine="0"/>
        <w:rPr>
          <w:sz w:val="18"/>
          <w:szCs w:val="18"/>
        </w:rPr>
      </w:pPr>
      <w:r w:rsidRPr="00C95806">
        <w:rPr>
          <w:sz w:val="18"/>
          <w:szCs w:val="18"/>
        </w:rPr>
        <w:t>//    assign mm2reg_sig = mm2reg;</w:t>
      </w:r>
    </w:p>
    <w:p w14:paraId="6032C3E5" w14:textId="77777777" w:rsidR="00C95806" w:rsidRPr="00C95806" w:rsidRDefault="00C95806" w:rsidP="00C95806">
      <w:pPr>
        <w:spacing w:line="240" w:lineRule="auto"/>
        <w:ind w:firstLine="0"/>
        <w:rPr>
          <w:sz w:val="18"/>
          <w:szCs w:val="18"/>
        </w:rPr>
      </w:pPr>
      <w:r w:rsidRPr="00C95806">
        <w:rPr>
          <w:sz w:val="18"/>
          <w:szCs w:val="18"/>
        </w:rPr>
        <w:t>//    assign mmuxout_sig = mmuxout;</w:t>
      </w:r>
    </w:p>
    <w:p w14:paraId="169205EE" w14:textId="77777777" w:rsidR="00C95806" w:rsidRPr="00C95806" w:rsidRDefault="00C95806" w:rsidP="00C95806">
      <w:pPr>
        <w:spacing w:line="240" w:lineRule="auto"/>
        <w:ind w:firstLine="0"/>
        <w:rPr>
          <w:sz w:val="18"/>
          <w:szCs w:val="18"/>
        </w:rPr>
      </w:pPr>
      <w:r w:rsidRPr="00C95806">
        <w:rPr>
          <w:sz w:val="18"/>
          <w:szCs w:val="18"/>
        </w:rPr>
        <w:t>//    assign maluout_sig = maluout;</w:t>
      </w:r>
    </w:p>
    <w:p w14:paraId="7AFA37DA" w14:textId="77777777" w:rsidR="00C95806" w:rsidRPr="00C95806" w:rsidRDefault="00C95806" w:rsidP="00C95806">
      <w:pPr>
        <w:spacing w:line="240" w:lineRule="auto"/>
        <w:ind w:firstLine="0"/>
        <w:rPr>
          <w:sz w:val="18"/>
          <w:szCs w:val="18"/>
        </w:rPr>
      </w:pPr>
      <w:r w:rsidRPr="00C95806">
        <w:rPr>
          <w:sz w:val="18"/>
          <w:szCs w:val="18"/>
        </w:rPr>
        <w:t>//    assign do_sig = dm_to_memwb;</w:t>
      </w:r>
    </w:p>
    <w:p w14:paraId="6C3D8F78" w14:textId="77777777" w:rsidR="00C95806" w:rsidRPr="00C95806" w:rsidRDefault="00C95806" w:rsidP="00C95806">
      <w:pPr>
        <w:spacing w:line="240" w:lineRule="auto"/>
        <w:ind w:firstLine="0"/>
        <w:rPr>
          <w:sz w:val="18"/>
          <w:szCs w:val="18"/>
        </w:rPr>
      </w:pPr>
      <w:r w:rsidRPr="00C95806">
        <w:rPr>
          <w:sz w:val="18"/>
          <w:szCs w:val="18"/>
        </w:rPr>
        <w:t xml:space="preserve">    </w:t>
      </w:r>
    </w:p>
    <w:p w14:paraId="10B5D061" w14:textId="77777777" w:rsidR="00C95806" w:rsidRPr="00C95806" w:rsidRDefault="00C95806" w:rsidP="00C95806">
      <w:pPr>
        <w:spacing w:line="240" w:lineRule="auto"/>
        <w:ind w:firstLine="0"/>
        <w:rPr>
          <w:sz w:val="18"/>
          <w:szCs w:val="18"/>
        </w:rPr>
      </w:pPr>
      <w:r w:rsidRPr="00C95806">
        <w:rPr>
          <w:sz w:val="18"/>
          <w:szCs w:val="18"/>
        </w:rPr>
        <w:t>//    assign wwreg_sig = wwreg;</w:t>
      </w:r>
    </w:p>
    <w:p w14:paraId="2A07CE5D" w14:textId="77777777" w:rsidR="00C95806" w:rsidRPr="00C95806" w:rsidRDefault="00C95806" w:rsidP="00C95806">
      <w:pPr>
        <w:spacing w:line="240" w:lineRule="auto"/>
        <w:ind w:firstLine="0"/>
        <w:rPr>
          <w:sz w:val="18"/>
          <w:szCs w:val="18"/>
        </w:rPr>
      </w:pPr>
      <w:r w:rsidRPr="00C95806">
        <w:rPr>
          <w:sz w:val="18"/>
          <w:szCs w:val="18"/>
        </w:rPr>
        <w:t>//    assign wm2reg_sig = wm2reg;</w:t>
      </w:r>
    </w:p>
    <w:p w14:paraId="08849750" w14:textId="77777777" w:rsidR="00C95806" w:rsidRPr="00C95806" w:rsidRDefault="00C95806" w:rsidP="00C95806">
      <w:pPr>
        <w:spacing w:line="240" w:lineRule="auto"/>
        <w:ind w:firstLine="0"/>
        <w:rPr>
          <w:sz w:val="18"/>
          <w:szCs w:val="18"/>
        </w:rPr>
      </w:pPr>
      <w:r w:rsidRPr="00C95806">
        <w:rPr>
          <w:sz w:val="18"/>
          <w:szCs w:val="18"/>
        </w:rPr>
        <w:t>//    assign wmuxout_sig = wmuxout;</w:t>
      </w:r>
    </w:p>
    <w:p w14:paraId="61AD7D26" w14:textId="77777777" w:rsidR="00C95806" w:rsidRPr="00C95806" w:rsidRDefault="00C95806" w:rsidP="00C95806">
      <w:pPr>
        <w:spacing w:line="240" w:lineRule="auto"/>
        <w:ind w:firstLine="0"/>
        <w:rPr>
          <w:sz w:val="18"/>
          <w:szCs w:val="18"/>
        </w:rPr>
      </w:pPr>
      <w:r w:rsidRPr="00C95806">
        <w:rPr>
          <w:sz w:val="18"/>
          <w:szCs w:val="18"/>
        </w:rPr>
        <w:t>//    assign waluout_sig = waluout;</w:t>
      </w:r>
    </w:p>
    <w:p w14:paraId="57A717A2" w14:textId="77777777" w:rsidR="00C95806" w:rsidRPr="00C95806" w:rsidRDefault="00C95806" w:rsidP="00C95806">
      <w:pPr>
        <w:spacing w:line="240" w:lineRule="auto"/>
        <w:ind w:firstLine="0"/>
        <w:rPr>
          <w:sz w:val="18"/>
          <w:szCs w:val="18"/>
        </w:rPr>
      </w:pPr>
      <w:r w:rsidRPr="00C95806">
        <w:rPr>
          <w:sz w:val="18"/>
          <w:szCs w:val="18"/>
        </w:rPr>
        <w:t>//    assign wdo_sig = wdo;</w:t>
      </w:r>
    </w:p>
    <w:p w14:paraId="40429338" w14:textId="77777777" w:rsidR="00C95806" w:rsidRPr="00C95806" w:rsidRDefault="00C95806" w:rsidP="00C95806">
      <w:pPr>
        <w:spacing w:line="240" w:lineRule="auto"/>
        <w:ind w:firstLine="0"/>
        <w:rPr>
          <w:sz w:val="18"/>
          <w:szCs w:val="18"/>
        </w:rPr>
      </w:pPr>
    </w:p>
    <w:p w14:paraId="55169E5D" w14:textId="77777777" w:rsidR="00C95806" w:rsidRPr="00C95806" w:rsidRDefault="00C95806" w:rsidP="00C95806">
      <w:pPr>
        <w:spacing w:line="240" w:lineRule="auto"/>
        <w:ind w:firstLine="0"/>
        <w:rPr>
          <w:sz w:val="18"/>
          <w:szCs w:val="18"/>
        </w:rPr>
      </w:pPr>
      <w:r w:rsidRPr="00C95806">
        <w:rPr>
          <w:sz w:val="18"/>
          <w:szCs w:val="18"/>
        </w:rPr>
        <w:t xml:space="preserve">    assign wwreg_sig = wwreg;</w:t>
      </w:r>
    </w:p>
    <w:p w14:paraId="5FC63983" w14:textId="77777777" w:rsidR="00C95806" w:rsidRPr="00C95806" w:rsidRDefault="00C95806" w:rsidP="00C95806">
      <w:pPr>
        <w:spacing w:line="240" w:lineRule="auto"/>
        <w:ind w:firstLine="0"/>
        <w:rPr>
          <w:sz w:val="18"/>
          <w:szCs w:val="18"/>
        </w:rPr>
      </w:pPr>
      <w:r w:rsidRPr="00C95806">
        <w:rPr>
          <w:sz w:val="18"/>
          <w:szCs w:val="18"/>
        </w:rPr>
        <w:t xml:space="preserve">    assign rs_sig = ifid_out[25:21];</w:t>
      </w:r>
    </w:p>
    <w:p w14:paraId="52994DBA" w14:textId="77777777" w:rsidR="00C95806" w:rsidRPr="00C95806" w:rsidRDefault="00C95806" w:rsidP="00C95806">
      <w:pPr>
        <w:spacing w:line="240" w:lineRule="auto"/>
        <w:ind w:firstLine="0"/>
        <w:rPr>
          <w:sz w:val="18"/>
          <w:szCs w:val="18"/>
        </w:rPr>
      </w:pPr>
      <w:r w:rsidRPr="00C95806">
        <w:rPr>
          <w:sz w:val="18"/>
          <w:szCs w:val="18"/>
        </w:rPr>
        <w:t xml:space="preserve">    assign rt_sig = ifid_out[20:16];</w:t>
      </w:r>
    </w:p>
    <w:p w14:paraId="5E47AB11" w14:textId="77777777" w:rsidR="00C95806" w:rsidRPr="00C95806" w:rsidRDefault="00C95806" w:rsidP="00C95806">
      <w:pPr>
        <w:spacing w:line="240" w:lineRule="auto"/>
        <w:ind w:firstLine="0"/>
        <w:rPr>
          <w:sz w:val="18"/>
          <w:szCs w:val="18"/>
        </w:rPr>
      </w:pPr>
      <w:r w:rsidRPr="00C95806">
        <w:rPr>
          <w:sz w:val="18"/>
          <w:szCs w:val="18"/>
        </w:rPr>
        <w:t xml:space="preserve">    assign wn_sig = wmuxout;</w:t>
      </w:r>
    </w:p>
    <w:p w14:paraId="7E7A847D" w14:textId="77777777" w:rsidR="00C95806" w:rsidRPr="00C95806" w:rsidRDefault="00C95806" w:rsidP="00C95806">
      <w:pPr>
        <w:spacing w:line="240" w:lineRule="auto"/>
        <w:ind w:firstLine="0"/>
        <w:rPr>
          <w:sz w:val="18"/>
          <w:szCs w:val="18"/>
        </w:rPr>
      </w:pPr>
      <w:r w:rsidRPr="00C95806">
        <w:rPr>
          <w:sz w:val="18"/>
          <w:szCs w:val="18"/>
        </w:rPr>
        <w:t xml:space="preserve">    assign d_sig = wbmuxout;</w:t>
      </w:r>
    </w:p>
    <w:p w14:paraId="3D399D08" w14:textId="77777777" w:rsidR="00C95806" w:rsidRPr="00C95806" w:rsidRDefault="00C95806" w:rsidP="00C95806">
      <w:pPr>
        <w:spacing w:line="240" w:lineRule="auto"/>
        <w:ind w:firstLine="0"/>
        <w:rPr>
          <w:sz w:val="18"/>
          <w:szCs w:val="18"/>
        </w:rPr>
      </w:pPr>
      <w:r w:rsidRPr="00C95806">
        <w:rPr>
          <w:sz w:val="18"/>
          <w:szCs w:val="18"/>
        </w:rPr>
        <w:t xml:space="preserve">   </w:t>
      </w:r>
    </w:p>
    <w:p w14:paraId="664A0BDA" w14:textId="77777777" w:rsidR="00C95806" w:rsidRPr="00C95806" w:rsidRDefault="00C95806" w:rsidP="00C95806">
      <w:pPr>
        <w:spacing w:line="240" w:lineRule="auto"/>
        <w:ind w:firstLine="0"/>
        <w:rPr>
          <w:sz w:val="18"/>
          <w:szCs w:val="18"/>
        </w:rPr>
      </w:pPr>
    </w:p>
    <w:p w14:paraId="41B5A321" w14:textId="77777777" w:rsidR="00C95806" w:rsidRPr="00C95806" w:rsidRDefault="00C95806" w:rsidP="00C95806">
      <w:pPr>
        <w:spacing w:line="240" w:lineRule="auto"/>
        <w:ind w:firstLine="0"/>
        <w:rPr>
          <w:sz w:val="18"/>
          <w:szCs w:val="18"/>
        </w:rPr>
      </w:pPr>
      <w:r w:rsidRPr="00C95806">
        <w:rPr>
          <w:sz w:val="18"/>
          <w:szCs w:val="18"/>
        </w:rPr>
        <w:t xml:space="preserve">    </w:t>
      </w:r>
    </w:p>
    <w:p w14:paraId="70400945" w14:textId="77777777" w:rsidR="00C95806" w:rsidRPr="00C95806" w:rsidRDefault="00C95806" w:rsidP="00C95806">
      <w:pPr>
        <w:spacing w:line="240" w:lineRule="auto"/>
        <w:ind w:firstLine="0"/>
        <w:rPr>
          <w:sz w:val="18"/>
          <w:szCs w:val="18"/>
        </w:rPr>
      </w:pPr>
      <w:r w:rsidRPr="00C95806">
        <w:rPr>
          <w:sz w:val="18"/>
          <w:szCs w:val="18"/>
        </w:rPr>
        <w:t>endmodule</w:t>
      </w:r>
    </w:p>
    <w:p w14:paraId="63B08590" w14:textId="77777777" w:rsidR="00C95806" w:rsidRPr="00C95806" w:rsidRDefault="00C95806" w:rsidP="00C95806">
      <w:pPr>
        <w:spacing w:line="240" w:lineRule="auto"/>
        <w:ind w:firstLine="0"/>
        <w:rPr>
          <w:sz w:val="18"/>
          <w:szCs w:val="18"/>
        </w:rPr>
      </w:pPr>
    </w:p>
    <w:p w14:paraId="0600DBEE" w14:textId="77777777" w:rsidR="00C95806" w:rsidRPr="00C95806" w:rsidRDefault="00C95806" w:rsidP="00C95806">
      <w:pPr>
        <w:spacing w:line="240" w:lineRule="auto"/>
        <w:ind w:firstLine="0"/>
        <w:rPr>
          <w:sz w:val="18"/>
          <w:szCs w:val="18"/>
        </w:rPr>
      </w:pPr>
      <w:r w:rsidRPr="00C95806">
        <w:rPr>
          <w:sz w:val="18"/>
          <w:szCs w:val="18"/>
        </w:rPr>
        <w:t>module PC(input clk, input[7:0] a, output reg[7:0] q);</w:t>
      </w:r>
    </w:p>
    <w:p w14:paraId="6A01DB2D" w14:textId="77777777" w:rsidR="00C95806" w:rsidRPr="00C95806" w:rsidRDefault="00C95806" w:rsidP="00C95806">
      <w:pPr>
        <w:spacing w:line="240" w:lineRule="auto"/>
        <w:ind w:firstLine="0"/>
        <w:rPr>
          <w:sz w:val="18"/>
          <w:szCs w:val="18"/>
        </w:rPr>
      </w:pPr>
      <w:r w:rsidRPr="00C95806">
        <w:rPr>
          <w:sz w:val="18"/>
          <w:szCs w:val="18"/>
        </w:rPr>
        <w:t xml:space="preserve">    // Wire to set the value of PC to its next value; PC is a register effectively</w:t>
      </w:r>
    </w:p>
    <w:p w14:paraId="64424382" w14:textId="77777777" w:rsidR="00C95806" w:rsidRPr="00C95806" w:rsidRDefault="00C95806" w:rsidP="00C95806">
      <w:pPr>
        <w:spacing w:line="240" w:lineRule="auto"/>
        <w:ind w:firstLine="0"/>
        <w:rPr>
          <w:sz w:val="18"/>
          <w:szCs w:val="18"/>
        </w:rPr>
      </w:pPr>
      <w:r w:rsidRPr="00C95806">
        <w:rPr>
          <w:sz w:val="18"/>
          <w:szCs w:val="18"/>
        </w:rPr>
        <w:t xml:space="preserve">    always @(posedge clk)</w:t>
      </w:r>
    </w:p>
    <w:p w14:paraId="5D24BD39"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657C1C3B" w14:textId="77777777" w:rsidR="00C95806" w:rsidRPr="00C95806" w:rsidRDefault="00C95806" w:rsidP="00C95806">
      <w:pPr>
        <w:spacing w:line="240" w:lineRule="auto"/>
        <w:ind w:firstLine="0"/>
        <w:rPr>
          <w:sz w:val="18"/>
          <w:szCs w:val="18"/>
        </w:rPr>
      </w:pPr>
      <w:r w:rsidRPr="00C95806">
        <w:rPr>
          <w:sz w:val="18"/>
          <w:szCs w:val="18"/>
        </w:rPr>
        <w:t xml:space="preserve">            q &lt;= a;</w:t>
      </w:r>
    </w:p>
    <w:p w14:paraId="6553EC2E" w14:textId="77777777" w:rsidR="00C95806" w:rsidRPr="00C95806" w:rsidRDefault="00C95806" w:rsidP="00C95806">
      <w:pPr>
        <w:spacing w:line="240" w:lineRule="auto"/>
        <w:ind w:firstLine="0"/>
        <w:rPr>
          <w:sz w:val="18"/>
          <w:szCs w:val="18"/>
        </w:rPr>
      </w:pPr>
      <w:r w:rsidRPr="00C95806">
        <w:rPr>
          <w:sz w:val="18"/>
          <w:szCs w:val="18"/>
        </w:rPr>
        <w:t xml:space="preserve">        end</w:t>
      </w:r>
    </w:p>
    <w:p w14:paraId="5F989E5D" w14:textId="77777777" w:rsidR="00C95806" w:rsidRPr="00C95806" w:rsidRDefault="00C95806" w:rsidP="00C95806">
      <w:pPr>
        <w:spacing w:line="240" w:lineRule="auto"/>
        <w:ind w:firstLine="0"/>
        <w:rPr>
          <w:sz w:val="18"/>
          <w:szCs w:val="18"/>
        </w:rPr>
      </w:pPr>
      <w:r w:rsidRPr="00C95806">
        <w:rPr>
          <w:sz w:val="18"/>
          <w:szCs w:val="18"/>
        </w:rPr>
        <w:t xml:space="preserve">        </w:t>
      </w:r>
    </w:p>
    <w:p w14:paraId="7D004713" w14:textId="77777777" w:rsidR="00C95806" w:rsidRPr="00C95806" w:rsidRDefault="00C95806" w:rsidP="00C95806">
      <w:pPr>
        <w:spacing w:line="240" w:lineRule="auto"/>
        <w:ind w:firstLine="0"/>
        <w:rPr>
          <w:sz w:val="18"/>
          <w:szCs w:val="18"/>
        </w:rPr>
      </w:pPr>
      <w:r w:rsidRPr="00C95806">
        <w:rPr>
          <w:sz w:val="18"/>
          <w:szCs w:val="18"/>
        </w:rPr>
        <w:t xml:space="preserve">    initial begin</w:t>
      </w:r>
    </w:p>
    <w:p w14:paraId="0EB39652" w14:textId="77777777" w:rsidR="00C95806" w:rsidRPr="00C95806" w:rsidRDefault="00C95806" w:rsidP="00C95806">
      <w:pPr>
        <w:spacing w:line="240" w:lineRule="auto"/>
        <w:ind w:firstLine="0"/>
        <w:rPr>
          <w:sz w:val="18"/>
          <w:szCs w:val="18"/>
        </w:rPr>
      </w:pPr>
      <w:r w:rsidRPr="00C95806">
        <w:rPr>
          <w:sz w:val="18"/>
          <w:szCs w:val="18"/>
        </w:rPr>
        <w:t xml:space="preserve">        q = 8'd100;</w:t>
      </w:r>
    </w:p>
    <w:p w14:paraId="1A9A895B" w14:textId="77777777" w:rsidR="00C95806" w:rsidRPr="00C95806" w:rsidRDefault="00C95806" w:rsidP="00C95806">
      <w:pPr>
        <w:spacing w:line="240" w:lineRule="auto"/>
        <w:ind w:firstLine="0"/>
        <w:rPr>
          <w:sz w:val="18"/>
          <w:szCs w:val="18"/>
        </w:rPr>
      </w:pPr>
      <w:r w:rsidRPr="00C95806">
        <w:rPr>
          <w:sz w:val="18"/>
          <w:szCs w:val="18"/>
        </w:rPr>
        <w:t xml:space="preserve">        end</w:t>
      </w:r>
    </w:p>
    <w:p w14:paraId="35941910" w14:textId="77777777" w:rsidR="00C95806" w:rsidRPr="00C95806" w:rsidRDefault="00C95806" w:rsidP="00C95806">
      <w:pPr>
        <w:spacing w:line="240" w:lineRule="auto"/>
        <w:ind w:firstLine="0"/>
        <w:rPr>
          <w:sz w:val="18"/>
          <w:szCs w:val="18"/>
        </w:rPr>
      </w:pPr>
    </w:p>
    <w:p w14:paraId="0D924CB6" w14:textId="77777777" w:rsidR="00C95806" w:rsidRPr="00C95806" w:rsidRDefault="00C95806" w:rsidP="00C95806">
      <w:pPr>
        <w:spacing w:line="240" w:lineRule="auto"/>
        <w:ind w:firstLine="0"/>
        <w:rPr>
          <w:sz w:val="18"/>
          <w:szCs w:val="18"/>
        </w:rPr>
      </w:pPr>
      <w:r w:rsidRPr="00C95806">
        <w:rPr>
          <w:sz w:val="18"/>
          <w:szCs w:val="18"/>
        </w:rPr>
        <w:t>endmodule</w:t>
      </w:r>
    </w:p>
    <w:p w14:paraId="4095AA0C" w14:textId="77777777" w:rsidR="00C95806" w:rsidRPr="00C95806" w:rsidRDefault="00C95806" w:rsidP="00C95806">
      <w:pPr>
        <w:spacing w:line="240" w:lineRule="auto"/>
        <w:ind w:firstLine="0"/>
        <w:rPr>
          <w:sz w:val="18"/>
          <w:szCs w:val="18"/>
        </w:rPr>
      </w:pPr>
    </w:p>
    <w:p w14:paraId="48A97696" w14:textId="77777777" w:rsidR="00C95806" w:rsidRPr="00C95806" w:rsidRDefault="00C95806" w:rsidP="00C95806">
      <w:pPr>
        <w:spacing w:line="240" w:lineRule="auto"/>
        <w:ind w:firstLine="0"/>
        <w:rPr>
          <w:sz w:val="18"/>
          <w:szCs w:val="18"/>
        </w:rPr>
      </w:pPr>
      <w:r w:rsidRPr="00C95806">
        <w:rPr>
          <w:sz w:val="18"/>
          <w:szCs w:val="18"/>
        </w:rPr>
        <w:t>module Adder(input [7:0]a, output reg[7:0] q);</w:t>
      </w:r>
    </w:p>
    <w:p w14:paraId="2837255F" w14:textId="77777777" w:rsidR="00C95806" w:rsidRPr="00C95806" w:rsidRDefault="00C95806" w:rsidP="00C95806">
      <w:pPr>
        <w:spacing w:line="240" w:lineRule="auto"/>
        <w:ind w:firstLine="0"/>
        <w:rPr>
          <w:sz w:val="18"/>
          <w:szCs w:val="18"/>
        </w:rPr>
      </w:pPr>
      <w:r w:rsidRPr="00C95806">
        <w:rPr>
          <w:sz w:val="18"/>
          <w:szCs w:val="18"/>
        </w:rPr>
        <w:t xml:space="preserve">    // This module is not clock-dependent. It adds the input from PC register to the constant 4 and returns it.</w:t>
      </w:r>
    </w:p>
    <w:p w14:paraId="66A16EEC" w14:textId="77777777" w:rsidR="00C95806" w:rsidRPr="00C95806" w:rsidRDefault="00C95806" w:rsidP="00C95806">
      <w:pPr>
        <w:spacing w:line="240" w:lineRule="auto"/>
        <w:ind w:firstLine="0"/>
        <w:rPr>
          <w:sz w:val="18"/>
          <w:szCs w:val="18"/>
        </w:rPr>
      </w:pPr>
      <w:r w:rsidRPr="00C95806">
        <w:rPr>
          <w:sz w:val="18"/>
          <w:szCs w:val="18"/>
        </w:rPr>
        <w:t xml:space="preserve">    // PC register should take this value to set as new value.</w:t>
      </w:r>
    </w:p>
    <w:p w14:paraId="5A294387" w14:textId="77777777" w:rsidR="00C95806" w:rsidRPr="00C95806" w:rsidRDefault="00C95806" w:rsidP="00C95806">
      <w:pPr>
        <w:spacing w:line="240" w:lineRule="auto"/>
        <w:ind w:firstLine="0"/>
        <w:rPr>
          <w:sz w:val="18"/>
          <w:szCs w:val="18"/>
        </w:rPr>
      </w:pPr>
      <w:r w:rsidRPr="00C95806">
        <w:rPr>
          <w:sz w:val="18"/>
          <w:szCs w:val="18"/>
        </w:rPr>
        <w:t xml:space="preserve">    wire[7:0] to_add = 8'd4;</w:t>
      </w:r>
    </w:p>
    <w:p w14:paraId="7C106C2E" w14:textId="77777777" w:rsidR="00C95806" w:rsidRPr="00C95806" w:rsidRDefault="00C95806" w:rsidP="00C95806">
      <w:pPr>
        <w:spacing w:line="240" w:lineRule="auto"/>
        <w:ind w:firstLine="0"/>
        <w:rPr>
          <w:sz w:val="18"/>
          <w:szCs w:val="18"/>
        </w:rPr>
      </w:pPr>
      <w:r w:rsidRPr="00C95806">
        <w:rPr>
          <w:sz w:val="18"/>
          <w:szCs w:val="18"/>
        </w:rPr>
        <w:t xml:space="preserve">    </w:t>
      </w:r>
    </w:p>
    <w:p w14:paraId="1D130E42" w14:textId="77777777" w:rsidR="00C95806" w:rsidRPr="00C95806" w:rsidRDefault="00C95806" w:rsidP="00C95806">
      <w:pPr>
        <w:spacing w:line="240" w:lineRule="auto"/>
        <w:ind w:firstLine="0"/>
        <w:rPr>
          <w:sz w:val="18"/>
          <w:szCs w:val="18"/>
        </w:rPr>
      </w:pPr>
      <w:r w:rsidRPr="00C95806">
        <w:rPr>
          <w:sz w:val="18"/>
          <w:szCs w:val="18"/>
        </w:rPr>
        <w:t xml:space="preserve">    always @(*)</w:t>
      </w:r>
    </w:p>
    <w:p w14:paraId="7F16C307"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2744E792" w14:textId="77777777" w:rsidR="00C95806" w:rsidRPr="00C95806" w:rsidRDefault="00C95806" w:rsidP="00C95806">
      <w:pPr>
        <w:spacing w:line="240" w:lineRule="auto"/>
        <w:ind w:firstLine="0"/>
        <w:rPr>
          <w:sz w:val="18"/>
          <w:szCs w:val="18"/>
        </w:rPr>
      </w:pPr>
      <w:r w:rsidRPr="00C95806">
        <w:rPr>
          <w:sz w:val="18"/>
          <w:szCs w:val="18"/>
        </w:rPr>
        <w:t xml:space="preserve">             q &lt;= (a + to_add);</w:t>
      </w:r>
    </w:p>
    <w:p w14:paraId="1974819E" w14:textId="77777777" w:rsidR="00C95806" w:rsidRPr="00C95806" w:rsidRDefault="00C95806" w:rsidP="00C95806">
      <w:pPr>
        <w:spacing w:line="240" w:lineRule="auto"/>
        <w:ind w:firstLine="0"/>
        <w:rPr>
          <w:sz w:val="18"/>
          <w:szCs w:val="18"/>
        </w:rPr>
      </w:pPr>
      <w:r w:rsidRPr="00C95806">
        <w:rPr>
          <w:sz w:val="18"/>
          <w:szCs w:val="18"/>
        </w:rPr>
        <w:t xml:space="preserve">        end</w:t>
      </w:r>
    </w:p>
    <w:p w14:paraId="259D3901" w14:textId="77777777" w:rsidR="00C95806" w:rsidRPr="00C95806" w:rsidRDefault="00C95806" w:rsidP="00C95806">
      <w:pPr>
        <w:spacing w:line="240" w:lineRule="auto"/>
        <w:ind w:firstLine="0"/>
        <w:rPr>
          <w:sz w:val="18"/>
          <w:szCs w:val="18"/>
        </w:rPr>
      </w:pPr>
      <w:r w:rsidRPr="00C95806">
        <w:rPr>
          <w:sz w:val="18"/>
          <w:szCs w:val="18"/>
        </w:rPr>
        <w:t xml:space="preserve">        </w:t>
      </w:r>
    </w:p>
    <w:p w14:paraId="1BA0B475" w14:textId="77777777" w:rsidR="00C95806" w:rsidRPr="00C95806" w:rsidRDefault="00C95806" w:rsidP="00C95806">
      <w:pPr>
        <w:spacing w:line="240" w:lineRule="auto"/>
        <w:ind w:firstLine="0"/>
        <w:rPr>
          <w:sz w:val="18"/>
          <w:szCs w:val="18"/>
        </w:rPr>
      </w:pPr>
      <w:r w:rsidRPr="00C95806">
        <w:rPr>
          <w:sz w:val="18"/>
          <w:szCs w:val="18"/>
        </w:rPr>
        <w:t>endmodule</w:t>
      </w:r>
    </w:p>
    <w:p w14:paraId="7F379EDA" w14:textId="77777777" w:rsidR="00C95806" w:rsidRPr="00C95806" w:rsidRDefault="00C95806" w:rsidP="00C95806">
      <w:pPr>
        <w:spacing w:line="240" w:lineRule="auto"/>
        <w:ind w:firstLine="0"/>
        <w:rPr>
          <w:sz w:val="18"/>
          <w:szCs w:val="18"/>
        </w:rPr>
      </w:pPr>
    </w:p>
    <w:p w14:paraId="13D613CC" w14:textId="77777777" w:rsidR="00C95806" w:rsidRPr="00C95806" w:rsidRDefault="00C95806" w:rsidP="00C95806">
      <w:pPr>
        <w:spacing w:line="240" w:lineRule="auto"/>
        <w:ind w:firstLine="0"/>
        <w:rPr>
          <w:sz w:val="18"/>
          <w:szCs w:val="18"/>
        </w:rPr>
      </w:pPr>
      <w:r w:rsidRPr="00C95806">
        <w:rPr>
          <w:sz w:val="18"/>
          <w:szCs w:val="18"/>
        </w:rPr>
        <w:t>module IM(input[7:0] addr, output reg [31:0] do);</w:t>
      </w:r>
    </w:p>
    <w:p w14:paraId="16C243AA" w14:textId="77777777" w:rsidR="00C95806" w:rsidRPr="00C95806" w:rsidRDefault="00C95806" w:rsidP="00C95806">
      <w:pPr>
        <w:spacing w:line="240" w:lineRule="auto"/>
        <w:ind w:firstLine="0"/>
        <w:rPr>
          <w:sz w:val="18"/>
          <w:szCs w:val="18"/>
        </w:rPr>
      </w:pPr>
      <w:r w:rsidRPr="00C95806">
        <w:rPr>
          <w:sz w:val="18"/>
          <w:szCs w:val="18"/>
        </w:rPr>
        <w:t xml:space="preserve">    reg [31:0] IM [0:511]; // Array of registers</w:t>
      </w:r>
    </w:p>
    <w:p w14:paraId="35AAA055" w14:textId="77777777" w:rsidR="00C95806" w:rsidRPr="00C95806" w:rsidRDefault="00C95806" w:rsidP="00C95806">
      <w:pPr>
        <w:spacing w:line="240" w:lineRule="auto"/>
        <w:ind w:firstLine="0"/>
        <w:rPr>
          <w:sz w:val="18"/>
          <w:szCs w:val="18"/>
        </w:rPr>
      </w:pPr>
      <w:r w:rsidRPr="00C95806">
        <w:rPr>
          <w:sz w:val="18"/>
          <w:szCs w:val="18"/>
        </w:rPr>
        <w:t xml:space="preserve">    </w:t>
      </w:r>
    </w:p>
    <w:p w14:paraId="6DD5B2F8" w14:textId="77777777" w:rsidR="00C95806" w:rsidRPr="00C95806" w:rsidRDefault="00C95806" w:rsidP="00C95806">
      <w:pPr>
        <w:spacing w:line="240" w:lineRule="auto"/>
        <w:ind w:firstLine="0"/>
        <w:rPr>
          <w:sz w:val="18"/>
          <w:szCs w:val="18"/>
        </w:rPr>
      </w:pPr>
      <w:r w:rsidRPr="00C95806">
        <w:rPr>
          <w:sz w:val="18"/>
          <w:szCs w:val="18"/>
        </w:rPr>
        <w:t xml:space="preserve">    integer a;</w:t>
      </w:r>
    </w:p>
    <w:p w14:paraId="3A3FC8FC" w14:textId="77777777" w:rsidR="00C95806" w:rsidRPr="00C95806" w:rsidRDefault="00C95806" w:rsidP="00C95806">
      <w:pPr>
        <w:spacing w:line="240" w:lineRule="auto"/>
        <w:ind w:firstLine="0"/>
        <w:rPr>
          <w:sz w:val="18"/>
          <w:szCs w:val="18"/>
        </w:rPr>
      </w:pPr>
      <w:r w:rsidRPr="00C95806">
        <w:rPr>
          <w:sz w:val="18"/>
          <w:szCs w:val="18"/>
        </w:rPr>
        <w:t xml:space="preserve">    </w:t>
      </w:r>
    </w:p>
    <w:p w14:paraId="3C0E2CCF" w14:textId="77777777" w:rsidR="00C95806" w:rsidRPr="00C95806" w:rsidRDefault="00C95806" w:rsidP="00C95806">
      <w:pPr>
        <w:spacing w:line="240" w:lineRule="auto"/>
        <w:ind w:firstLine="0"/>
        <w:rPr>
          <w:sz w:val="18"/>
          <w:szCs w:val="18"/>
        </w:rPr>
      </w:pPr>
      <w:r w:rsidRPr="00C95806">
        <w:rPr>
          <w:sz w:val="18"/>
          <w:szCs w:val="18"/>
        </w:rPr>
        <w:t xml:space="preserve">    always @(*)</w:t>
      </w:r>
    </w:p>
    <w:p w14:paraId="06D9E30F"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6FE87277" w14:textId="77777777" w:rsidR="00C95806" w:rsidRPr="00C95806" w:rsidRDefault="00C95806" w:rsidP="00C95806">
      <w:pPr>
        <w:spacing w:line="240" w:lineRule="auto"/>
        <w:ind w:firstLine="0"/>
        <w:rPr>
          <w:sz w:val="18"/>
          <w:szCs w:val="18"/>
        </w:rPr>
      </w:pPr>
      <w:r w:rsidRPr="00C95806">
        <w:rPr>
          <w:sz w:val="18"/>
          <w:szCs w:val="18"/>
        </w:rPr>
        <w:t xml:space="preserve">            a = addr; // integer-cast</w:t>
      </w:r>
    </w:p>
    <w:p w14:paraId="437C2C07" w14:textId="77777777" w:rsidR="00C95806" w:rsidRPr="00C95806" w:rsidRDefault="00C95806" w:rsidP="00C95806">
      <w:pPr>
        <w:spacing w:line="240" w:lineRule="auto"/>
        <w:ind w:firstLine="0"/>
        <w:rPr>
          <w:sz w:val="18"/>
          <w:szCs w:val="18"/>
        </w:rPr>
      </w:pPr>
      <w:r w:rsidRPr="00C95806">
        <w:rPr>
          <w:sz w:val="18"/>
          <w:szCs w:val="18"/>
        </w:rPr>
        <w:t xml:space="preserve">            do = IM[a];</w:t>
      </w:r>
    </w:p>
    <w:p w14:paraId="0DB1D87F" w14:textId="77777777" w:rsidR="00C95806" w:rsidRPr="00C95806" w:rsidRDefault="00C95806" w:rsidP="00C95806">
      <w:pPr>
        <w:spacing w:line="240" w:lineRule="auto"/>
        <w:ind w:firstLine="0"/>
        <w:rPr>
          <w:sz w:val="18"/>
          <w:szCs w:val="18"/>
        </w:rPr>
      </w:pPr>
      <w:r w:rsidRPr="00C95806">
        <w:rPr>
          <w:sz w:val="18"/>
          <w:szCs w:val="18"/>
        </w:rPr>
        <w:t xml:space="preserve">        end</w:t>
      </w:r>
    </w:p>
    <w:p w14:paraId="7ACB2C57" w14:textId="77777777" w:rsidR="00C95806" w:rsidRPr="00C95806" w:rsidRDefault="00C95806" w:rsidP="00C95806">
      <w:pPr>
        <w:spacing w:line="240" w:lineRule="auto"/>
        <w:ind w:firstLine="0"/>
        <w:rPr>
          <w:sz w:val="18"/>
          <w:szCs w:val="18"/>
        </w:rPr>
      </w:pPr>
      <w:r w:rsidRPr="00C95806">
        <w:rPr>
          <w:sz w:val="18"/>
          <w:szCs w:val="18"/>
        </w:rPr>
        <w:t xml:space="preserve">        </w:t>
      </w:r>
    </w:p>
    <w:p w14:paraId="5F710C40" w14:textId="77777777" w:rsidR="00C95806" w:rsidRPr="00C95806" w:rsidRDefault="00C95806" w:rsidP="00C95806">
      <w:pPr>
        <w:spacing w:line="240" w:lineRule="auto"/>
        <w:ind w:firstLine="0"/>
        <w:rPr>
          <w:sz w:val="18"/>
          <w:szCs w:val="18"/>
        </w:rPr>
      </w:pPr>
      <w:r w:rsidRPr="00C95806">
        <w:rPr>
          <w:sz w:val="18"/>
          <w:szCs w:val="18"/>
        </w:rPr>
        <w:t xml:space="preserve">    initial // Hardcoded based on the examples provided to be done</w:t>
      </w:r>
    </w:p>
    <w:p w14:paraId="0EEFDCD4"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22F761DF" w14:textId="77777777" w:rsidR="00C95806" w:rsidRPr="00C95806" w:rsidRDefault="00C95806" w:rsidP="00C95806">
      <w:pPr>
        <w:spacing w:line="240" w:lineRule="auto"/>
        <w:ind w:firstLine="0"/>
        <w:rPr>
          <w:sz w:val="18"/>
          <w:szCs w:val="18"/>
        </w:rPr>
      </w:pPr>
      <w:r w:rsidRPr="00C95806">
        <w:rPr>
          <w:sz w:val="18"/>
          <w:szCs w:val="18"/>
        </w:rPr>
        <w:t xml:space="preserve">            IM[100] = 32'b10001100001000100000000000000000;</w:t>
      </w:r>
    </w:p>
    <w:p w14:paraId="07726BFA" w14:textId="77777777" w:rsidR="00C95806" w:rsidRPr="00C95806" w:rsidRDefault="00C95806" w:rsidP="00C95806">
      <w:pPr>
        <w:spacing w:line="240" w:lineRule="auto"/>
        <w:ind w:firstLine="0"/>
        <w:rPr>
          <w:sz w:val="18"/>
          <w:szCs w:val="18"/>
        </w:rPr>
      </w:pPr>
      <w:r w:rsidRPr="00C95806">
        <w:rPr>
          <w:sz w:val="18"/>
          <w:szCs w:val="18"/>
        </w:rPr>
        <w:t xml:space="preserve">            IM[104] = 32'b10001100001000110000000000000100;</w:t>
      </w:r>
    </w:p>
    <w:p w14:paraId="4BA4FFA1" w14:textId="77777777" w:rsidR="00C95806" w:rsidRPr="00C95806" w:rsidRDefault="00C95806" w:rsidP="00C95806">
      <w:pPr>
        <w:spacing w:line="240" w:lineRule="auto"/>
        <w:ind w:firstLine="0"/>
        <w:rPr>
          <w:sz w:val="18"/>
          <w:szCs w:val="18"/>
        </w:rPr>
      </w:pPr>
      <w:r w:rsidRPr="00C95806">
        <w:rPr>
          <w:sz w:val="18"/>
          <w:szCs w:val="18"/>
        </w:rPr>
        <w:t xml:space="preserve">            IM[108] = 32'b10001100001001000000000000001000;</w:t>
      </w:r>
    </w:p>
    <w:p w14:paraId="13EFAAF8" w14:textId="77777777" w:rsidR="00C95806" w:rsidRPr="00C95806" w:rsidRDefault="00C95806" w:rsidP="00C95806">
      <w:pPr>
        <w:spacing w:line="240" w:lineRule="auto"/>
        <w:ind w:firstLine="0"/>
        <w:rPr>
          <w:sz w:val="18"/>
          <w:szCs w:val="18"/>
        </w:rPr>
      </w:pPr>
      <w:r w:rsidRPr="00C95806">
        <w:rPr>
          <w:sz w:val="18"/>
          <w:szCs w:val="18"/>
        </w:rPr>
        <w:t xml:space="preserve">            IM[112] = 32'b10001100001001010000000000001100;</w:t>
      </w:r>
    </w:p>
    <w:p w14:paraId="6C7E99A6" w14:textId="77777777" w:rsidR="00C95806" w:rsidRPr="00C95806" w:rsidRDefault="00C95806" w:rsidP="00C95806">
      <w:pPr>
        <w:spacing w:line="240" w:lineRule="auto"/>
        <w:ind w:firstLine="0"/>
        <w:rPr>
          <w:sz w:val="18"/>
          <w:szCs w:val="18"/>
        </w:rPr>
      </w:pPr>
      <w:r w:rsidRPr="00C95806">
        <w:rPr>
          <w:sz w:val="18"/>
          <w:szCs w:val="18"/>
        </w:rPr>
        <w:t xml:space="preserve">            IM[116] = 32'b00000000110000100101000000100000;</w:t>
      </w:r>
    </w:p>
    <w:p w14:paraId="4FD95FED" w14:textId="77777777" w:rsidR="00C95806" w:rsidRPr="00C95806" w:rsidRDefault="00C95806" w:rsidP="00C95806">
      <w:pPr>
        <w:spacing w:line="240" w:lineRule="auto"/>
        <w:ind w:firstLine="0"/>
        <w:rPr>
          <w:sz w:val="18"/>
          <w:szCs w:val="18"/>
        </w:rPr>
      </w:pPr>
      <w:r w:rsidRPr="00C95806">
        <w:rPr>
          <w:sz w:val="18"/>
          <w:szCs w:val="18"/>
        </w:rPr>
        <w:t xml:space="preserve">        end</w:t>
      </w:r>
    </w:p>
    <w:p w14:paraId="6141F338" w14:textId="77777777" w:rsidR="00C95806" w:rsidRPr="00C95806" w:rsidRDefault="00C95806" w:rsidP="00C95806">
      <w:pPr>
        <w:spacing w:line="240" w:lineRule="auto"/>
        <w:ind w:firstLine="0"/>
        <w:rPr>
          <w:sz w:val="18"/>
          <w:szCs w:val="18"/>
        </w:rPr>
      </w:pPr>
      <w:r w:rsidRPr="00C95806">
        <w:rPr>
          <w:sz w:val="18"/>
          <w:szCs w:val="18"/>
        </w:rPr>
        <w:t>endmodule</w:t>
      </w:r>
    </w:p>
    <w:p w14:paraId="3A1C894E" w14:textId="77777777" w:rsidR="00C95806" w:rsidRPr="00C95806" w:rsidRDefault="00C95806" w:rsidP="00C95806">
      <w:pPr>
        <w:spacing w:line="240" w:lineRule="auto"/>
        <w:ind w:firstLine="0"/>
        <w:rPr>
          <w:sz w:val="18"/>
          <w:szCs w:val="18"/>
        </w:rPr>
      </w:pPr>
    </w:p>
    <w:p w14:paraId="73CC46A1" w14:textId="77777777" w:rsidR="00C95806" w:rsidRPr="00C95806" w:rsidRDefault="00C95806" w:rsidP="00C95806">
      <w:pPr>
        <w:spacing w:line="240" w:lineRule="auto"/>
        <w:ind w:firstLine="0"/>
        <w:rPr>
          <w:sz w:val="18"/>
          <w:szCs w:val="18"/>
        </w:rPr>
      </w:pPr>
      <w:r w:rsidRPr="00C95806">
        <w:rPr>
          <w:sz w:val="18"/>
          <w:szCs w:val="18"/>
        </w:rPr>
        <w:t>module IFID(input clk, input [31:0]a, output reg[31:0] q);</w:t>
      </w:r>
    </w:p>
    <w:p w14:paraId="7EBE91C2" w14:textId="77777777" w:rsidR="00C95806" w:rsidRPr="00C95806" w:rsidRDefault="00C95806" w:rsidP="00C95806">
      <w:pPr>
        <w:spacing w:line="240" w:lineRule="auto"/>
        <w:ind w:firstLine="0"/>
        <w:rPr>
          <w:sz w:val="18"/>
          <w:szCs w:val="18"/>
        </w:rPr>
      </w:pPr>
      <w:r w:rsidRPr="00C95806">
        <w:rPr>
          <w:sz w:val="18"/>
          <w:szCs w:val="18"/>
        </w:rPr>
        <w:t xml:space="preserve">    // This is also clock-dependent. Outputs whatever it's inputted at pos clock edge.</w:t>
      </w:r>
    </w:p>
    <w:p w14:paraId="6FEAC8AB" w14:textId="77777777" w:rsidR="00C95806" w:rsidRPr="00C95806" w:rsidRDefault="00C95806" w:rsidP="00C95806">
      <w:pPr>
        <w:spacing w:line="240" w:lineRule="auto"/>
        <w:ind w:firstLine="0"/>
        <w:rPr>
          <w:sz w:val="18"/>
          <w:szCs w:val="18"/>
        </w:rPr>
      </w:pPr>
      <w:r w:rsidRPr="00C95806">
        <w:rPr>
          <w:sz w:val="18"/>
          <w:szCs w:val="18"/>
        </w:rPr>
        <w:t xml:space="preserve">    always @(posedge clk)</w:t>
      </w:r>
    </w:p>
    <w:p w14:paraId="1D213871"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1E7F0552" w14:textId="77777777" w:rsidR="00C95806" w:rsidRPr="00C95806" w:rsidRDefault="00C95806" w:rsidP="00C95806">
      <w:pPr>
        <w:spacing w:line="240" w:lineRule="auto"/>
        <w:ind w:firstLine="0"/>
        <w:rPr>
          <w:sz w:val="18"/>
          <w:szCs w:val="18"/>
        </w:rPr>
      </w:pPr>
      <w:r w:rsidRPr="00C95806">
        <w:rPr>
          <w:sz w:val="18"/>
          <w:szCs w:val="18"/>
        </w:rPr>
        <w:t xml:space="preserve">            q &lt;= a;</w:t>
      </w:r>
    </w:p>
    <w:p w14:paraId="09FBCC18" w14:textId="77777777" w:rsidR="00C95806" w:rsidRPr="00C95806" w:rsidRDefault="00C95806" w:rsidP="00C95806">
      <w:pPr>
        <w:spacing w:line="240" w:lineRule="auto"/>
        <w:ind w:firstLine="0"/>
        <w:rPr>
          <w:sz w:val="18"/>
          <w:szCs w:val="18"/>
        </w:rPr>
      </w:pPr>
      <w:r w:rsidRPr="00C95806">
        <w:rPr>
          <w:sz w:val="18"/>
          <w:szCs w:val="18"/>
        </w:rPr>
        <w:lastRenderedPageBreak/>
        <w:t xml:space="preserve">        end</w:t>
      </w:r>
    </w:p>
    <w:p w14:paraId="1BD17C21" w14:textId="77777777" w:rsidR="00C95806" w:rsidRPr="00C95806" w:rsidRDefault="00C95806" w:rsidP="00C95806">
      <w:pPr>
        <w:spacing w:line="240" w:lineRule="auto"/>
        <w:ind w:firstLine="0"/>
        <w:rPr>
          <w:sz w:val="18"/>
          <w:szCs w:val="18"/>
        </w:rPr>
      </w:pPr>
      <w:r w:rsidRPr="00C95806">
        <w:rPr>
          <w:sz w:val="18"/>
          <w:szCs w:val="18"/>
        </w:rPr>
        <w:t>endmodule</w:t>
      </w:r>
    </w:p>
    <w:p w14:paraId="4E93B56F" w14:textId="77777777" w:rsidR="00C95806" w:rsidRPr="00C95806" w:rsidRDefault="00C95806" w:rsidP="00C95806">
      <w:pPr>
        <w:spacing w:line="240" w:lineRule="auto"/>
        <w:ind w:firstLine="0"/>
        <w:rPr>
          <w:sz w:val="18"/>
          <w:szCs w:val="18"/>
        </w:rPr>
      </w:pPr>
    </w:p>
    <w:p w14:paraId="13A44D0D" w14:textId="77777777" w:rsidR="00C95806" w:rsidRPr="00C95806" w:rsidRDefault="00C95806" w:rsidP="00C95806">
      <w:pPr>
        <w:spacing w:line="240" w:lineRule="auto"/>
        <w:ind w:firstLine="0"/>
        <w:rPr>
          <w:sz w:val="18"/>
          <w:szCs w:val="18"/>
        </w:rPr>
      </w:pPr>
      <w:r w:rsidRPr="00C95806">
        <w:rPr>
          <w:sz w:val="18"/>
          <w:szCs w:val="18"/>
        </w:rPr>
        <w:t>module CU(input [5:0] op, input [5:0] func,</w:t>
      </w:r>
    </w:p>
    <w:p w14:paraId="212CAA84" w14:textId="77777777" w:rsidR="00C95806" w:rsidRPr="00C95806" w:rsidRDefault="00C95806" w:rsidP="00C95806">
      <w:pPr>
        <w:spacing w:line="240" w:lineRule="auto"/>
        <w:ind w:firstLine="0"/>
        <w:rPr>
          <w:sz w:val="18"/>
          <w:szCs w:val="18"/>
        </w:rPr>
      </w:pPr>
      <w:r w:rsidRPr="00C95806">
        <w:rPr>
          <w:sz w:val="18"/>
          <w:szCs w:val="18"/>
        </w:rPr>
        <w:t xml:space="preserve">             input [4:0] rs, input [4:0] rt, input [4:0] mmuxout, input mm2reg, input mwreg, input [4:0] emuxout, input em2reg, input ewreg,</w:t>
      </w:r>
    </w:p>
    <w:p w14:paraId="499645AC" w14:textId="77777777" w:rsidR="00C95806" w:rsidRPr="00C95806" w:rsidRDefault="00C95806" w:rsidP="00C95806">
      <w:pPr>
        <w:spacing w:line="240" w:lineRule="auto"/>
        <w:ind w:firstLine="0"/>
        <w:rPr>
          <w:sz w:val="18"/>
          <w:szCs w:val="18"/>
        </w:rPr>
      </w:pPr>
      <w:r w:rsidRPr="00C95806">
        <w:rPr>
          <w:sz w:val="18"/>
          <w:szCs w:val="18"/>
        </w:rPr>
        <w:t xml:space="preserve">            output reg wreg, output reg m2reg, output reg wmem, output reg[3:0] aluc, output reg aluimm, output reg regrt,</w:t>
      </w:r>
    </w:p>
    <w:p w14:paraId="24FBA869" w14:textId="77777777" w:rsidR="00C95806" w:rsidRPr="00C95806" w:rsidRDefault="00C95806" w:rsidP="00C95806">
      <w:pPr>
        <w:spacing w:line="240" w:lineRule="auto"/>
        <w:ind w:firstLine="0"/>
        <w:rPr>
          <w:sz w:val="18"/>
          <w:szCs w:val="18"/>
        </w:rPr>
      </w:pPr>
      <w:r w:rsidRPr="00C95806">
        <w:rPr>
          <w:sz w:val="18"/>
          <w:szCs w:val="18"/>
        </w:rPr>
        <w:t xml:space="preserve">            output reg [1:0] fwda, output reg [1:0] fwdb);</w:t>
      </w:r>
    </w:p>
    <w:p w14:paraId="65787E36" w14:textId="77777777" w:rsidR="00C95806" w:rsidRPr="00C95806" w:rsidRDefault="00C95806" w:rsidP="00C95806">
      <w:pPr>
        <w:spacing w:line="240" w:lineRule="auto"/>
        <w:ind w:firstLine="0"/>
        <w:rPr>
          <w:sz w:val="18"/>
          <w:szCs w:val="18"/>
        </w:rPr>
      </w:pPr>
      <w:r w:rsidRPr="00C95806">
        <w:rPr>
          <w:sz w:val="18"/>
          <w:szCs w:val="18"/>
        </w:rPr>
        <w:t xml:space="preserve">            </w:t>
      </w:r>
    </w:p>
    <w:p w14:paraId="5A8ED50D" w14:textId="77777777" w:rsidR="00C95806" w:rsidRPr="00C95806" w:rsidRDefault="00C95806" w:rsidP="00C95806">
      <w:pPr>
        <w:spacing w:line="240" w:lineRule="auto"/>
        <w:ind w:firstLine="0"/>
        <w:rPr>
          <w:sz w:val="18"/>
          <w:szCs w:val="18"/>
        </w:rPr>
      </w:pPr>
      <w:r w:rsidRPr="00C95806">
        <w:rPr>
          <w:sz w:val="18"/>
          <w:szCs w:val="18"/>
        </w:rPr>
        <w:t xml:space="preserve">    always @(*) begin</w:t>
      </w:r>
    </w:p>
    <w:p w14:paraId="34904218" w14:textId="77777777" w:rsidR="00C95806" w:rsidRPr="00C95806" w:rsidRDefault="00C95806" w:rsidP="00C95806">
      <w:pPr>
        <w:spacing w:line="240" w:lineRule="auto"/>
        <w:ind w:firstLine="0"/>
        <w:rPr>
          <w:sz w:val="18"/>
          <w:szCs w:val="18"/>
        </w:rPr>
      </w:pPr>
      <w:r w:rsidRPr="00C95806">
        <w:rPr>
          <w:sz w:val="18"/>
          <w:szCs w:val="18"/>
        </w:rPr>
        <w:t xml:space="preserve">        case(op) // Determination of these values depends on the opcode, and func for R-format</w:t>
      </w:r>
    </w:p>
    <w:p w14:paraId="1D445B8D" w14:textId="77777777" w:rsidR="00C95806" w:rsidRPr="00C95806" w:rsidRDefault="00C95806" w:rsidP="00C95806">
      <w:pPr>
        <w:spacing w:line="240" w:lineRule="auto"/>
        <w:ind w:firstLine="0"/>
        <w:rPr>
          <w:sz w:val="18"/>
          <w:szCs w:val="18"/>
        </w:rPr>
      </w:pPr>
      <w:r w:rsidRPr="00C95806">
        <w:rPr>
          <w:sz w:val="18"/>
          <w:szCs w:val="18"/>
        </w:rPr>
        <w:t xml:space="preserve">            6'b000000: // R-format instruction</w:t>
      </w:r>
    </w:p>
    <w:p w14:paraId="6278F8FA"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55F476F8" w14:textId="77777777" w:rsidR="00C95806" w:rsidRPr="00C95806" w:rsidRDefault="00C95806" w:rsidP="00C95806">
      <w:pPr>
        <w:spacing w:line="240" w:lineRule="auto"/>
        <w:ind w:firstLine="0"/>
        <w:rPr>
          <w:sz w:val="18"/>
          <w:szCs w:val="18"/>
        </w:rPr>
      </w:pPr>
      <w:r w:rsidRPr="00C95806">
        <w:rPr>
          <w:sz w:val="18"/>
          <w:szCs w:val="18"/>
        </w:rPr>
        <w:t xml:space="preserve">                wreg = 1'b1;</w:t>
      </w:r>
    </w:p>
    <w:p w14:paraId="1E84F45E" w14:textId="77777777" w:rsidR="00C95806" w:rsidRPr="00C95806" w:rsidRDefault="00C95806" w:rsidP="00C95806">
      <w:pPr>
        <w:spacing w:line="240" w:lineRule="auto"/>
        <w:ind w:firstLine="0"/>
        <w:rPr>
          <w:sz w:val="18"/>
          <w:szCs w:val="18"/>
        </w:rPr>
      </w:pPr>
      <w:r w:rsidRPr="00C95806">
        <w:rPr>
          <w:sz w:val="18"/>
          <w:szCs w:val="18"/>
        </w:rPr>
        <w:t xml:space="preserve">                m2reg = 1'b0;</w:t>
      </w:r>
    </w:p>
    <w:p w14:paraId="6D9F7FAE" w14:textId="77777777" w:rsidR="00C95806" w:rsidRPr="00C95806" w:rsidRDefault="00C95806" w:rsidP="00C95806">
      <w:pPr>
        <w:spacing w:line="240" w:lineRule="auto"/>
        <w:ind w:firstLine="0"/>
        <w:rPr>
          <w:sz w:val="18"/>
          <w:szCs w:val="18"/>
        </w:rPr>
      </w:pPr>
      <w:r w:rsidRPr="00C95806">
        <w:rPr>
          <w:sz w:val="18"/>
          <w:szCs w:val="18"/>
        </w:rPr>
        <w:t xml:space="preserve">                wmem = 1'b0;</w:t>
      </w:r>
    </w:p>
    <w:p w14:paraId="1AF225A2" w14:textId="77777777" w:rsidR="00C95806" w:rsidRPr="00C95806" w:rsidRDefault="00C95806" w:rsidP="00C95806">
      <w:pPr>
        <w:spacing w:line="240" w:lineRule="auto"/>
        <w:ind w:firstLine="0"/>
        <w:rPr>
          <w:sz w:val="18"/>
          <w:szCs w:val="18"/>
        </w:rPr>
      </w:pPr>
      <w:r w:rsidRPr="00C95806">
        <w:rPr>
          <w:sz w:val="18"/>
          <w:szCs w:val="18"/>
        </w:rPr>
        <w:t xml:space="preserve">                regrt = 1'b1;</w:t>
      </w:r>
    </w:p>
    <w:p w14:paraId="569A6F39" w14:textId="77777777" w:rsidR="00C95806" w:rsidRPr="00C95806" w:rsidRDefault="00C95806" w:rsidP="00C95806">
      <w:pPr>
        <w:spacing w:line="240" w:lineRule="auto"/>
        <w:ind w:firstLine="0"/>
        <w:rPr>
          <w:sz w:val="18"/>
          <w:szCs w:val="18"/>
        </w:rPr>
      </w:pPr>
      <w:r w:rsidRPr="00C95806">
        <w:rPr>
          <w:sz w:val="18"/>
          <w:szCs w:val="18"/>
        </w:rPr>
        <w:t xml:space="preserve">                aluimm = 1'b0;</w:t>
      </w:r>
    </w:p>
    <w:p w14:paraId="7DA9C076" w14:textId="77777777" w:rsidR="00C95806" w:rsidRPr="00C95806" w:rsidRDefault="00C95806" w:rsidP="00C95806">
      <w:pPr>
        <w:spacing w:line="240" w:lineRule="auto"/>
        <w:ind w:firstLine="0"/>
        <w:rPr>
          <w:sz w:val="18"/>
          <w:szCs w:val="18"/>
        </w:rPr>
      </w:pPr>
      <w:r w:rsidRPr="00C95806">
        <w:rPr>
          <w:sz w:val="18"/>
          <w:szCs w:val="18"/>
        </w:rPr>
        <w:t xml:space="preserve">                </w:t>
      </w:r>
    </w:p>
    <w:p w14:paraId="74495823" w14:textId="77777777" w:rsidR="00C95806" w:rsidRPr="00C95806" w:rsidRDefault="00C95806" w:rsidP="00C95806">
      <w:pPr>
        <w:spacing w:line="240" w:lineRule="auto"/>
        <w:ind w:firstLine="0"/>
        <w:rPr>
          <w:sz w:val="18"/>
          <w:szCs w:val="18"/>
        </w:rPr>
      </w:pPr>
      <w:r w:rsidRPr="00C95806">
        <w:rPr>
          <w:sz w:val="18"/>
          <w:szCs w:val="18"/>
        </w:rPr>
        <w:t xml:space="preserve">                case(func) // Using truth table in Zybooks</w:t>
      </w:r>
    </w:p>
    <w:p w14:paraId="3CC73EDC" w14:textId="77777777" w:rsidR="00C95806" w:rsidRPr="00C95806" w:rsidRDefault="00C95806" w:rsidP="00C95806">
      <w:pPr>
        <w:spacing w:line="240" w:lineRule="auto"/>
        <w:ind w:firstLine="0"/>
        <w:rPr>
          <w:sz w:val="18"/>
          <w:szCs w:val="18"/>
        </w:rPr>
      </w:pPr>
      <w:r w:rsidRPr="00C95806">
        <w:rPr>
          <w:sz w:val="18"/>
          <w:szCs w:val="18"/>
        </w:rPr>
        <w:t xml:space="preserve">                    6'b100000: // add</w:t>
      </w:r>
    </w:p>
    <w:p w14:paraId="42C35969" w14:textId="77777777" w:rsidR="00C95806" w:rsidRPr="00C95806" w:rsidRDefault="00C95806" w:rsidP="00C95806">
      <w:pPr>
        <w:spacing w:line="240" w:lineRule="auto"/>
        <w:ind w:firstLine="0"/>
        <w:rPr>
          <w:sz w:val="18"/>
          <w:szCs w:val="18"/>
        </w:rPr>
      </w:pPr>
      <w:r w:rsidRPr="00C95806">
        <w:rPr>
          <w:sz w:val="18"/>
          <w:szCs w:val="18"/>
        </w:rPr>
        <w:t xml:space="preserve">                        aluc = 4'b0010;</w:t>
      </w:r>
    </w:p>
    <w:p w14:paraId="5B49E2AA" w14:textId="77777777" w:rsidR="00C95806" w:rsidRPr="00C95806" w:rsidRDefault="00C95806" w:rsidP="00C95806">
      <w:pPr>
        <w:spacing w:line="240" w:lineRule="auto"/>
        <w:ind w:firstLine="0"/>
        <w:rPr>
          <w:sz w:val="18"/>
          <w:szCs w:val="18"/>
        </w:rPr>
      </w:pPr>
      <w:r w:rsidRPr="00C95806">
        <w:rPr>
          <w:sz w:val="18"/>
          <w:szCs w:val="18"/>
        </w:rPr>
        <w:t xml:space="preserve">                    6'b100010: // subtract</w:t>
      </w:r>
    </w:p>
    <w:p w14:paraId="3C898593" w14:textId="77777777" w:rsidR="00C95806" w:rsidRPr="00C95806" w:rsidRDefault="00C95806" w:rsidP="00C95806">
      <w:pPr>
        <w:spacing w:line="240" w:lineRule="auto"/>
        <w:ind w:firstLine="0"/>
        <w:rPr>
          <w:sz w:val="18"/>
          <w:szCs w:val="18"/>
        </w:rPr>
      </w:pPr>
      <w:r w:rsidRPr="00C95806">
        <w:rPr>
          <w:sz w:val="18"/>
          <w:szCs w:val="18"/>
        </w:rPr>
        <w:t xml:space="preserve">                        aluc = 4'b0110;</w:t>
      </w:r>
    </w:p>
    <w:p w14:paraId="02D62EE0" w14:textId="77777777" w:rsidR="00C95806" w:rsidRPr="00C95806" w:rsidRDefault="00C95806" w:rsidP="00C95806">
      <w:pPr>
        <w:spacing w:line="240" w:lineRule="auto"/>
        <w:ind w:firstLine="0"/>
        <w:rPr>
          <w:sz w:val="18"/>
          <w:szCs w:val="18"/>
        </w:rPr>
      </w:pPr>
      <w:r w:rsidRPr="00C95806">
        <w:rPr>
          <w:sz w:val="18"/>
          <w:szCs w:val="18"/>
        </w:rPr>
        <w:t xml:space="preserve">                    6'b100100: // AND</w:t>
      </w:r>
    </w:p>
    <w:p w14:paraId="6DD0EC03" w14:textId="77777777" w:rsidR="00C95806" w:rsidRPr="00C95806" w:rsidRDefault="00C95806" w:rsidP="00C95806">
      <w:pPr>
        <w:spacing w:line="240" w:lineRule="auto"/>
        <w:ind w:firstLine="0"/>
        <w:rPr>
          <w:sz w:val="18"/>
          <w:szCs w:val="18"/>
        </w:rPr>
      </w:pPr>
      <w:r w:rsidRPr="00C95806">
        <w:rPr>
          <w:sz w:val="18"/>
          <w:szCs w:val="18"/>
        </w:rPr>
        <w:t xml:space="preserve">                        aluc = 4'b0000;</w:t>
      </w:r>
    </w:p>
    <w:p w14:paraId="02FB287B" w14:textId="77777777" w:rsidR="00C95806" w:rsidRPr="00C95806" w:rsidRDefault="00C95806" w:rsidP="00C95806">
      <w:pPr>
        <w:spacing w:line="240" w:lineRule="auto"/>
        <w:ind w:firstLine="0"/>
        <w:rPr>
          <w:sz w:val="18"/>
          <w:szCs w:val="18"/>
        </w:rPr>
      </w:pPr>
      <w:r w:rsidRPr="00C95806">
        <w:rPr>
          <w:sz w:val="18"/>
          <w:szCs w:val="18"/>
        </w:rPr>
        <w:t xml:space="preserve">                    6'b100101: // OR</w:t>
      </w:r>
    </w:p>
    <w:p w14:paraId="784CA4C3" w14:textId="77777777" w:rsidR="00C95806" w:rsidRPr="00C95806" w:rsidRDefault="00C95806" w:rsidP="00C95806">
      <w:pPr>
        <w:spacing w:line="240" w:lineRule="auto"/>
        <w:ind w:firstLine="0"/>
        <w:rPr>
          <w:sz w:val="18"/>
          <w:szCs w:val="18"/>
        </w:rPr>
      </w:pPr>
      <w:r w:rsidRPr="00C95806">
        <w:rPr>
          <w:sz w:val="18"/>
          <w:szCs w:val="18"/>
        </w:rPr>
        <w:t xml:space="preserve">                        aluc = 4'b0001;</w:t>
      </w:r>
    </w:p>
    <w:p w14:paraId="2F59C1E2" w14:textId="77777777" w:rsidR="00C95806" w:rsidRPr="00C95806" w:rsidRDefault="00C95806" w:rsidP="00C95806">
      <w:pPr>
        <w:spacing w:line="240" w:lineRule="auto"/>
        <w:ind w:firstLine="0"/>
        <w:rPr>
          <w:sz w:val="18"/>
          <w:szCs w:val="18"/>
        </w:rPr>
      </w:pPr>
      <w:r w:rsidRPr="00C95806">
        <w:rPr>
          <w:sz w:val="18"/>
          <w:szCs w:val="18"/>
        </w:rPr>
        <w:t xml:space="preserve">                    6'b100110: // XOR</w:t>
      </w:r>
    </w:p>
    <w:p w14:paraId="216FBB05" w14:textId="77777777" w:rsidR="00C95806" w:rsidRPr="00C95806" w:rsidRDefault="00C95806" w:rsidP="00C95806">
      <w:pPr>
        <w:spacing w:line="240" w:lineRule="auto"/>
        <w:ind w:firstLine="0"/>
        <w:rPr>
          <w:sz w:val="18"/>
          <w:szCs w:val="18"/>
        </w:rPr>
      </w:pPr>
      <w:r w:rsidRPr="00C95806">
        <w:rPr>
          <w:sz w:val="18"/>
          <w:szCs w:val="18"/>
        </w:rPr>
        <w:t xml:space="preserve">                        aluc = 4'b0010;</w:t>
      </w:r>
    </w:p>
    <w:p w14:paraId="56665FF8" w14:textId="77777777" w:rsidR="00C95806" w:rsidRPr="00C95806" w:rsidRDefault="00C95806" w:rsidP="00C95806">
      <w:pPr>
        <w:spacing w:line="240" w:lineRule="auto"/>
        <w:ind w:firstLine="0"/>
        <w:rPr>
          <w:sz w:val="18"/>
          <w:szCs w:val="18"/>
        </w:rPr>
      </w:pPr>
      <w:r w:rsidRPr="00C95806">
        <w:rPr>
          <w:sz w:val="18"/>
          <w:szCs w:val="18"/>
        </w:rPr>
        <w:t xml:space="preserve">                    6'b000000: // shift left</w:t>
      </w:r>
    </w:p>
    <w:p w14:paraId="307C8CEE" w14:textId="77777777" w:rsidR="00C95806" w:rsidRPr="00C95806" w:rsidRDefault="00C95806" w:rsidP="00C95806">
      <w:pPr>
        <w:spacing w:line="240" w:lineRule="auto"/>
        <w:ind w:firstLine="0"/>
        <w:rPr>
          <w:sz w:val="18"/>
          <w:szCs w:val="18"/>
        </w:rPr>
      </w:pPr>
      <w:r w:rsidRPr="00C95806">
        <w:rPr>
          <w:sz w:val="18"/>
          <w:szCs w:val="18"/>
        </w:rPr>
        <w:t xml:space="preserve">                        aluc = 4'b0010;</w:t>
      </w:r>
    </w:p>
    <w:p w14:paraId="35374627" w14:textId="77777777" w:rsidR="00C95806" w:rsidRPr="00C95806" w:rsidRDefault="00C95806" w:rsidP="00C95806">
      <w:pPr>
        <w:spacing w:line="240" w:lineRule="auto"/>
        <w:ind w:firstLine="0"/>
        <w:rPr>
          <w:sz w:val="18"/>
          <w:szCs w:val="18"/>
        </w:rPr>
      </w:pPr>
      <w:r w:rsidRPr="00C95806">
        <w:rPr>
          <w:sz w:val="18"/>
          <w:szCs w:val="18"/>
        </w:rPr>
        <w:t xml:space="preserve">                    6'b000010: // logical shift right</w:t>
      </w:r>
    </w:p>
    <w:p w14:paraId="248B08C8" w14:textId="77777777" w:rsidR="00C95806" w:rsidRPr="00C95806" w:rsidRDefault="00C95806" w:rsidP="00C95806">
      <w:pPr>
        <w:spacing w:line="240" w:lineRule="auto"/>
        <w:ind w:firstLine="0"/>
        <w:rPr>
          <w:sz w:val="18"/>
          <w:szCs w:val="18"/>
        </w:rPr>
      </w:pPr>
      <w:r w:rsidRPr="00C95806">
        <w:rPr>
          <w:sz w:val="18"/>
          <w:szCs w:val="18"/>
        </w:rPr>
        <w:t xml:space="preserve">                        aluc = 4'b0110;</w:t>
      </w:r>
    </w:p>
    <w:p w14:paraId="04DCA67E" w14:textId="77777777" w:rsidR="00C95806" w:rsidRPr="00C95806" w:rsidRDefault="00C95806" w:rsidP="00C95806">
      <w:pPr>
        <w:spacing w:line="240" w:lineRule="auto"/>
        <w:ind w:firstLine="0"/>
        <w:rPr>
          <w:sz w:val="18"/>
          <w:szCs w:val="18"/>
        </w:rPr>
      </w:pPr>
      <w:r w:rsidRPr="00C95806">
        <w:rPr>
          <w:sz w:val="18"/>
          <w:szCs w:val="18"/>
        </w:rPr>
        <w:t xml:space="preserve">                        // Not in truth table</w:t>
      </w:r>
    </w:p>
    <w:p w14:paraId="1FEBEE57" w14:textId="77777777" w:rsidR="00C95806" w:rsidRPr="00C95806" w:rsidRDefault="00C95806" w:rsidP="00C95806">
      <w:pPr>
        <w:spacing w:line="240" w:lineRule="auto"/>
        <w:ind w:firstLine="0"/>
        <w:rPr>
          <w:sz w:val="18"/>
          <w:szCs w:val="18"/>
        </w:rPr>
      </w:pPr>
      <w:r w:rsidRPr="00C95806">
        <w:rPr>
          <w:sz w:val="18"/>
          <w:szCs w:val="18"/>
        </w:rPr>
        <w:t>//                    6'b000011: // arithmetic shift right</w:t>
      </w:r>
    </w:p>
    <w:p w14:paraId="39234CC8" w14:textId="77777777" w:rsidR="00C95806" w:rsidRPr="00C95806" w:rsidRDefault="00C95806" w:rsidP="00C95806">
      <w:pPr>
        <w:spacing w:line="240" w:lineRule="auto"/>
        <w:ind w:firstLine="0"/>
        <w:rPr>
          <w:sz w:val="18"/>
          <w:szCs w:val="18"/>
        </w:rPr>
      </w:pPr>
      <w:r w:rsidRPr="00C95806">
        <w:rPr>
          <w:sz w:val="18"/>
          <w:szCs w:val="18"/>
        </w:rPr>
        <w:t>//                        aluc = 4'b0010;</w:t>
      </w:r>
    </w:p>
    <w:p w14:paraId="1A4571F2" w14:textId="77777777" w:rsidR="00C95806" w:rsidRPr="00C95806" w:rsidRDefault="00C95806" w:rsidP="00C95806">
      <w:pPr>
        <w:spacing w:line="240" w:lineRule="auto"/>
        <w:ind w:firstLine="0"/>
        <w:rPr>
          <w:sz w:val="18"/>
          <w:szCs w:val="18"/>
        </w:rPr>
      </w:pPr>
      <w:r w:rsidRPr="00C95806">
        <w:rPr>
          <w:sz w:val="18"/>
          <w:szCs w:val="18"/>
        </w:rPr>
        <w:t>//                    6'b001000: // register jump</w:t>
      </w:r>
    </w:p>
    <w:p w14:paraId="753109DB" w14:textId="77777777" w:rsidR="00C95806" w:rsidRPr="00C95806" w:rsidRDefault="00C95806" w:rsidP="00C95806">
      <w:pPr>
        <w:spacing w:line="240" w:lineRule="auto"/>
        <w:ind w:firstLine="0"/>
        <w:rPr>
          <w:sz w:val="18"/>
          <w:szCs w:val="18"/>
        </w:rPr>
      </w:pPr>
      <w:r w:rsidRPr="00C95806">
        <w:rPr>
          <w:sz w:val="18"/>
          <w:szCs w:val="18"/>
        </w:rPr>
        <w:t>//                        aluc = 4'b0010;</w:t>
      </w:r>
    </w:p>
    <w:p w14:paraId="7554188E" w14:textId="77777777" w:rsidR="00C95806" w:rsidRPr="00C95806" w:rsidRDefault="00C95806" w:rsidP="00C95806">
      <w:pPr>
        <w:spacing w:line="240" w:lineRule="auto"/>
        <w:ind w:firstLine="0"/>
        <w:rPr>
          <w:sz w:val="18"/>
          <w:szCs w:val="18"/>
        </w:rPr>
      </w:pPr>
      <w:r w:rsidRPr="00C95806">
        <w:rPr>
          <w:sz w:val="18"/>
          <w:szCs w:val="18"/>
        </w:rPr>
        <w:t xml:space="preserve">                endcase</w:t>
      </w:r>
    </w:p>
    <w:p w14:paraId="363F057C" w14:textId="77777777" w:rsidR="00C95806" w:rsidRPr="00C95806" w:rsidRDefault="00C95806" w:rsidP="00C95806">
      <w:pPr>
        <w:spacing w:line="240" w:lineRule="auto"/>
        <w:ind w:firstLine="0"/>
        <w:rPr>
          <w:sz w:val="18"/>
          <w:szCs w:val="18"/>
        </w:rPr>
      </w:pPr>
      <w:r w:rsidRPr="00C95806">
        <w:rPr>
          <w:sz w:val="18"/>
          <w:szCs w:val="18"/>
        </w:rPr>
        <w:t xml:space="preserve">                </w:t>
      </w:r>
    </w:p>
    <w:p w14:paraId="2AC2304D" w14:textId="77777777" w:rsidR="00C95806" w:rsidRPr="00C95806" w:rsidRDefault="00C95806" w:rsidP="00C95806">
      <w:pPr>
        <w:spacing w:line="240" w:lineRule="auto"/>
        <w:ind w:firstLine="0"/>
        <w:rPr>
          <w:sz w:val="18"/>
          <w:szCs w:val="18"/>
        </w:rPr>
      </w:pPr>
      <w:r w:rsidRPr="00C95806">
        <w:rPr>
          <w:sz w:val="18"/>
          <w:szCs w:val="18"/>
        </w:rPr>
        <w:t xml:space="preserve">            end</w:t>
      </w:r>
    </w:p>
    <w:p w14:paraId="76C3D409" w14:textId="77777777" w:rsidR="00C95806" w:rsidRPr="00C95806" w:rsidRDefault="00C95806" w:rsidP="00C95806">
      <w:pPr>
        <w:spacing w:line="240" w:lineRule="auto"/>
        <w:ind w:firstLine="0"/>
        <w:rPr>
          <w:sz w:val="18"/>
          <w:szCs w:val="18"/>
        </w:rPr>
      </w:pPr>
      <w:r w:rsidRPr="00C95806">
        <w:rPr>
          <w:sz w:val="18"/>
          <w:szCs w:val="18"/>
        </w:rPr>
        <w:t xml:space="preserve">            </w:t>
      </w:r>
    </w:p>
    <w:p w14:paraId="51AA43D8" w14:textId="77777777" w:rsidR="00C95806" w:rsidRPr="00C95806" w:rsidRDefault="00C95806" w:rsidP="00C95806">
      <w:pPr>
        <w:spacing w:line="240" w:lineRule="auto"/>
        <w:ind w:firstLine="0"/>
        <w:rPr>
          <w:sz w:val="18"/>
          <w:szCs w:val="18"/>
        </w:rPr>
      </w:pPr>
      <w:r w:rsidRPr="00C95806">
        <w:rPr>
          <w:sz w:val="18"/>
          <w:szCs w:val="18"/>
        </w:rPr>
        <w:t xml:space="preserve">            // Commented cases remain to be done in second part of lab - only necessary cases done</w:t>
      </w:r>
    </w:p>
    <w:p w14:paraId="0BF9A8F0" w14:textId="77777777" w:rsidR="00C95806" w:rsidRPr="00C95806" w:rsidRDefault="00C95806" w:rsidP="00C95806">
      <w:pPr>
        <w:spacing w:line="240" w:lineRule="auto"/>
        <w:ind w:firstLine="0"/>
        <w:rPr>
          <w:sz w:val="18"/>
          <w:szCs w:val="18"/>
        </w:rPr>
      </w:pPr>
      <w:r w:rsidRPr="00C95806">
        <w:rPr>
          <w:sz w:val="18"/>
          <w:szCs w:val="18"/>
        </w:rPr>
        <w:t xml:space="preserve">            </w:t>
      </w:r>
    </w:p>
    <w:p w14:paraId="03D2AF25" w14:textId="77777777" w:rsidR="00C95806" w:rsidRPr="00C95806" w:rsidRDefault="00C95806" w:rsidP="00C95806">
      <w:pPr>
        <w:spacing w:line="240" w:lineRule="auto"/>
        <w:ind w:firstLine="0"/>
        <w:rPr>
          <w:sz w:val="18"/>
          <w:szCs w:val="18"/>
        </w:rPr>
      </w:pPr>
      <w:r w:rsidRPr="00C95806">
        <w:rPr>
          <w:sz w:val="18"/>
          <w:szCs w:val="18"/>
        </w:rPr>
        <w:t>//            6'b001000: // addi</w:t>
      </w:r>
    </w:p>
    <w:p w14:paraId="4495DB82" w14:textId="77777777" w:rsidR="00C95806" w:rsidRPr="00C95806" w:rsidRDefault="00C95806" w:rsidP="00C95806">
      <w:pPr>
        <w:spacing w:line="240" w:lineRule="auto"/>
        <w:ind w:firstLine="0"/>
        <w:rPr>
          <w:sz w:val="18"/>
          <w:szCs w:val="18"/>
        </w:rPr>
      </w:pPr>
      <w:r w:rsidRPr="00C95806">
        <w:rPr>
          <w:sz w:val="18"/>
          <w:szCs w:val="18"/>
        </w:rPr>
        <w:t>//            6'b001100: // andi</w:t>
      </w:r>
    </w:p>
    <w:p w14:paraId="4412E57D" w14:textId="77777777" w:rsidR="00C95806" w:rsidRPr="00C95806" w:rsidRDefault="00C95806" w:rsidP="00C95806">
      <w:pPr>
        <w:spacing w:line="240" w:lineRule="auto"/>
        <w:ind w:firstLine="0"/>
        <w:rPr>
          <w:sz w:val="18"/>
          <w:szCs w:val="18"/>
        </w:rPr>
      </w:pPr>
      <w:r w:rsidRPr="00C95806">
        <w:rPr>
          <w:sz w:val="18"/>
          <w:szCs w:val="18"/>
        </w:rPr>
        <w:t>//            6'b001101: // ori</w:t>
      </w:r>
    </w:p>
    <w:p w14:paraId="23FACF64" w14:textId="77777777" w:rsidR="00C95806" w:rsidRPr="00C95806" w:rsidRDefault="00C95806" w:rsidP="00C95806">
      <w:pPr>
        <w:spacing w:line="240" w:lineRule="auto"/>
        <w:ind w:firstLine="0"/>
        <w:rPr>
          <w:sz w:val="18"/>
          <w:szCs w:val="18"/>
        </w:rPr>
      </w:pPr>
      <w:r w:rsidRPr="00C95806">
        <w:rPr>
          <w:sz w:val="18"/>
          <w:szCs w:val="18"/>
        </w:rPr>
        <w:t>//            6'b001110: // xori</w:t>
      </w:r>
    </w:p>
    <w:p w14:paraId="67F30724" w14:textId="77777777" w:rsidR="00C95806" w:rsidRPr="00C95806" w:rsidRDefault="00C95806" w:rsidP="00C95806">
      <w:pPr>
        <w:spacing w:line="240" w:lineRule="auto"/>
        <w:ind w:firstLine="0"/>
        <w:rPr>
          <w:sz w:val="18"/>
          <w:szCs w:val="18"/>
        </w:rPr>
      </w:pPr>
      <w:r w:rsidRPr="00C95806">
        <w:rPr>
          <w:sz w:val="18"/>
          <w:szCs w:val="18"/>
        </w:rPr>
        <w:t xml:space="preserve">            6'b100011: // lw</w:t>
      </w:r>
    </w:p>
    <w:p w14:paraId="7165EBC8"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6E135396" w14:textId="77777777" w:rsidR="00C95806" w:rsidRPr="00C95806" w:rsidRDefault="00C95806" w:rsidP="00C95806">
      <w:pPr>
        <w:spacing w:line="240" w:lineRule="auto"/>
        <w:ind w:firstLine="0"/>
        <w:rPr>
          <w:sz w:val="18"/>
          <w:szCs w:val="18"/>
        </w:rPr>
      </w:pPr>
      <w:r w:rsidRPr="00C95806">
        <w:rPr>
          <w:sz w:val="18"/>
          <w:szCs w:val="18"/>
        </w:rPr>
        <w:t xml:space="preserve">                    wreg = 1'b1;</w:t>
      </w:r>
    </w:p>
    <w:p w14:paraId="767A8C1D" w14:textId="77777777" w:rsidR="00C95806" w:rsidRPr="00C95806" w:rsidRDefault="00C95806" w:rsidP="00C95806">
      <w:pPr>
        <w:spacing w:line="240" w:lineRule="auto"/>
        <w:ind w:firstLine="0"/>
        <w:rPr>
          <w:sz w:val="18"/>
          <w:szCs w:val="18"/>
        </w:rPr>
      </w:pPr>
      <w:r w:rsidRPr="00C95806">
        <w:rPr>
          <w:sz w:val="18"/>
          <w:szCs w:val="18"/>
        </w:rPr>
        <w:t xml:space="preserve">                    m2reg = 1'b1;</w:t>
      </w:r>
    </w:p>
    <w:p w14:paraId="565E20A8" w14:textId="77777777" w:rsidR="00C95806" w:rsidRPr="00C95806" w:rsidRDefault="00C95806" w:rsidP="00C95806">
      <w:pPr>
        <w:spacing w:line="240" w:lineRule="auto"/>
        <w:ind w:firstLine="0"/>
        <w:rPr>
          <w:sz w:val="18"/>
          <w:szCs w:val="18"/>
        </w:rPr>
      </w:pPr>
      <w:r w:rsidRPr="00C95806">
        <w:rPr>
          <w:sz w:val="18"/>
          <w:szCs w:val="18"/>
        </w:rPr>
        <w:t xml:space="preserve">                    wmem = 1'b0;</w:t>
      </w:r>
    </w:p>
    <w:p w14:paraId="7417AB10" w14:textId="77777777" w:rsidR="00C95806" w:rsidRPr="00C95806" w:rsidRDefault="00C95806" w:rsidP="00C95806">
      <w:pPr>
        <w:spacing w:line="240" w:lineRule="auto"/>
        <w:ind w:firstLine="0"/>
        <w:rPr>
          <w:sz w:val="18"/>
          <w:szCs w:val="18"/>
        </w:rPr>
      </w:pPr>
      <w:r w:rsidRPr="00C95806">
        <w:rPr>
          <w:sz w:val="18"/>
          <w:szCs w:val="18"/>
        </w:rPr>
        <w:t xml:space="preserve">                    regrt = 1'b0;</w:t>
      </w:r>
    </w:p>
    <w:p w14:paraId="4B0A8371" w14:textId="77777777" w:rsidR="00C95806" w:rsidRPr="00C95806" w:rsidRDefault="00C95806" w:rsidP="00C95806">
      <w:pPr>
        <w:spacing w:line="240" w:lineRule="auto"/>
        <w:ind w:firstLine="0"/>
        <w:rPr>
          <w:sz w:val="18"/>
          <w:szCs w:val="18"/>
        </w:rPr>
      </w:pPr>
      <w:r w:rsidRPr="00C95806">
        <w:rPr>
          <w:sz w:val="18"/>
          <w:szCs w:val="18"/>
        </w:rPr>
        <w:t xml:space="preserve">                    aluimm = 1'b1;</w:t>
      </w:r>
    </w:p>
    <w:p w14:paraId="6D615EFD" w14:textId="77777777" w:rsidR="00C95806" w:rsidRPr="00C95806" w:rsidRDefault="00C95806" w:rsidP="00C95806">
      <w:pPr>
        <w:spacing w:line="240" w:lineRule="auto"/>
        <w:ind w:firstLine="0"/>
        <w:rPr>
          <w:sz w:val="18"/>
          <w:szCs w:val="18"/>
        </w:rPr>
      </w:pPr>
      <w:r w:rsidRPr="00C95806">
        <w:rPr>
          <w:sz w:val="18"/>
          <w:szCs w:val="18"/>
        </w:rPr>
        <w:t xml:space="preserve">                    aluc = 4'b0010;</w:t>
      </w:r>
    </w:p>
    <w:p w14:paraId="4B86010D" w14:textId="77777777" w:rsidR="00C95806" w:rsidRPr="00C95806" w:rsidRDefault="00C95806" w:rsidP="00C95806">
      <w:pPr>
        <w:spacing w:line="240" w:lineRule="auto"/>
        <w:ind w:firstLine="0"/>
        <w:rPr>
          <w:sz w:val="18"/>
          <w:szCs w:val="18"/>
        </w:rPr>
      </w:pPr>
      <w:r w:rsidRPr="00C95806">
        <w:rPr>
          <w:sz w:val="18"/>
          <w:szCs w:val="18"/>
        </w:rPr>
        <w:t xml:space="preserve">                end</w:t>
      </w:r>
    </w:p>
    <w:p w14:paraId="6EE33459" w14:textId="77777777" w:rsidR="00C95806" w:rsidRPr="00C95806" w:rsidRDefault="00C95806" w:rsidP="00C95806">
      <w:pPr>
        <w:spacing w:line="240" w:lineRule="auto"/>
        <w:ind w:firstLine="0"/>
        <w:rPr>
          <w:sz w:val="18"/>
          <w:szCs w:val="18"/>
        </w:rPr>
      </w:pPr>
      <w:r w:rsidRPr="00C95806">
        <w:rPr>
          <w:sz w:val="18"/>
          <w:szCs w:val="18"/>
        </w:rPr>
        <w:t xml:space="preserve">            6'b101011: // sw</w:t>
      </w:r>
    </w:p>
    <w:p w14:paraId="1D5C385D"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75EB0F57" w14:textId="77777777" w:rsidR="00C95806" w:rsidRPr="00C95806" w:rsidRDefault="00C95806" w:rsidP="00C95806">
      <w:pPr>
        <w:spacing w:line="240" w:lineRule="auto"/>
        <w:ind w:firstLine="0"/>
        <w:rPr>
          <w:sz w:val="18"/>
          <w:szCs w:val="18"/>
        </w:rPr>
      </w:pPr>
      <w:r w:rsidRPr="00C95806">
        <w:rPr>
          <w:sz w:val="18"/>
          <w:szCs w:val="18"/>
        </w:rPr>
        <w:t xml:space="preserve">                    wreg = 1'b0;</w:t>
      </w:r>
    </w:p>
    <w:p w14:paraId="55B8685A" w14:textId="77777777" w:rsidR="00C95806" w:rsidRPr="00C95806" w:rsidRDefault="00C95806" w:rsidP="00C95806">
      <w:pPr>
        <w:spacing w:line="240" w:lineRule="auto"/>
        <w:ind w:firstLine="0"/>
        <w:rPr>
          <w:sz w:val="18"/>
          <w:szCs w:val="18"/>
        </w:rPr>
      </w:pPr>
      <w:r w:rsidRPr="00C95806">
        <w:rPr>
          <w:sz w:val="18"/>
          <w:szCs w:val="18"/>
        </w:rPr>
        <w:t xml:space="preserve">                    m2reg = 1'bX;</w:t>
      </w:r>
    </w:p>
    <w:p w14:paraId="1E882654" w14:textId="77777777" w:rsidR="00C95806" w:rsidRPr="00C95806" w:rsidRDefault="00C95806" w:rsidP="00C95806">
      <w:pPr>
        <w:spacing w:line="240" w:lineRule="auto"/>
        <w:ind w:firstLine="0"/>
        <w:rPr>
          <w:sz w:val="18"/>
          <w:szCs w:val="18"/>
        </w:rPr>
      </w:pPr>
      <w:r w:rsidRPr="00C95806">
        <w:rPr>
          <w:sz w:val="18"/>
          <w:szCs w:val="18"/>
        </w:rPr>
        <w:lastRenderedPageBreak/>
        <w:t xml:space="preserve">                    wmem = 1'b1;</w:t>
      </w:r>
    </w:p>
    <w:p w14:paraId="683331FD" w14:textId="77777777" w:rsidR="00C95806" w:rsidRPr="00C95806" w:rsidRDefault="00C95806" w:rsidP="00C95806">
      <w:pPr>
        <w:spacing w:line="240" w:lineRule="auto"/>
        <w:ind w:firstLine="0"/>
        <w:rPr>
          <w:sz w:val="18"/>
          <w:szCs w:val="18"/>
        </w:rPr>
      </w:pPr>
      <w:r w:rsidRPr="00C95806">
        <w:rPr>
          <w:sz w:val="18"/>
          <w:szCs w:val="18"/>
        </w:rPr>
        <w:t xml:space="preserve">                    regrt = 1'bX;</w:t>
      </w:r>
    </w:p>
    <w:p w14:paraId="0F11B013" w14:textId="77777777" w:rsidR="00C95806" w:rsidRPr="00C95806" w:rsidRDefault="00C95806" w:rsidP="00C95806">
      <w:pPr>
        <w:spacing w:line="240" w:lineRule="auto"/>
        <w:ind w:firstLine="0"/>
        <w:rPr>
          <w:sz w:val="18"/>
          <w:szCs w:val="18"/>
        </w:rPr>
      </w:pPr>
      <w:r w:rsidRPr="00C95806">
        <w:rPr>
          <w:sz w:val="18"/>
          <w:szCs w:val="18"/>
        </w:rPr>
        <w:t xml:space="preserve">                    aluimm = 1'b1;</w:t>
      </w:r>
    </w:p>
    <w:p w14:paraId="349C715D" w14:textId="77777777" w:rsidR="00C95806" w:rsidRPr="00C95806" w:rsidRDefault="00C95806" w:rsidP="00C95806">
      <w:pPr>
        <w:spacing w:line="240" w:lineRule="auto"/>
        <w:ind w:firstLine="0"/>
        <w:rPr>
          <w:sz w:val="18"/>
          <w:szCs w:val="18"/>
        </w:rPr>
      </w:pPr>
      <w:r w:rsidRPr="00C95806">
        <w:rPr>
          <w:sz w:val="18"/>
          <w:szCs w:val="18"/>
        </w:rPr>
        <w:t xml:space="preserve">                    aluc = 4'b0010;</w:t>
      </w:r>
    </w:p>
    <w:p w14:paraId="70B5D9EB" w14:textId="77777777" w:rsidR="00C95806" w:rsidRPr="00C95806" w:rsidRDefault="00C95806" w:rsidP="00C95806">
      <w:pPr>
        <w:spacing w:line="240" w:lineRule="auto"/>
        <w:ind w:firstLine="0"/>
        <w:rPr>
          <w:sz w:val="18"/>
          <w:szCs w:val="18"/>
        </w:rPr>
      </w:pPr>
      <w:r w:rsidRPr="00C95806">
        <w:rPr>
          <w:sz w:val="18"/>
          <w:szCs w:val="18"/>
        </w:rPr>
        <w:t xml:space="preserve">                end</w:t>
      </w:r>
    </w:p>
    <w:p w14:paraId="0B76041C" w14:textId="77777777" w:rsidR="00C95806" w:rsidRPr="00C95806" w:rsidRDefault="00C95806" w:rsidP="00C95806">
      <w:pPr>
        <w:spacing w:line="240" w:lineRule="auto"/>
        <w:ind w:firstLine="0"/>
        <w:rPr>
          <w:sz w:val="18"/>
          <w:szCs w:val="18"/>
        </w:rPr>
      </w:pPr>
      <w:r w:rsidRPr="00C95806">
        <w:rPr>
          <w:sz w:val="18"/>
          <w:szCs w:val="18"/>
        </w:rPr>
        <w:t>//            6'b000100: // beq</w:t>
      </w:r>
    </w:p>
    <w:p w14:paraId="498863D6" w14:textId="77777777" w:rsidR="00C95806" w:rsidRPr="00C95806" w:rsidRDefault="00C95806" w:rsidP="00C95806">
      <w:pPr>
        <w:spacing w:line="240" w:lineRule="auto"/>
        <w:ind w:firstLine="0"/>
        <w:rPr>
          <w:sz w:val="18"/>
          <w:szCs w:val="18"/>
        </w:rPr>
      </w:pPr>
      <w:r w:rsidRPr="00C95806">
        <w:rPr>
          <w:sz w:val="18"/>
          <w:szCs w:val="18"/>
        </w:rPr>
        <w:t>//            6'b000101: // bne</w:t>
      </w:r>
    </w:p>
    <w:p w14:paraId="106AF564" w14:textId="77777777" w:rsidR="00C95806" w:rsidRPr="00C95806" w:rsidRDefault="00C95806" w:rsidP="00C95806">
      <w:pPr>
        <w:spacing w:line="240" w:lineRule="auto"/>
        <w:ind w:firstLine="0"/>
        <w:rPr>
          <w:sz w:val="18"/>
          <w:szCs w:val="18"/>
        </w:rPr>
      </w:pPr>
      <w:r w:rsidRPr="00C95806">
        <w:rPr>
          <w:sz w:val="18"/>
          <w:szCs w:val="18"/>
        </w:rPr>
        <w:t>//            6'b001111: // lui</w:t>
      </w:r>
    </w:p>
    <w:p w14:paraId="7254BF56" w14:textId="77777777" w:rsidR="00C95806" w:rsidRPr="00C95806" w:rsidRDefault="00C95806" w:rsidP="00C95806">
      <w:pPr>
        <w:spacing w:line="240" w:lineRule="auto"/>
        <w:ind w:firstLine="0"/>
        <w:rPr>
          <w:sz w:val="18"/>
          <w:szCs w:val="18"/>
        </w:rPr>
      </w:pPr>
      <w:r w:rsidRPr="00C95806">
        <w:rPr>
          <w:sz w:val="18"/>
          <w:szCs w:val="18"/>
        </w:rPr>
        <w:t>//            6'b000010: // j</w:t>
      </w:r>
    </w:p>
    <w:p w14:paraId="383D476B" w14:textId="77777777" w:rsidR="00C95806" w:rsidRPr="00C95806" w:rsidRDefault="00C95806" w:rsidP="00C95806">
      <w:pPr>
        <w:spacing w:line="240" w:lineRule="auto"/>
        <w:ind w:firstLine="0"/>
        <w:rPr>
          <w:sz w:val="18"/>
          <w:szCs w:val="18"/>
        </w:rPr>
      </w:pPr>
      <w:r w:rsidRPr="00C95806">
        <w:rPr>
          <w:sz w:val="18"/>
          <w:szCs w:val="18"/>
        </w:rPr>
        <w:t xml:space="preserve">//            6'b000011: // jal   </w:t>
      </w:r>
    </w:p>
    <w:p w14:paraId="21E9B368" w14:textId="77777777" w:rsidR="00C95806" w:rsidRPr="00C95806" w:rsidRDefault="00C95806" w:rsidP="00C95806">
      <w:pPr>
        <w:spacing w:line="240" w:lineRule="auto"/>
        <w:ind w:firstLine="0"/>
        <w:rPr>
          <w:sz w:val="18"/>
          <w:szCs w:val="18"/>
        </w:rPr>
      </w:pPr>
      <w:r w:rsidRPr="00C95806">
        <w:rPr>
          <w:sz w:val="18"/>
          <w:szCs w:val="18"/>
        </w:rPr>
        <w:t xml:space="preserve">        endcase</w:t>
      </w:r>
    </w:p>
    <w:p w14:paraId="1D9466F6" w14:textId="77777777" w:rsidR="00C95806" w:rsidRPr="00C95806" w:rsidRDefault="00C95806" w:rsidP="00C95806">
      <w:pPr>
        <w:spacing w:line="240" w:lineRule="auto"/>
        <w:ind w:firstLine="0"/>
        <w:rPr>
          <w:sz w:val="18"/>
          <w:szCs w:val="18"/>
        </w:rPr>
      </w:pPr>
      <w:r w:rsidRPr="00C95806">
        <w:rPr>
          <w:sz w:val="18"/>
          <w:szCs w:val="18"/>
        </w:rPr>
        <w:t xml:space="preserve">        </w:t>
      </w:r>
    </w:p>
    <w:p w14:paraId="613EBE76" w14:textId="77777777" w:rsidR="00C95806" w:rsidRPr="00C95806" w:rsidRDefault="00C95806" w:rsidP="00C95806">
      <w:pPr>
        <w:spacing w:line="240" w:lineRule="auto"/>
        <w:ind w:firstLine="0"/>
        <w:rPr>
          <w:sz w:val="18"/>
          <w:szCs w:val="18"/>
        </w:rPr>
      </w:pPr>
      <w:r w:rsidRPr="00C95806">
        <w:rPr>
          <w:sz w:val="18"/>
          <w:szCs w:val="18"/>
        </w:rPr>
        <w:t xml:space="preserve">        // Forwarding Unit</w:t>
      </w:r>
    </w:p>
    <w:p w14:paraId="3F1D9F91" w14:textId="77777777" w:rsidR="00C95806" w:rsidRPr="00C95806" w:rsidRDefault="00C95806" w:rsidP="00C95806">
      <w:pPr>
        <w:spacing w:line="240" w:lineRule="auto"/>
        <w:ind w:firstLine="0"/>
        <w:rPr>
          <w:sz w:val="18"/>
          <w:szCs w:val="18"/>
        </w:rPr>
      </w:pPr>
      <w:r w:rsidRPr="00C95806">
        <w:rPr>
          <w:sz w:val="18"/>
          <w:szCs w:val="18"/>
        </w:rPr>
        <w:t xml:space="preserve">        </w:t>
      </w:r>
    </w:p>
    <w:p w14:paraId="6E7F4A53" w14:textId="77777777" w:rsidR="00C95806" w:rsidRPr="00C95806" w:rsidRDefault="00C95806" w:rsidP="00C95806">
      <w:pPr>
        <w:spacing w:line="240" w:lineRule="auto"/>
        <w:ind w:firstLine="0"/>
        <w:rPr>
          <w:sz w:val="18"/>
          <w:szCs w:val="18"/>
        </w:rPr>
      </w:pPr>
      <w:r w:rsidRPr="00C95806">
        <w:rPr>
          <w:sz w:val="18"/>
          <w:szCs w:val="18"/>
        </w:rPr>
        <w:t xml:space="preserve">        fwda &lt;= 2'b00;</w:t>
      </w:r>
    </w:p>
    <w:p w14:paraId="24534B63" w14:textId="77777777" w:rsidR="00C95806" w:rsidRPr="00C95806" w:rsidRDefault="00C95806" w:rsidP="00C95806">
      <w:pPr>
        <w:spacing w:line="240" w:lineRule="auto"/>
        <w:ind w:firstLine="0"/>
        <w:rPr>
          <w:sz w:val="18"/>
          <w:szCs w:val="18"/>
        </w:rPr>
      </w:pPr>
      <w:r w:rsidRPr="00C95806">
        <w:rPr>
          <w:sz w:val="18"/>
          <w:szCs w:val="18"/>
        </w:rPr>
        <w:t xml:space="preserve">        fwdb &lt;= 2'b00;</w:t>
      </w:r>
    </w:p>
    <w:p w14:paraId="2A7FEAE9" w14:textId="77777777" w:rsidR="00C95806" w:rsidRPr="00C95806" w:rsidRDefault="00C95806" w:rsidP="00C95806">
      <w:pPr>
        <w:spacing w:line="240" w:lineRule="auto"/>
        <w:ind w:firstLine="0"/>
        <w:rPr>
          <w:sz w:val="18"/>
          <w:szCs w:val="18"/>
        </w:rPr>
      </w:pPr>
      <w:r w:rsidRPr="00C95806">
        <w:rPr>
          <w:sz w:val="18"/>
          <w:szCs w:val="18"/>
        </w:rPr>
        <w:t xml:space="preserve">        </w:t>
      </w:r>
    </w:p>
    <w:p w14:paraId="0863AD3D" w14:textId="77777777" w:rsidR="00C95806" w:rsidRPr="00C95806" w:rsidRDefault="00C95806" w:rsidP="00C95806">
      <w:pPr>
        <w:spacing w:line="240" w:lineRule="auto"/>
        <w:ind w:firstLine="0"/>
        <w:rPr>
          <w:sz w:val="18"/>
          <w:szCs w:val="18"/>
        </w:rPr>
      </w:pPr>
      <w:r w:rsidRPr="00C95806">
        <w:rPr>
          <w:sz w:val="18"/>
          <w:szCs w:val="18"/>
        </w:rPr>
        <w:t xml:space="preserve">        if ((ewreg == 1) &amp;&amp; (emuxout != 0) &amp;&amp; (emuxout == rs)) begin // dest reg of exemem is same as source reg of prev instr</w:t>
      </w:r>
    </w:p>
    <w:p w14:paraId="72F9A04C" w14:textId="77777777" w:rsidR="00C95806" w:rsidRPr="00C95806" w:rsidRDefault="00C95806" w:rsidP="00C95806">
      <w:pPr>
        <w:spacing w:line="240" w:lineRule="auto"/>
        <w:ind w:firstLine="0"/>
        <w:rPr>
          <w:sz w:val="18"/>
          <w:szCs w:val="18"/>
        </w:rPr>
      </w:pPr>
      <w:r w:rsidRPr="00C95806">
        <w:rPr>
          <w:sz w:val="18"/>
          <w:szCs w:val="18"/>
        </w:rPr>
        <w:t xml:space="preserve">            fwda &lt;= 2'b01;</w:t>
      </w:r>
    </w:p>
    <w:p w14:paraId="6D878B14" w14:textId="77777777" w:rsidR="00C95806" w:rsidRPr="00C95806" w:rsidRDefault="00C95806" w:rsidP="00C95806">
      <w:pPr>
        <w:spacing w:line="240" w:lineRule="auto"/>
        <w:ind w:firstLine="0"/>
        <w:rPr>
          <w:sz w:val="18"/>
          <w:szCs w:val="18"/>
        </w:rPr>
      </w:pPr>
      <w:r w:rsidRPr="00C95806">
        <w:rPr>
          <w:sz w:val="18"/>
          <w:szCs w:val="18"/>
        </w:rPr>
        <w:t xml:space="preserve">        end else if ((ewreg == 1) &amp;&amp; (emuxout != 0) &amp;&amp; (emuxout == rt)) begin // dest reg of exemem is same as target reg of prev instr</w:t>
      </w:r>
    </w:p>
    <w:p w14:paraId="03EF67B2" w14:textId="77777777" w:rsidR="00C95806" w:rsidRPr="00C95806" w:rsidRDefault="00C95806" w:rsidP="00C95806">
      <w:pPr>
        <w:spacing w:line="240" w:lineRule="auto"/>
        <w:ind w:firstLine="0"/>
        <w:rPr>
          <w:sz w:val="18"/>
          <w:szCs w:val="18"/>
        </w:rPr>
      </w:pPr>
      <w:r w:rsidRPr="00C95806">
        <w:rPr>
          <w:sz w:val="18"/>
          <w:szCs w:val="18"/>
        </w:rPr>
        <w:t xml:space="preserve">            fwdb &lt;= 2'b01;</w:t>
      </w:r>
    </w:p>
    <w:p w14:paraId="1269BAA9" w14:textId="77777777" w:rsidR="00C95806" w:rsidRPr="00C95806" w:rsidRDefault="00C95806" w:rsidP="00C95806">
      <w:pPr>
        <w:spacing w:line="240" w:lineRule="auto"/>
        <w:ind w:firstLine="0"/>
        <w:rPr>
          <w:sz w:val="18"/>
          <w:szCs w:val="18"/>
        </w:rPr>
      </w:pPr>
      <w:r w:rsidRPr="00C95806">
        <w:rPr>
          <w:sz w:val="18"/>
          <w:szCs w:val="18"/>
        </w:rPr>
        <w:t xml:space="preserve">        end else if ((mwreg == 1) &amp;&amp; (mmuxout != 0) &amp;&amp; (mmuxout == rs)) begin // same as above for memwb</w:t>
      </w:r>
    </w:p>
    <w:p w14:paraId="7D2A9233" w14:textId="77777777" w:rsidR="00C95806" w:rsidRPr="00C95806" w:rsidRDefault="00C95806" w:rsidP="00C95806">
      <w:pPr>
        <w:spacing w:line="240" w:lineRule="auto"/>
        <w:ind w:firstLine="0"/>
        <w:rPr>
          <w:sz w:val="18"/>
          <w:szCs w:val="18"/>
        </w:rPr>
      </w:pPr>
      <w:r w:rsidRPr="00C95806">
        <w:rPr>
          <w:sz w:val="18"/>
          <w:szCs w:val="18"/>
        </w:rPr>
        <w:t xml:space="preserve">            if (emuxout != rs) begin</w:t>
      </w:r>
    </w:p>
    <w:p w14:paraId="6537A031" w14:textId="77777777" w:rsidR="00C95806" w:rsidRPr="00C95806" w:rsidRDefault="00C95806" w:rsidP="00C95806">
      <w:pPr>
        <w:spacing w:line="240" w:lineRule="auto"/>
        <w:ind w:firstLine="0"/>
        <w:rPr>
          <w:sz w:val="18"/>
          <w:szCs w:val="18"/>
        </w:rPr>
      </w:pPr>
      <w:r w:rsidRPr="00C95806">
        <w:rPr>
          <w:sz w:val="18"/>
          <w:szCs w:val="18"/>
        </w:rPr>
        <w:t xml:space="preserve">                fwda &lt;= 2'b10;</w:t>
      </w:r>
    </w:p>
    <w:p w14:paraId="220966C6" w14:textId="77777777" w:rsidR="00C95806" w:rsidRPr="00C95806" w:rsidRDefault="00C95806" w:rsidP="00C95806">
      <w:pPr>
        <w:spacing w:line="240" w:lineRule="auto"/>
        <w:ind w:firstLine="0"/>
        <w:rPr>
          <w:sz w:val="18"/>
          <w:szCs w:val="18"/>
        </w:rPr>
      </w:pPr>
      <w:r w:rsidRPr="00C95806">
        <w:rPr>
          <w:sz w:val="18"/>
          <w:szCs w:val="18"/>
        </w:rPr>
        <w:t xml:space="preserve">            end else if (ewreg == 0) begin</w:t>
      </w:r>
    </w:p>
    <w:p w14:paraId="5DB86DC7" w14:textId="77777777" w:rsidR="00C95806" w:rsidRPr="00C95806" w:rsidRDefault="00C95806" w:rsidP="00C95806">
      <w:pPr>
        <w:spacing w:line="240" w:lineRule="auto"/>
        <w:ind w:firstLine="0"/>
        <w:rPr>
          <w:sz w:val="18"/>
          <w:szCs w:val="18"/>
        </w:rPr>
      </w:pPr>
      <w:r w:rsidRPr="00C95806">
        <w:rPr>
          <w:sz w:val="18"/>
          <w:szCs w:val="18"/>
        </w:rPr>
        <w:t xml:space="preserve">                fwda &lt;= 2'b10;</w:t>
      </w:r>
    </w:p>
    <w:p w14:paraId="07585FCF" w14:textId="77777777" w:rsidR="00C95806" w:rsidRPr="00C95806" w:rsidRDefault="00C95806" w:rsidP="00C95806">
      <w:pPr>
        <w:spacing w:line="240" w:lineRule="auto"/>
        <w:ind w:firstLine="0"/>
        <w:rPr>
          <w:sz w:val="18"/>
          <w:szCs w:val="18"/>
        </w:rPr>
      </w:pPr>
      <w:r w:rsidRPr="00C95806">
        <w:rPr>
          <w:sz w:val="18"/>
          <w:szCs w:val="18"/>
        </w:rPr>
        <w:t xml:space="preserve">            end</w:t>
      </w:r>
    </w:p>
    <w:p w14:paraId="64604CFB" w14:textId="77777777" w:rsidR="00C95806" w:rsidRPr="00C95806" w:rsidRDefault="00C95806" w:rsidP="00C95806">
      <w:pPr>
        <w:spacing w:line="240" w:lineRule="auto"/>
        <w:ind w:firstLine="0"/>
        <w:rPr>
          <w:sz w:val="18"/>
          <w:szCs w:val="18"/>
        </w:rPr>
      </w:pPr>
      <w:r w:rsidRPr="00C95806">
        <w:rPr>
          <w:sz w:val="18"/>
          <w:szCs w:val="18"/>
        </w:rPr>
        <w:t xml:space="preserve">        end else if ((mwreg == 1) &amp;&amp; (mmuxout != 0) &amp;&amp; (mmuxout == rt)) begin // same as above for memwb</w:t>
      </w:r>
    </w:p>
    <w:p w14:paraId="5D762FA5" w14:textId="77777777" w:rsidR="00C95806" w:rsidRPr="00C95806" w:rsidRDefault="00C95806" w:rsidP="00C95806">
      <w:pPr>
        <w:spacing w:line="240" w:lineRule="auto"/>
        <w:ind w:firstLine="0"/>
        <w:rPr>
          <w:sz w:val="18"/>
          <w:szCs w:val="18"/>
        </w:rPr>
      </w:pPr>
      <w:r w:rsidRPr="00C95806">
        <w:rPr>
          <w:sz w:val="18"/>
          <w:szCs w:val="18"/>
        </w:rPr>
        <w:t xml:space="preserve">            if (emuxout != rt) begin</w:t>
      </w:r>
    </w:p>
    <w:p w14:paraId="1A0EAD74" w14:textId="77777777" w:rsidR="00C95806" w:rsidRPr="00C95806" w:rsidRDefault="00C95806" w:rsidP="00C95806">
      <w:pPr>
        <w:spacing w:line="240" w:lineRule="auto"/>
        <w:ind w:firstLine="0"/>
        <w:rPr>
          <w:sz w:val="18"/>
          <w:szCs w:val="18"/>
        </w:rPr>
      </w:pPr>
      <w:r w:rsidRPr="00C95806">
        <w:rPr>
          <w:sz w:val="18"/>
          <w:szCs w:val="18"/>
        </w:rPr>
        <w:t xml:space="preserve">                fwdb &lt;= 2'b10;</w:t>
      </w:r>
    </w:p>
    <w:p w14:paraId="4020ECD2" w14:textId="77777777" w:rsidR="00C95806" w:rsidRPr="00C95806" w:rsidRDefault="00C95806" w:rsidP="00C95806">
      <w:pPr>
        <w:spacing w:line="240" w:lineRule="auto"/>
        <w:ind w:firstLine="0"/>
        <w:rPr>
          <w:sz w:val="18"/>
          <w:szCs w:val="18"/>
        </w:rPr>
      </w:pPr>
      <w:r w:rsidRPr="00C95806">
        <w:rPr>
          <w:sz w:val="18"/>
          <w:szCs w:val="18"/>
        </w:rPr>
        <w:t xml:space="preserve">            end else if (ewreg == 0) begin</w:t>
      </w:r>
    </w:p>
    <w:p w14:paraId="4A29F82C" w14:textId="77777777" w:rsidR="00C95806" w:rsidRPr="00C95806" w:rsidRDefault="00C95806" w:rsidP="00C95806">
      <w:pPr>
        <w:spacing w:line="240" w:lineRule="auto"/>
        <w:ind w:firstLine="0"/>
        <w:rPr>
          <w:sz w:val="18"/>
          <w:szCs w:val="18"/>
        </w:rPr>
      </w:pPr>
      <w:r w:rsidRPr="00C95806">
        <w:rPr>
          <w:sz w:val="18"/>
          <w:szCs w:val="18"/>
        </w:rPr>
        <w:t xml:space="preserve">                fwdb &lt;= 2'b10;</w:t>
      </w:r>
    </w:p>
    <w:p w14:paraId="47229F8D" w14:textId="77777777" w:rsidR="00C95806" w:rsidRPr="00C95806" w:rsidRDefault="00C95806" w:rsidP="00C95806">
      <w:pPr>
        <w:spacing w:line="240" w:lineRule="auto"/>
        <w:ind w:firstLine="0"/>
        <w:rPr>
          <w:sz w:val="18"/>
          <w:szCs w:val="18"/>
        </w:rPr>
      </w:pPr>
      <w:r w:rsidRPr="00C95806">
        <w:rPr>
          <w:sz w:val="18"/>
          <w:szCs w:val="18"/>
        </w:rPr>
        <w:t xml:space="preserve">            end     </w:t>
      </w:r>
    </w:p>
    <w:p w14:paraId="164FCFD3" w14:textId="77777777" w:rsidR="00C95806" w:rsidRPr="00C95806" w:rsidRDefault="00C95806" w:rsidP="00C95806">
      <w:pPr>
        <w:spacing w:line="240" w:lineRule="auto"/>
        <w:ind w:firstLine="0"/>
        <w:rPr>
          <w:sz w:val="18"/>
          <w:szCs w:val="18"/>
        </w:rPr>
      </w:pPr>
      <w:r w:rsidRPr="00C95806">
        <w:rPr>
          <w:sz w:val="18"/>
          <w:szCs w:val="18"/>
        </w:rPr>
        <w:t xml:space="preserve">        end     </w:t>
      </w:r>
    </w:p>
    <w:p w14:paraId="0EE47ED6" w14:textId="77777777" w:rsidR="00C95806" w:rsidRPr="00C95806" w:rsidRDefault="00C95806" w:rsidP="00C95806">
      <w:pPr>
        <w:spacing w:line="240" w:lineRule="auto"/>
        <w:ind w:firstLine="0"/>
        <w:rPr>
          <w:sz w:val="18"/>
          <w:szCs w:val="18"/>
        </w:rPr>
      </w:pPr>
      <w:r w:rsidRPr="00C95806">
        <w:rPr>
          <w:sz w:val="18"/>
          <w:szCs w:val="18"/>
        </w:rPr>
        <w:t xml:space="preserve">        // the case of 11 would be in a load word dependency but this never arises in this case </w:t>
      </w:r>
    </w:p>
    <w:p w14:paraId="6EE29F85" w14:textId="77777777" w:rsidR="00C95806" w:rsidRPr="00C95806" w:rsidRDefault="00C95806" w:rsidP="00C95806">
      <w:pPr>
        <w:spacing w:line="240" w:lineRule="auto"/>
        <w:ind w:firstLine="0"/>
        <w:rPr>
          <w:sz w:val="18"/>
          <w:szCs w:val="18"/>
        </w:rPr>
      </w:pPr>
      <w:r w:rsidRPr="00C95806">
        <w:rPr>
          <w:sz w:val="18"/>
          <w:szCs w:val="18"/>
        </w:rPr>
        <w:t xml:space="preserve">        </w:t>
      </w:r>
    </w:p>
    <w:p w14:paraId="070EB1F9" w14:textId="77777777" w:rsidR="00C95806" w:rsidRPr="00C95806" w:rsidRDefault="00C95806" w:rsidP="00C95806">
      <w:pPr>
        <w:spacing w:line="240" w:lineRule="auto"/>
        <w:ind w:firstLine="0"/>
        <w:rPr>
          <w:sz w:val="18"/>
          <w:szCs w:val="18"/>
        </w:rPr>
      </w:pPr>
      <w:r w:rsidRPr="00C95806">
        <w:rPr>
          <w:sz w:val="18"/>
          <w:szCs w:val="18"/>
        </w:rPr>
        <w:t xml:space="preserve">    end</w:t>
      </w:r>
    </w:p>
    <w:p w14:paraId="59CE4C49" w14:textId="77777777" w:rsidR="00C95806" w:rsidRPr="00C95806" w:rsidRDefault="00C95806" w:rsidP="00C95806">
      <w:pPr>
        <w:spacing w:line="240" w:lineRule="auto"/>
        <w:ind w:firstLine="0"/>
        <w:rPr>
          <w:sz w:val="18"/>
          <w:szCs w:val="18"/>
        </w:rPr>
      </w:pPr>
      <w:r w:rsidRPr="00C95806">
        <w:rPr>
          <w:sz w:val="18"/>
          <w:szCs w:val="18"/>
        </w:rPr>
        <w:t xml:space="preserve">    </w:t>
      </w:r>
    </w:p>
    <w:p w14:paraId="5A517A83" w14:textId="77777777" w:rsidR="00C95806" w:rsidRPr="00C95806" w:rsidRDefault="00C95806" w:rsidP="00C95806">
      <w:pPr>
        <w:spacing w:line="240" w:lineRule="auto"/>
        <w:ind w:firstLine="0"/>
        <w:rPr>
          <w:sz w:val="18"/>
          <w:szCs w:val="18"/>
        </w:rPr>
      </w:pPr>
      <w:r w:rsidRPr="00C95806">
        <w:rPr>
          <w:sz w:val="18"/>
          <w:szCs w:val="18"/>
        </w:rPr>
        <w:t>endmodule</w:t>
      </w:r>
    </w:p>
    <w:p w14:paraId="02D5E64F" w14:textId="77777777" w:rsidR="00C95806" w:rsidRPr="00C95806" w:rsidRDefault="00C95806" w:rsidP="00C95806">
      <w:pPr>
        <w:spacing w:line="240" w:lineRule="auto"/>
        <w:ind w:firstLine="0"/>
        <w:rPr>
          <w:sz w:val="18"/>
          <w:szCs w:val="18"/>
        </w:rPr>
      </w:pPr>
    </w:p>
    <w:p w14:paraId="62F11BB2" w14:textId="77777777" w:rsidR="00C95806" w:rsidRPr="00C95806" w:rsidRDefault="00C95806" w:rsidP="00C95806">
      <w:pPr>
        <w:spacing w:line="240" w:lineRule="auto"/>
        <w:ind w:firstLine="0"/>
        <w:rPr>
          <w:sz w:val="18"/>
          <w:szCs w:val="18"/>
        </w:rPr>
      </w:pPr>
      <w:r w:rsidRPr="00C95806">
        <w:rPr>
          <w:sz w:val="18"/>
          <w:szCs w:val="18"/>
        </w:rPr>
        <w:t>module Mux(input [4:0]rd, input [4:0]rt, input regrt, output reg [4:0]muxout);</w:t>
      </w:r>
    </w:p>
    <w:p w14:paraId="56C061F1" w14:textId="77777777" w:rsidR="00C95806" w:rsidRPr="00C95806" w:rsidRDefault="00C95806" w:rsidP="00C95806">
      <w:pPr>
        <w:spacing w:line="240" w:lineRule="auto"/>
        <w:ind w:firstLine="0"/>
        <w:rPr>
          <w:sz w:val="18"/>
          <w:szCs w:val="18"/>
        </w:rPr>
      </w:pPr>
      <w:r w:rsidRPr="00C95806">
        <w:rPr>
          <w:sz w:val="18"/>
          <w:szCs w:val="18"/>
        </w:rPr>
        <w:t xml:space="preserve">    always @(*) begin</w:t>
      </w:r>
    </w:p>
    <w:p w14:paraId="2D7A4912" w14:textId="77777777" w:rsidR="00C95806" w:rsidRPr="00C95806" w:rsidRDefault="00C95806" w:rsidP="00C95806">
      <w:pPr>
        <w:spacing w:line="240" w:lineRule="auto"/>
        <w:ind w:firstLine="0"/>
        <w:rPr>
          <w:sz w:val="18"/>
          <w:szCs w:val="18"/>
        </w:rPr>
      </w:pPr>
      <w:r w:rsidRPr="00C95806">
        <w:rPr>
          <w:sz w:val="18"/>
          <w:szCs w:val="18"/>
        </w:rPr>
        <w:t xml:space="preserve">        if (regrt) // select rd if RegDst is 1</w:t>
      </w:r>
    </w:p>
    <w:p w14:paraId="47520E4E" w14:textId="77777777" w:rsidR="00C95806" w:rsidRPr="00C95806" w:rsidRDefault="00C95806" w:rsidP="00C95806">
      <w:pPr>
        <w:spacing w:line="240" w:lineRule="auto"/>
        <w:ind w:firstLine="0"/>
        <w:rPr>
          <w:sz w:val="18"/>
          <w:szCs w:val="18"/>
        </w:rPr>
      </w:pPr>
      <w:r w:rsidRPr="00C95806">
        <w:rPr>
          <w:sz w:val="18"/>
          <w:szCs w:val="18"/>
        </w:rPr>
        <w:t xml:space="preserve">            muxout &lt;= rd;</w:t>
      </w:r>
    </w:p>
    <w:p w14:paraId="31FBAD37" w14:textId="77777777" w:rsidR="00C95806" w:rsidRPr="00C95806" w:rsidRDefault="00C95806" w:rsidP="00C95806">
      <w:pPr>
        <w:spacing w:line="240" w:lineRule="auto"/>
        <w:ind w:firstLine="0"/>
        <w:rPr>
          <w:sz w:val="18"/>
          <w:szCs w:val="18"/>
        </w:rPr>
      </w:pPr>
      <w:r w:rsidRPr="00C95806">
        <w:rPr>
          <w:sz w:val="18"/>
          <w:szCs w:val="18"/>
        </w:rPr>
        <w:t xml:space="preserve">        else // select rt if RegDst is 0</w:t>
      </w:r>
    </w:p>
    <w:p w14:paraId="1F30D985" w14:textId="77777777" w:rsidR="00C95806" w:rsidRPr="00C95806" w:rsidRDefault="00C95806" w:rsidP="00C95806">
      <w:pPr>
        <w:spacing w:line="240" w:lineRule="auto"/>
        <w:ind w:firstLine="0"/>
        <w:rPr>
          <w:sz w:val="18"/>
          <w:szCs w:val="18"/>
        </w:rPr>
      </w:pPr>
      <w:r w:rsidRPr="00C95806">
        <w:rPr>
          <w:sz w:val="18"/>
          <w:szCs w:val="18"/>
        </w:rPr>
        <w:t xml:space="preserve">            muxout &lt;= rt;</w:t>
      </w:r>
    </w:p>
    <w:p w14:paraId="3015822F" w14:textId="77777777" w:rsidR="00C95806" w:rsidRPr="00C95806" w:rsidRDefault="00C95806" w:rsidP="00C95806">
      <w:pPr>
        <w:spacing w:line="240" w:lineRule="auto"/>
        <w:ind w:firstLine="0"/>
        <w:rPr>
          <w:sz w:val="18"/>
          <w:szCs w:val="18"/>
        </w:rPr>
      </w:pPr>
      <w:r w:rsidRPr="00C95806">
        <w:rPr>
          <w:sz w:val="18"/>
          <w:szCs w:val="18"/>
        </w:rPr>
        <w:t xml:space="preserve">    end</w:t>
      </w:r>
    </w:p>
    <w:p w14:paraId="443007C3" w14:textId="77777777" w:rsidR="00C95806" w:rsidRPr="00C95806" w:rsidRDefault="00C95806" w:rsidP="00C95806">
      <w:pPr>
        <w:spacing w:line="240" w:lineRule="auto"/>
        <w:ind w:firstLine="0"/>
        <w:rPr>
          <w:sz w:val="18"/>
          <w:szCs w:val="18"/>
        </w:rPr>
      </w:pPr>
      <w:r w:rsidRPr="00C95806">
        <w:rPr>
          <w:sz w:val="18"/>
          <w:szCs w:val="18"/>
        </w:rPr>
        <w:t>endmodule</w:t>
      </w:r>
    </w:p>
    <w:p w14:paraId="01A690A5" w14:textId="77777777" w:rsidR="00C95806" w:rsidRPr="00C95806" w:rsidRDefault="00C95806" w:rsidP="00C95806">
      <w:pPr>
        <w:spacing w:line="240" w:lineRule="auto"/>
        <w:ind w:firstLine="0"/>
        <w:rPr>
          <w:sz w:val="18"/>
          <w:szCs w:val="18"/>
        </w:rPr>
      </w:pPr>
    </w:p>
    <w:p w14:paraId="6E07C462" w14:textId="77777777" w:rsidR="00C95806" w:rsidRPr="00C95806" w:rsidRDefault="00C95806" w:rsidP="00C95806">
      <w:pPr>
        <w:spacing w:line="240" w:lineRule="auto"/>
        <w:ind w:firstLine="0"/>
        <w:rPr>
          <w:sz w:val="18"/>
          <w:szCs w:val="18"/>
        </w:rPr>
      </w:pPr>
      <w:r w:rsidRPr="00C95806">
        <w:rPr>
          <w:sz w:val="18"/>
          <w:szCs w:val="18"/>
        </w:rPr>
        <w:t>module Regfile(input clk, input [4:0]rs, input [4:0]rt, input [5:0] wn, input [31:0] d, input we, output reg [5:0]qa, output reg [5:0]qb);</w:t>
      </w:r>
    </w:p>
    <w:p w14:paraId="3B05D784" w14:textId="77777777" w:rsidR="00C95806" w:rsidRPr="00C95806" w:rsidRDefault="00C95806" w:rsidP="00C95806">
      <w:pPr>
        <w:spacing w:line="240" w:lineRule="auto"/>
        <w:ind w:firstLine="0"/>
        <w:rPr>
          <w:sz w:val="18"/>
          <w:szCs w:val="18"/>
        </w:rPr>
      </w:pPr>
      <w:r w:rsidRPr="00C95806">
        <w:rPr>
          <w:sz w:val="18"/>
          <w:szCs w:val="18"/>
        </w:rPr>
        <w:t xml:space="preserve">    reg [31:0] regfile [0:31];</w:t>
      </w:r>
    </w:p>
    <w:p w14:paraId="6A29C854" w14:textId="77777777" w:rsidR="00C95806" w:rsidRPr="00C95806" w:rsidRDefault="00C95806" w:rsidP="00C95806">
      <w:pPr>
        <w:spacing w:line="240" w:lineRule="auto"/>
        <w:ind w:firstLine="0"/>
        <w:rPr>
          <w:sz w:val="18"/>
          <w:szCs w:val="18"/>
        </w:rPr>
      </w:pPr>
      <w:r w:rsidRPr="00C95806">
        <w:rPr>
          <w:sz w:val="18"/>
          <w:szCs w:val="18"/>
        </w:rPr>
        <w:t xml:space="preserve">    </w:t>
      </w:r>
    </w:p>
    <w:p w14:paraId="5FF73580" w14:textId="77777777" w:rsidR="00C95806" w:rsidRPr="00C95806" w:rsidRDefault="00C95806" w:rsidP="00C95806">
      <w:pPr>
        <w:spacing w:line="240" w:lineRule="auto"/>
        <w:ind w:firstLine="0"/>
        <w:rPr>
          <w:sz w:val="18"/>
          <w:szCs w:val="18"/>
        </w:rPr>
      </w:pPr>
      <w:r w:rsidRPr="00C95806">
        <w:rPr>
          <w:sz w:val="18"/>
          <w:szCs w:val="18"/>
        </w:rPr>
        <w:t xml:space="preserve">    integer a;</w:t>
      </w:r>
    </w:p>
    <w:p w14:paraId="29CC5A6D" w14:textId="77777777" w:rsidR="00C95806" w:rsidRPr="00C95806" w:rsidRDefault="00C95806" w:rsidP="00C95806">
      <w:pPr>
        <w:spacing w:line="240" w:lineRule="auto"/>
        <w:ind w:firstLine="0"/>
        <w:rPr>
          <w:sz w:val="18"/>
          <w:szCs w:val="18"/>
        </w:rPr>
      </w:pPr>
      <w:r w:rsidRPr="00C95806">
        <w:rPr>
          <w:sz w:val="18"/>
          <w:szCs w:val="18"/>
        </w:rPr>
        <w:t xml:space="preserve">    integer b;</w:t>
      </w:r>
    </w:p>
    <w:p w14:paraId="1FB5C2CB" w14:textId="77777777" w:rsidR="00C95806" w:rsidRPr="00C95806" w:rsidRDefault="00C95806" w:rsidP="00C95806">
      <w:pPr>
        <w:spacing w:line="240" w:lineRule="auto"/>
        <w:ind w:firstLine="0"/>
        <w:rPr>
          <w:sz w:val="18"/>
          <w:szCs w:val="18"/>
        </w:rPr>
      </w:pPr>
      <w:r w:rsidRPr="00C95806">
        <w:rPr>
          <w:sz w:val="18"/>
          <w:szCs w:val="18"/>
        </w:rPr>
        <w:t xml:space="preserve">    integer c;</w:t>
      </w:r>
    </w:p>
    <w:p w14:paraId="1AFEAC42" w14:textId="77777777" w:rsidR="00C95806" w:rsidRPr="00C95806" w:rsidRDefault="00C95806" w:rsidP="00C95806">
      <w:pPr>
        <w:spacing w:line="240" w:lineRule="auto"/>
        <w:ind w:firstLine="0"/>
        <w:rPr>
          <w:sz w:val="18"/>
          <w:szCs w:val="18"/>
        </w:rPr>
      </w:pPr>
      <w:r w:rsidRPr="00C95806">
        <w:rPr>
          <w:sz w:val="18"/>
          <w:szCs w:val="18"/>
        </w:rPr>
        <w:t xml:space="preserve">    always @(posedge clk) begin</w:t>
      </w:r>
    </w:p>
    <w:p w14:paraId="37231088" w14:textId="77777777" w:rsidR="00C95806" w:rsidRPr="00C95806" w:rsidRDefault="00C95806" w:rsidP="00C95806">
      <w:pPr>
        <w:spacing w:line="240" w:lineRule="auto"/>
        <w:ind w:firstLine="0"/>
        <w:rPr>
          <w:sz w:val="18"/>
          <w:szCs w:val="18"/>
        </w:rPr>
      </w:pPr>
      <w:r w:rsidRPr="00C95806">
        <w:rPr>
          <w:sz w:val="18"/>
          <w:szCs w:val="18"/>
        </w:rPr>
        <w:t xml:space="preserve">    </w:t>
      </w:r>
    </w:p>
    <w:p w14:paraId="573DFFDB" w14:textId="77777777" w:rsidR="00C95806" w:rsidRPr="00C95806" w:rsidRDefault="00C95806" w:rsidP="00C95806">
      <w:pPr>
        <w:spacing w:line="240" w:lineRule="auto"/>
        <w:ind w:firstLine="0"/>
        <w:rPr>
          <w:sz w:val="18"/>
          <w:szCs w:val="18"/>
        </w:rPr>
      </w:pPr>
      <w:r w:rsidRPr="00C95806">
        <w:rPr>
          <w:sz w:val="18"/>
          <w:szCs w:val="18"/>
        </w:rPr>
        <w:t xml:space="preserve">        c = wn;</w:t>
      </w:r>
    </w:p>
    <w:p w14:paraId="008D5538" w14:textId="77777777" w:rsidR="00C95806" w:rsidRPr="00C95806" w:rsidRDefault="00C95806" w:rsidP="00C95806">
      <w:pPr>
        <w:spacing w:line="240" w:lineRule="auto"/>
        <w:ind w:firstLine="0"/>
        <w:rPr>
          <w:sz w:val="18"/>
          <w:szCs w:val="18"/>
        </w:rPr>
      </w:pPr>
      <w:r w:rsidRPr="00C95806">
        <w:rPr>
          <w:sz w:val="18"/>
          <w:szCs w:val="18"/>
        </w:rPr>
        <w:t xml:space="preserve">    </w:t>
      </w:r>
    </w:p>
    <w:p w14:paraId="490B04F5" w14:textId="77777777" w:rsidR="00C95806" w:rsidRPr="00C95806" w:rsidRDefault="00C95806" w:rsidP="00C95806">
      <w:pPr>
        <w:spacing w:line="240" w:lineRule="auto"/>
        <w:ind w:firstLine="0"/>
        <w:rPr>
          <w:sz w:val="18"/>
          <w:szCs w:val="18"/>
        </w:rPr>
      </w:pPr>
      <w:r w:rsidRPr="00C95806">
        <w:rPr>
          <w:sz w:val="18"/>
          <w:szCs w:val="18"/>
        </w:rPr>
        <w:t xml:space="preserve">        // if we is 1, write back is enabled</w:t>
      </w:r>
    </w:p>
    <w:p w14:paraId="46CA0D03" w14:textId="77777777" w:rsidR="00C95806" w:rsidRPr="00C95806" w:rsidRDefault="00C95806" w:rsidP="00C95806">
      <w:pPr>
        <w:spacing w:line="240" w:lineRule="auto"/>
        <w:ind w:firstLine="0"/>
        <w:rPr>
          <w:sz w:val="18"/>
          <w:szCs w:val="18"/>
        </w:rPr>
      </w:pPr>
      <w:r w:rsidRPr="00C95806">
        <w:rPr>
          <w:sz w:val="18"/>
          <w:szCs w:val="18"/>
        </w:rPr>
        <w:lastRenderedPageBreak/>
        <w:t xml:space="preserve">        if (we)</w:t>
      </w:r>
    </w:p>
    <w:p w14:paraId="50620182" w14:textId="77777777" w:rsidR="00C95806" w:rsidRPr="00C95806" w:rsidRDefault="00C95806" w:rsidP="00C95806">
      <w:pPr>
        <w:spacing w:line="240" w:lineRule="auto"/>
        <w:ind w:firstLine="0"/>
        <w:rPr>
          <w:sz w:val="18"/>
          <w:szCs w:val="18"/>
        </w:rPr>
      </w:pPr>
      <w:r w:rsidRPr="00C95806">
        <w:rPr>
          <w:sz w:val="18"/>
          <w:szCs w:val="18"/>
        </w:rPr>
        <w:t xml:space="preserve">            regfile[c] &lt;= d;</w:t>
      </w:r>
    </w:p>
    <w:p w14:paraId="5AE0B4C3" w14:textId="77777777" w:rsidR="00C95806" w:rsidRPr="00C95806" w:rsidRDefault="00C95806" w:rsidP="00C95806">
      <w:pPr>
        <w:spacing w:line="240" w:lineRule="auto"/>
        <w:ind w:firstLine="0"/>
        <w:rPr>
          <w:sz w:val="18"/>
          <w:szCs w:val="18"/>
        </w:rPr>
      </w:pPr>
      <w:r w:rsidRPr="00C95806">
        <w:rPr>
          <w:sz w:val="18"/>
          <w:szCs w:val="18"/>
        </w:rPr>
        <w:t xml:space="preserve">            </w:t>
      </w:r>
    </w:p>
    <w:p w14:paraId="79838330" w14:textId="77777777" w:rsidR="00C95806" w:rsidRPr="00C95806" w:rsidRDefault="00C95806" w:rsidP="00C95806">
      <w:pPr>
        <w:spacing w:line="240" w:lineRule="auto"/>
        <w:ind w:firstLine="0"/>
        <w:rPr>
          <w:sz w:val="18"/>
          <w:szCs w:val="18"/>
        </w:rPr>
      </w:pPr>
      <w:r w:rsidRPr="00C95806">
        <w:rPr>
          <w:sz w:val="18"/>
          <w:szCs w:val="18"/>
        </w:rPr>
        <w:t xml:space="preserve">        // qa outputs for rs and qb outputs for rt</w:t>
      </w:r>
    </w:p>
    <w:p w14:paraId="454CCD49" w14:textId="77777777" w:rsidR="00C95806" w:rsidRPr="00C95806" w:rsidRDefault="00C95806" w:rsidP="00C95806">
      <w:pPr>
        <w:spacing w:line="240" w:lineRule="auto"/>
        <w:ind w:firstLine="0"/>
        <w:rPr>
          <w:sz w:val="18"/>
          <w:szCs w:val="18"/>
        </w:rPr>
      </w:pPr>
      <w:r w:rsidRPr="00C95806">
        <w:rPr>
          <w:sz w:val="18"/>
          <w:szCs w:val="18"/>
        </w:rPr>
        <w:t xml:space="preserve">        a = rs; // this is to integer-cast the binary input</w:t>
      </w:r>
    </w:p>
    <w:p w14:paraId="2E6C454F" w14:textId="77777777" w:rsidR="00C95806" w:rsidRPr="00C95806" w:rsidRDefault="00C95806" w:rsidP="00C95806">
      <w:pPr>
        <w:spacing w:line="240" w:lineRule="auto"/>
        <w:ind w:firstLine="0"/>
        <w:rPr>
          <w:sz w:val="18"/>
          <w:szCs w:val="18"/>
        </w:rPr>
      </w:pPr>
      <w:r w:rsidRPr="00C95806">
        <w:rPr>
          <w:sz w:val="18"/>
          <w:szCs w:val="18"/>
        </w:rPr>
        <w:t xml:space="preserve">        b = rt;</w:t>
      </w:r>
    </w:p>
    <w:p w14:paraId="0AABAEBC" w14:textId="77777777" w:rsidR="00C95806" w:rsidRPr="00C95806" w:rsidRDefault="00C95806" w:rsidP="00C95806">
      <w:pPr>
        <w:spacing w:line="240" w:lineRule="auto"/>
        <w:ind w:firstLine="0"/>
        <w:rPr>
          <w:sz w:val="18"/>
          <w:szCs w:val="18"/>
        </w:rPr>
      </w:pPr>
      <w:r w:rsidRPr="00C95806">
        <w:rPr>
          <w:sz w:val="18"/>
          <w:szCs w:val="18"/>
        </w:rPr>
        <w:t xml:space="preserve">        </w:t>
      </w:r>
    </w:p>
    <w:p w14:paraId="775B1D43" w14:textId="77777777" w:rsidR="00C95806" w:rsidRPr="00C95806" w:rsidRDefault="00C95806" w:rsidP="00C95806">
      <w:pPr>
        <w:spacing w:line="240" w:lineRule="auto"/>
        <w:ind w:firstLine="0"/>
        <w:rPr>
          <w:sz w:val="18"/>
          <w:szCs w:val="18"/>
        </w:rPr>
      </w:pPr>
      <w:r w:rsidRPr="00C95806">
        <w:rPr>
          <w:sz w:val="18"/>
          <w:szCs w:val="18"/>
        </w:rPr>
        <w:t xml:space="preserve">        qa &lt;= regfile[a];</w:t>
      </w:r>
    </w:p>
    <w:p w14:paraId="7D7E91AA" w14:textId="77777777" w:rsidR="00C95806" w:rsidRPr="00C95806" w:rsidRDefault="00C95806" w:rsidP="00C95806">
      <w:pPr>
        <w:spacing w:line="240" w:lineRule="auto"/>
        <w:ind w:firstLine="0"/>
        <w:rPr>
          <w:sz w:val="18"/>
          <w:szCs w:val="18"/>
        </w:rPr>
      </w:pPr>
      <w:r w:rsidRPr="00C95806">
        <w:rPr>
          <w:sz w:val="18"/>
          <w:szCs w:val="18"/>
        </w:rPr>
        <w:t xml:space="preserve">        qb &lt;= regfile[b];</w:t>
      </w:r>
    </w:p>
    <w:p w14:paraId="7BA7308C" w14:textId="77777777" w:rsidR="00C95806" w:rsidRPr="00C95806" w:rsidRDefault="00C95806" w:rsidP="00C95806">
      <w:pPr>
        <w:spacing w:line="240" w:lineRule="auto"/>
        <w:ind w:firstLine="0"/>
        <w:rPr>
          <w:sz w:val="18"/>
          <w:szCs w:val="18"/>
        </w:rPr>
      </w:pPr>
      <w:r w:rsidRPr="00C95806">
        <w:rPr>
          <w:sz w:val="18"/>
          <w:szCs w:val="18"/>
        </w:rPr>
        <w:t xml:space="preserve">        </w:t>
      </w:r>
    </w:p>
    <w:p w14:paraId="57FE6C8F" w14:textId="77777777" w:rsidR="00C95806" w:rsidRPr="00C95806" w:rsidRDefault="00C95806" w:rsidP="00C95806">
      <w:pPr>
        <w:spacing w:line="240" w:lineRule="auto"/>
        <w:ind w:firstLine="0"/>
        <w:rPr>
          <w:sz w:val="18"/>
          <w:szCs w:val="18"/>
        </w:rPr>
      </w:pPr>
      <w:r w:rsidRPr="00C95806">
        <w:rPr>
          <w:sz w:val="18"/>
          <w:szCs w:val="18"/>
        </w:rPr>
        <w:t xml:space="preserve">    end</w:t>
      </w:r>
    </w:p>
    <w:p w14:paraId="569793F9" w14:textId="77777777" w:rsidR="00C95806" w:rsidRPr="00C95806" w:rsidRDefault="00C95806" w:rsidP="00C95806">
      <w:pPr>
        <w:spacing w:line="240" w:lineRule="auto"/>
        <w:ind w:firstLine="0"/>
        <w:rPr>
          <w:sz w:val="18"/>
          <w:szCs w:val="18"/>
        </w:rPr>
      </w:pPr>
      <w:r w:rsidRPr="00C95806">
        <w:rPr>
          <w:sz w:val="18"/>
          <w:szCs w:val="18"/>
        </w:rPr>
        <w:t xml:space="preserve">    // asked to initialize all values in the regfile to 0</w:t>
      </w:r>
    </w:p>
    <w:p w14:paraId="10149220" w14:textId="77777777" w:rsidR="00C95806" w:rsidRPr="00C95806" w:rsidRDefault="00C95806" w:rsidP="00C95806">
      <w:pPr>
        <w:spacing w:line="240" w:lineRule="auto"/>
        <w:ind w:firstLine="0"/>
        <w:rPr>
          <w:sz w:val="18"/>
          <w:szCs w:val="18"/>
        </w:rPr>
      </w:pPr>
      <w:r w:rsidRPr="00C95806">
        <w:rPr>
          <w:sz w:val="18"/>
          <w:szCs w:val="18"/>
        </w:rPr>
        <w:t xml:space="preserve">    integer i;</w:t>
      </w:r>
    </w:p>
    <w:p w14:paraId="003680DD" w14:textId="77777777" w:rsidR="00C95806" w:rsidRPr="00C95806" w:rsidRDefault="00C95806" w:rsidP="00C95806">
      <w:pPr>
        <w:spacing w:line="240" w:lineRule="auto"/>
        <w:ind w:firstLine="0"/>
        <w:rPr>
          <w:sz w:val="18"/>
          <w:szCs w:val="18"/>
        </w:rPr>
      </w:pPr>
      <w:r w:rsidRPr="00C95806">
        <w:rPr>
          <w:sz w:val="18"/>
          <w:szCs w:val="18"/>
        </w:rPr>
        <w:t xml:space="preserve">    initial begin</w:t>
      </w:r>
    </w:p>
    <w:p w14:paraId="45FA4A58" w14:textId="77777777" w:rsidR="00C95806" w:rsidRPr="00C95806" w:rsidRDefault="00C95806" w:rsidP="00C95806">
      <w:pPr>
        <w:spacing w:line="240" w:lineRule="auto"/>
        <w:ind w:firstLine="0"/>
        <w:rPr>
          <w:sz w:val="18"/>
          <w:szCs w:val="18"/>
        </w:rPr>
      </w:pPr>
      <w:r w:rsidRPr="00C95806">
        <w:rPr>
          <w:sz w:val="18"/>
          <w:szCs w:val="18"/>
        </w:rPr>
        <w:t xml:space="preserve">        regfile[0] = 'h00000000;</w:t>
      </w:r>
    </w:p>
    <w:p w14:paraId="2E02E451" w14:textId="77777777" w:rsidR="00C95806" w:rsidRPr="00C95806" w:rsidRDefault="00C95806" w:rsidP="00C95806">
      <w:pPr>
        <w:spacing w:line="240" w:lineRule="auto"/>
        <w:ind w:firstLine="0"/>
        <w:rPr>
          <w:sz w:val="18"/>
          <w:szCs w:val="18"/>
        </w:rPr>
      </w:pPr>
      <w:r w:rsidRPr="00C95806">
        <w:rPr>
          <w:sz w:val="18"/>
          <w:szCs w:val="18"/>
        </w:rPr>
        <w:t xml:space="preserve">        regfile[1] = 'hA00000AA;</w:t>
      </w:r>
    </w:p>
    <w:p w14:paraId="3FFDD131" w14:textId="77777777" w:rsidR="00C95806" w:rsidRPr="00C95806" w:rsidRDefault="00C95806" w:rsidP="00C95806">
      <w:pPr>
        <w:spacing w:line="240" w:lineRule="auto"/>
        <w:ind w:firstLine="0"/>
        <w:rPr>
          <w:sz w:val="18"/>
          <w:szCs w:val="18"/>
        </w:rPr>
      </w:pPr>
      <w:r w:rsidRPr="00C95806">
        <w:rPr>
          <w:sz w:val="18"/>
          <w:szCs w:val="18"/>
        </w:rPr>
        <w:t xml:space="preserve">        regfile[2] = 'h10000011;</w:t>
      </w:r>
    </w:p>
    <w:p w14:paraId="074F0F82" w14:textId="77777777" w:rsidR="00C95806" w:rsidRPr="00C95806" w:rsidRDefault="00C95806" w:rsidP="00C95806">
      <w:pPr>
        <w:spacing w:line="240" w:lineRule="auto"/>
        <w:ind w:firstLine="0"/>
        <w:rPr>
          <w:sz w:val="18"/>
          <w:szCs w:val="18"/>
        </w:rPr>
      </w:pPr>
      <w:r w:rsidRPr="00C95806">
        <w:rPr>
          <w:sz w:val="18"/>
          <w:szCs w:val="18"/>
        </w:rPr>
        <w:t xml:space="preserve">        regfile[3] = 'h20000022;</w:t>
      </w:r>
    </w:p>
    <w:p w14:paraId="7F12A55F" w14:textId="77777777" w:rsidR="00C95806" w:rsidRPr="00C95806" w:rsidRDefault="00C95806" w:rsidP="00C95806">
      <w:pPr>
        <w:spacing w:line="240" w:lineRule="auto"/>
        <w:ind w:firstLine="0"/>
        <w:rPr>
          <w:sz w:val="18"/>
          <w:szCs w:val="18"/>
        </w:rPr>
      </w:pPr>
      <w:r w:rsidRPr="00C95806">
        <w:rPr>
          <w:sz w:val="18"/>
          <w:szCs w:val="18"/>
        </w:rPr>
        <w:t xml:space="preserve">        regfile[4] = 'h30000033;</w:t>
      </w:r>
    </w:p>
    <w:p w14:paraId="095F21BB" w14:textId="77777777" w:rsidR="00C95806" w:rsidRPr="00C95806" w:rsidRDefault="00C95806" w:rsidP="00C95806">
      <w:pPr>
        <w:spacing w:line="240" w:lineRule="auto"/>
        <w:ind w:firstLine="0"/>
        <w:rPr>
          <w:sz w:val="18"/>
          <w:szCs w:val="18"/>
        </w:rPr>
      </w:pPr>
      <w:r w:rsidRPr="00C95806">
        <w:rPr>
          <w:sz w:val="18"/>
          <w:szCs w:val="18"/>
        </w:rPr>
        <w:t xml:space="preserve">        regfile[5] = 'h40000044;</w:t>
      </w:r>
    </w:p>
    <w:p w14:paraId="219DABEC" w14:textId="77777777" w:rsidR="00C95806" w:rsidRPr="00C95806" w:rsidRDefault="00C95806" w:rsidP="00C95806">
      <w:pPr>
        <w:spacing w:line="240" w:lineRule="auto"/>
        <w:ind w:firstLine="0"/>
        <w:rPr>
          <w:sz w:val="18"/>
          <w:szCs w:val="18"/>
        </w:rPr>
      </w:pPr>
      <w:r w:rsidRPr="00C95806">
        <w:rPr>
          <w:sz w:val="18"/>
          <w:szCs w:val="18"/>
        </w:rPr>
        <w:t xml:space="preserve">        regfile[6] = 'h50000055;</w:t>
      </w:r>
    </w:p>
    <w:p w14:paraId="38D93DEC" w14:textId="77777777" w:rsidR="00C95806" w:rsidRPr="00C95806" w:rsidRDefault="00C95806" w:rsidP="00C95806">
      <w:pPr>
        <w:spacing w:line="240" w:lineRule="auto"/>
        <w:ind w:firstLine="0"/>
        <w:rPr>
          <w:sz w:val="18"/>
          <w:szCs w:val="18"/>
        </w:rPr>
      </w:pPr>
      <w:r w:rsidRPr="00C95806">
        <w:rPr>
          <w:sz w:val="18"/>
          <w:szCs w:val="18"/>
        </w:rPr>
        <w:t xml:space="preserve">        regfile[7] = 'h60000066;</w:t>
      </w:r>
    </w:p>
    <w:p w14:paraId="012961A0" w14:textId="77777777" w:rsidR="00C95806" w:rsidRPr="00C95806" w:rsidRDefault="00C95806" w:rsidP="00C95806">
      <w:pPr>
        <w:spacing w:line="240" w:lineRule="auto"/>
        <w:ind w:firstLine="0"/>
        <w:rPr>
          <w:sz w:val="18"/>
          <w:szCs w:val="18"/>
        </w:rPr>
      </w:pPr>
      <w:r w:rsidRPr="00C95806">
        <w:rPr>
          <w:sz w:val="18"/>
          <w:szCs w:val="18"/>
        </w:rPr>
        <w:t xml:space="preserve">        regfile[8] = 'h70000077;</w:t>
      </w:r>
    </w:p>
    <w:p w14:paraId="2B92F744" w14:textId="77777777" w:rsidR="00C95806" w:rsidRPr="00C95806" w:rsidRDefault="00C95806" w:rsidP="00C95806">
      <w:pPr>
        <w:spacing w:line="240" w:lineRule="auto"/>
        <w:ind w:firstLine="0"/>
        <w:rPr>
          <w:sz w:val="18"/>
          <w:szCs w:val="18"/>
        </w:rPr>
      </w:pPr>
      <w:r w:rsidRPr="00C95806">
        <w:rPr>
          <w:sz w:val="18"/>
          <w:szCs w:val="18"/>
        </w:rPr>
        <w:t xml:space="preserve">        regfile[9] = 'h80000088;</w:t>
      </w:r>
    </w:p>
    <w:p w14:paraId="4024B1C3" w14:textId="77777777" w:rsidR="00C95806" w:rsidRPr="00C95806" w:rsidRDefault="00C95806" w:rsidP="00C95806">
      <w:pPr>
        <w:spacing w:line="240" w:lineRule="auto"/>
        <w:ind w:firstLine="0"/>
        <w:rPr>
          <w:sz w:val="18"/>
          <w:szCs w:val="18"/>
        </w:rPr>
      </w:pPr>
      <w:r w:rsidRPr="00C95806">
        <w:rPr>
          <w:sz w:val="18"/>
          <w:szCs w:val="18"/>
        </w:rPr>
        <w:t xml:space="preserve">        regfile[10] = 'h90000099;</w:t>
      </w:r>
    </w:p>
    <w:p w14:paraId="5AC464CF" w14:textId="77777777" w:rsidR="00C95806" w:rsidRPr="00C95806" w:rsidRDefault="00C95806" w:rsidP="00C95806">
      <w:pPr>
        <w:spacing w:line="240" w:lineRule="auto"/>
        <w:ind w:firstLine="0"/>
        <w:rPr>
          <w:sz w:val="18"/>
          <w:szCs w:val="18"/>
        </w:rPr>
      </w:pPr>
      <w:r w:rsidRPr="00C95806">
        <w:rPr>
          <w:sz w:val="18"/>
          <w:szCs w:val="18"/>
        </w:rPr>
        <w:t xml:space="preserve">        for (i=11; i&lt;32; i=i+1) begin</w:t>
      </w:r>
    </w:p>
    <w:p w14:paraId="3B5C4EFD" w14:textId="77777777" w:rsidR="00C95806" w:rsidRPr="00C95806" w:rsidRDefault="00C95806" w:rsidP="00C95806">
      <w:pPr>
        <w:spacing w:line="240" w:lineRule="auto"/>
        <w:ind w:firstLine="0"/>
        <w:rPr>
          <w:sz w:val="18"/>
          <w:szCs w:val="18"/>
        </w:rPr>
      </w:pPr>
      <w:r w:rsidRPr="00C95806">
        <w:rPr>
          <w:sz w:val="18"/>
          <w:szCs w:val="18"/>
        </w:rPr>
        <w:t xml:space="preserve">            regfile[i] = 0;</w:t>
      </w:r>
    </w:p>
    <w:p w14:paraId="5F4F0811" w14:textId="77777777" w:rsidR="00C95806" w:rsidRPr="00C95806" w:rsidRDefault="00C95806" w:rsidP="00C95806">
      <w:pPr>
        <w:spacing w:line="240" w:lineRule="auto"/>
        <w:ind w:firstLine="0"/>
        <w:rPr>
          <w:sz w:val="18"/>
          <w:szCs w:val="18"/>
        </w:rPr>
      </w:pPr>
      <w:r w:rsidRPr="00C95806">
        <w:rPr>
          <w:sz w:val="18"/>
          <w:szCs w:val="18"/>
        </w:rPr>
        <w:t xml:space="preserve">        end</w:t>
      </w:r>
    </w:p>
    <w:p w14:paraId="75F54AF1" w14:textId="77777777" w:rsidR="00C95806" w:rsidRPr="00C95806" w:rsidRDefault="00C95806" w:rsidP="00C95806">
      <w:pPr>
        <w:spacing w:line="240" w:lineRule="auto"/>
        <w:ind w:firstLine="0"/>
        <w:rPr>
          <w:sz w:val="18"/>
          <w:szCs w:val="18"/>
        </w:rPr>
      </w:pPr>
      <w:r w:rsidRPr="00C95806">
        <w:rPr>
          <w:sz w:val="18"/>
          <w:szCs w:val="18"/>
        </w:rPr>
        <w:t xml:space="preserve">    end    </w:t>
      </w:r>
    </w:p>
    <w:p w14:paraId="5E48E66D" w14:textId="77777777" w:rsidR="00C95806" w:rsidRPr="00C95806" w:rsidRDefault="00C95806" w:rsidP="00C95806">
      <w:pPr>
        <w:spacing w:line="240" w:lineRule="auto"/>
        <w:ind w:firstLine="0"/>
        <w:rPr>
          <w:sz w:val="18"/>
          <w:szCs w:val="18"/>
        </w:rPr>
      </w:pPr>
      <w:r w:rsidRPr="00C95806">
        <w:rPr>
          <w:sz w:val="18"/>
          <w:szCs w:val="18"/>
        </w:rPr>
        <w:t>endmodule</w:t>
      </w:r>
    </w:p>
    <w:p w14:paraId="2DBCCC93" w14:textId="77777777" w:rsidR="00C95806" w:rsidRPr="00C95806" w:rsidRDefault="00C95806" w:rsidP="00C95806">
      <w:pPr>
        <w:spacing w:line="240" w:lineRule="auto"/>
        <w:ind w:firstLine="0"/>
        <w:rPr>
          <w:sz w:val="18"/>
          <w:szCs w:val="18"/>
        </w:rPr>
      </w:pPr>
    </w:p>
    <w:p w14:paraId="3F00E93C" w14:textId="77777777" w:rsidR="00C95806" w:rsidRPr="00C95806" w:rsidRDefault="00C95806" w:rsidP="00C95806">
      <w:pPr>
        <w:spacing w:line="240" w:lineRule="auto"/>
        <w:ind w:firstLine="0"/>
        <w:rPr>
          <w:sz w:val="18"/>
          <w:szCs w:val="18"/>
        </w:rPr>
      </w:pPr>
      <w:r w:rsidRPr="00C95806">
        <w:rPr>
          <w:sz w:val="18"/>
          <w:szCs w:val="18"/>
        </w:rPr>
        <w:t>module Signext(input [15:0]imm, output reg [31:0]eimm);</w:t>
      </w:r>
    </w:p>
    <w:p w14:paraId="210087BA" w14:textId="77777777" w:rsidR="00C95806" w:rsidRPr="00C95806" w:rsidRDefault="00C95806" w:rsidP="00C95806">
      <w:pPr>
        <w:spacing w:line="240" w:lineRule="auto"/>
        <w:ind w:firstLine="0"/>
        <w:rPr>
          <w:sz w:val="18"/>
          <w:szCs w:val="18"/>
        </w:rPr>
      </w:pPr>
      <w:r w:rsidRPr="00C95806">
        <w:rPr>
          <w:sz w:val="18"/>
          <w:szCs w:val="18"/>
        </w:rPr>
        <w:t xml:space="preserve">    // converts 16 bit imm to 32 bits</w:t>
      </w:r>
    </w:p>
    <w:p w14:paraId="2C63B7BF" w14:textId="77777777" w:rsidR="00C95806" w:rsidRPr="00C95806" w:rsidRDefault="00C95806" w:rsidP="00C95806">
      <w:pPr>
        <w:spacing w:line="240" w:lineRule="auto"/>
        <w:ind w:firstLine="0"/>
        <w:rPr>
          <w:sz w:val="18"/>
          <w:szCs w:val="18"/>
        </w:rPr>
      </w:pPr>
      <w:r w:rsidRPr="00C95806">
        <w:rPr>
          <w:sz w:val="18"/>
          <w:szCs w:val="18"/>
        </w:rPr>
        <w:t xml:space="preserve">    always @(*) begin</w:t>
      </w:r>
    </w:p>
    <w:p w14:paraId="088CF7AD" w14:textId="77777777" w:rsidR="00C95806" w:rsidRPr="00C95806" w:rsidRDefault="00C95806" w:rsidP="00C95806">
      <w:pPr>
        <w:spacing w:line="240" w:lineRule="auto"/>
        <w:ind w:firstLine="0"/>
        <w:rPr>
          <w:sz w:val="18"/>
          <w:szCs w:val="18"/>
        </w:rPr>
      </w:pPr>
      <w:r w:rsidRPr="00C95806">
        <w:rPr>
          <w:sz w:val="18"/>
          <w:szCs w:val="18"/>
        </w:rPr>
        <w:t xml:space="preserve">        eimm[31:0] &lt;= { {16{imm[15]}}, imm[15:0] };</w:t>
      </w:r>
    </w:p>
    <w:p w14:paraId="230660CC" w14:textId="77777777" w:rsidR="00C95806" w:rsidRPr="00C95806" w:rsidRDefault="00C95806" w:rsidP="00C95806">
      <w:pPr>
        <w:spacing w:line="240" w:lineRule="auto"/>
        <w:ind w:firstLine="0"/>
        <w:rPr>
          <w:sz w:val="18"/>
          <w:szCs w:val="18"/>
        </w:rPr>
      </w:pPr>
      <w:r w:rsidRPr="00C95806">
        <w:rPr>
          <w:sz w:val="18"/>
          <w:szCs w:val="18"/>
        </w:rPr>
        <w:t xml:space="preserve">    end</w:t>
      </w:r>
    </w:p>
    <w:p w14:paraId="46BC2762" w14:textId="77777777" w:rsidR="00C95806" w:rsidRPr="00C95806" w:rsidRDefault="00C95806" w:rsidP="00C95806">
      <w:pPr>
        <w:spacing w:line="240" w:lineRule="auto"/>
        <w:ind w:firstLine="0"/>
        <w:rPr>
          <w:sz w:val="18"/>
          <w:szCs w:val="18"/>
        </w:rPr>
      </w:pPr>
      <w:r w:rsidRPr="00C95806">
        <w:rPr>
          <w:sz w:val="18"/>
          <w:szCs w:val="18"/>
        </w:rPr>
        <w:t>endmodule</w:t>
      </w:r>
    </w:p>
    <w:p w14:paraId="3B3FBA10" w14:textId="77777777" w:rsidR="00C95806" w:rsidRPr="00C95806" w:rsidRDefault="00C95806" w:rsidP="00C95806">
      <w:pPr>
        <w:spacing w:line="240" w:lineRule="auto"/>
        <w:ind w:firstLine="0"/>
        <w:rPr>
          <w:sz w:val="18"/>
          <w:szCs w:val="18"/>
        </w:rPr>
      </w:pPr>
    </w:p>
    <w:p w14:paraId="16D1BB07" w14:textId="77777777" w:rsidR="00C95806" w:rsidRPr="00C95806" w:rsidRDefault="00C95806" w:rsidP="00C95806">
      <w:pPr>
        <w:spacing w:line="240" w:lineRule="auto"/>
        <w:ind w:firstLine="0"/>
        <w:rPr>
          <w:sz w:val="18"/>
          <w:szCs w:val="18"/>
        </w:rPr>
      </w:pPr>
      <w:r w:rsidRPr="00C95806">
        <w:rPr>
          <w:sz w:val="18"/>
          <w:szCs w:val="18"/>
        </w:rPr>
        <w:t>module IDEXE(input clk, input wreg, input m2reg, input wmem, input [3:0]aluc, input aluimm, input [4:0]muxout, input [5:0]qa, input [5:0]qb, input [31:0]eimm,</w:t>
      </w:r>
    </w:p>
    <w:p w14:paraId="0700AC66" w14:textId="77777777" w:rsidR="00C95806" w:rsidRPr="00C95806" w:rsidRDefault="00C95806" w:rsidP="00C95806">
      <w:pPr>
        <w:spacing w:line="240" w:lineRule="auto"/>
        <w:ind w:firstLine="0"/>
        <w:rPr>
          <w:sz w:val="18"/>
          <w:szCs w:val="18"/>
        </w:rPr>
      </w:pPr>
      <w:r w:rsidRPr="00C95806">
        <w:rPr>
          <w:sz w:val="18"/>
          <w:szCs w:val="18"/>
        </w:rPr>
        <w:t xml:space="preserve">            output reg ewreg, output reg em2reg, output reg ewmem, output reg [3:0]ealuc, output reg ealuimm, output reg [4:0]emuxout,</w:t>
      </w:r>
    </w:p>
    <w:p w14:paraId="3FE28904" w14:textId="77777777" w:rsidR="00C95806" w:rsidRPr="00C95806" w:rsidRDefault="00C95806" w:rsidP="00C95806">
      <w:pPr>
        <w:spacing w:line="240" w:lineRule="auto"/>
        <w:ind w:firstLine="0"/>
        <w:rPr>
          <w:sz w:val="18"/>
          <w:szCs w:val="18"/>
        </w:rPr>
      </w:pPr>
      <w:r w:rsidRPr="00C95806">
        <w:rPr>
          <w:sz w:val="18"/>
          <w:szCs w:val="18"/>
        </w:rPr>
        <w:t xml:space="preserve">            output reg [5:0]eqa, output reg [5:0]eqb, output reg[31:0] eeimm);</w:t>
      </w:r>
    </w:p>
    <w:p w14:paraId="70AF2EA0" w14:textId="77777777" w:rsidR="00C95806" w:rsidRPr="00C95806" w:rsidRDefault="00C95806" w:rsidP="00C95806">
      <w:pPr>
        <w:spacing w:line="240" w:lineRule="auto"/>
        <w:ind w:firstLine="0"/>
        <w:rPr>
          <w:sz w:val="18"/>
          <w:szCs w:val="18"/>
        </w:rPr>
      </w:pPr>
      <w:r w:rsidRPr="00C95806">
        <w:rPr>
          <w:sz w:val="18"/>
          <w:szCs w:val="18"/>
        </w:rPr>
        <w:t xml:space="preserve">    // Nothing but a clock-dependent output-input setter</w:t>
      </w:r>
    </w:p>
    <w:p w14:paraId="0B9C979B" w14:textId="77777777" w:rsidR="00C95806" w:rsidRPr="00C95806" w:rsidRDefault="00C95806" w:rsidP="00C95806">
      <w:pPr>
        <w:spacing w:line="240" w:lineRule="auto"/>
        <w:ind w:firstLine="0"/>
        <w:rPr>
          <w:sz w:val="18"/>
          <w:szCs w:val="18"/>
        </w:rPr>
      </w:pPr>
      <w:r w:rsidRPr="00C95806">
        <w:rPr>
          <w:sz w:val="18"/>
          <w:szCs w:val="18"/>
        </w:rPr>
        <w:t xml:space="preserve">    always @(posedge clk)</w:t>
      </w:r>
    </w:p>
    <w:p w14:paraId="1170C2F1"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2DF362C8" w14:textId="77777777" w:rsidR="00C95806" w:rsidRPr="00C95806" w:rsidRDefault="00C95806" w:rsidP="00C95806">
      <w:pPr>
        <w:spacing w:line="240" w:lineRule="auto"/>
        <w:ind w:firstLine="0"/>
        <w:rPr>
          <w:sz w:val="18"/>
          <w:szCs w:val="18"/>
        </w:rPr>
      </w:pPr>
      <w:r w:rsidRPr="00C95806">
        <w:rPr>
          <w:sz w:val="18"/>
          <w:szCs w:val="18"/>
        </w:rPr>
        <w:t xml:space="preserve">            ewreg &lt;= wreg;</w:t>
      </w:r>
    </w:p>
    <w:p w14:paraId="6D215437" w14:textId="77777777" w:rsidR="00C95806" w:rsidRPr="00C95806" w:rsidRDefault="00C95806" w:rsidP="00C95806">
      <w:pPr>
        <w:spacing w:line="240" w:lineRule="auto"/>
        <w:ind w:firstLine="0"/>
        <w:rPr>
          <w:sz w:val="18"/>
          <w:szCs w:val="18"/>
        </w:rPr>
      </w:pPr>
      <w:r w:rsidRPr="00C95806">
        <w:rPr>
          <w:sz w:val="18"/>
          <w:szCs w:val="18"/>
        </w:rPr>
        <w:t xml:space="preserve">            em2reg &lt;= m2reg;</w:t>
      </w:r>
    </w:p>
    <w:p w14:paraId="32A8BFB6" w14:textId="77777777" w:rsidR="00C95806" w:rsidRPr="00C95806" w:rsidRDefault="00C95806" w:rsidP="00C95806">
      <w:pPr>
        <w:spacing w:line="240" w:lineRule="auto"/>
        <w:ind w:firstLine="0"/>
        <w:rPr>
          <w:sz w:val="18"/>
          <w:szCs w:val="18"/>
        </w:rPr>
      </w:pPr>
      <w:r w:rsidRPr="00C95806">
        <w:rPr>
          <w:sz w:val="18"/>
          <w:szCs w:val="18"/>
        </w:rPr>
        <w:t xml:space="preserve">            ewmem &lt;= wmem;</w:t>
      </w:r>
    </w:p>
    <w:p w14:paraId="0ECF7B2B" w14:textId="77777777" w:rsidR="00C95806" w:rsidRPr="00C95806" w:rsidRDefault="00C95806" w:rsidP="00C95806">
      <w:pPr>
        <w:spacing w:line="240" w:lineRule="auto"/>
        <w:ind w:firstLine="0"/>
        <w:rPr>
          <w:sz w:val="18"/>
          <w:szCs w:val="18"/>
        </w:rPr>
      </w:pPr>
      <w:r w:rsidRPr="00C95806">
        <w:rPr>
          <w:sz w:val="18"/>
          <w:szCs w:val="18"/>
        </w:rPr>
        <w:t xml:space="preserve">            ealuc &lt;= aluc;</w:t>
      </w:r>
    </w:p>
    <w:p w14:paraId="48B4D020" w14:textId="77777777" w:rsidR="00C95806" w:rsidRPr="00C95806" w:rsidRDefault="00C95806" w:rsidP="00C95806">
      <w:pPr>
        <w:spacing w:line="240" w:lineRule="auto"/>
        <w:ind w:firstLine="0"/>
        <w:rPr>
          <w:sz w:val="18"/>
          <w:szCs w:val="18"/>
        </w:rPr>
      </w:pPr>
      <w:r w:rsidRPr="00C95806">
        <w:rPr>
          <w:sz w:val="18"/>
          <w:szCs w:val="18"/>
        </w:rPr>
        <w:t xml:space="preserve">            ealuimm &lt;= aluimm;</w:t>
      </w:r>
    </w:p>
    <w:p w14:paraId="5BA13B9B" w14:textId="77777777" w:rsidR="00C95806" w:rsidRPr="00C95806" w:rsidRDefault="00C95806" w:rsidP="00C95806">
      <w:pPr>
        <w:spacing w:line="240" w:lineRule="auto"/>
        <w:ind w:firstLine="0"/>
        <w:rPr>
          <w:sz w:val="18"/>
          <w:szCs w:val="18"/>
        </w:rPr>
      </w:pPr>
      <w:r w:rsidRPr="00C95806">
        <w:rPr>
          <w:sz w:val="18"/>
          <w:szCs w:val="18"/>
        </w:rPr>
        <w:t xml:space="preserve">            emuxout &lt;= muxout;</w:t>
      </w:r>
    </w:p>
    <w:p w14:paraId="53789D4C" w14:textId="77777777" w:rsidR="00C95806" w:rsidRPr="00C95806" w:rsidRDefault="00C95806" w:rsidP="00C95806">
      <w:pPr>
        <w:spacing w:line="240" w:lineRule="auto"/>
        <w:ind w:firstLine="0"/>
        <w:rPr>
          <w:sz w:val="18"/>
          <w:szCs w:val="18"/>
        </w:rPr>
      </w:pPr>
      <w:r w:rsidRPr="00C95806">
        <w:rPr>
          <w:sz w:val="18"/>
          <w:szCs w:val="18"/>
        </w:rPr>
        <w:t xml:space="preserve">            eqa &lt;= qa;</w:t>
      </w:r>
    </w:p>
    <w:p w14:paraId="55374D57" w14:textId="77777777" w:rsidR="00C95806" w:rsidRPr="00C95806" w:rsidRDefault="00C95806" w:rsidP="00C95806">
      <w:pPr>
        <w:spacing w:line="240" w:lineRule="auto"/>
        <w:ind w:firstLine="0"/>
        <w:rPr>
          <w:sz w:val="18"/>
          <w:szCs w:val="18"/>
        </w:rPr>
      </w:pPr>
      <w:r w:rsidRPr="00C95806">
        <w:rPr>
          <w:sz w:val="18"/>
          <w:szCs w:val="18"/>
        </w:rPr>
        <w:t xml:space="preserve">            eqb &lt;= qb;</w:t>
      </w:r>
    </w:p>
    <w:p w14:paraId="459EEF8D" w14:textId="77777777" w:rsidR="00C95806" w:rsidRPr="00C95806" w:rsidRDefault="00C95806" w:rsidP="00C95806">
      <w:pPr>
        <w:spacing w:line="240" w:lineRule="auto"/>
        <w:ind w:firstLine="0"/>
        <w:rPr>
          <w:sz w:val="18"/>
          <w:szCs w:val="18"/>
        </w:rPr>
      </w:pPr>
      <w:r w:rsidRPr="00C95806">
        <w:rPr>
          <w:sz w:val="18"/>
          <w:szCs w:val="18"/>
        </w:rPr>
        <w:t xml:space="preserve">            eeimm &lt;= eimm;</w:t>
      </w:r>
    </w:p>
    <w:p w14:paraId="7D58D21B" w14:textId="77777777" w:rsidR="00C95806" w:rsidRPr="00C95806" w:rsidRDefault="00C95806" w:rsidP="00C95806">
      <w:pPr>
        <w:spacing w:line="240" w:lineRule="auto"/>
        <w:ind w:firstLine="0"/>
        <w:rPr>
          <w:sz w:val="18"/>
          <w:szCs w:val="18"/>
        </w:rPr>
      </w:pPr>
      <w:r w:rsidRPr="00C95806">
        <w:rPr>
          <w:sz w:val="18"/>
          <w:szCs w:val="18"/>
        </w:rPr>
        <w:t xml:space="preserve">        end</w:t>
      </w:r>
    </w:p>
    <w:p w14:paraId="53814680" w14:textId="77777777" w:rsidR="00C95806" w:rsidRPr="00C95806" w:rsidRDefault="00C95806" w:rsidP="00C95806">
      <w:pPr>
        <w:spacing w:line="240" w:lineRule="auto"/>
        <w:ind w:firstLine="0"/>
        <w:rPr>
          <w:sz w:val="18"/>
          <w:szCs w:val="18"/>
        </w:rPr>
      </w:pPr>
      <w:r w:rsidRPr="00C95806">
        <w:rPr>
          <w:sz w:val="18"/>
          <w:szCs w:val="18"/>
        </w:rPr>
        <w:t>endmodule</w:t>
      </w:r>
    </w:p>
    <w:p w14:paraId="217A7D89" w14:textId="77777777" w:rsidR="00C95806" w:rsidRPr="00C95806" w:rsidRDefault="00C95806" w:rsidP="00C95806">
      <w:pPr>
        <w:spacing w:line="240" w:lineRule="auto"/>
        <w:ind w:firstLine="0"/>
        <w:rPr>
          <w:sz w:val="18"/>
          <w:szCs w:val="18"/>
        </w:rPr>
      </w:pPr>
    </w:p>
    <w:p w14:paraId="732EACDC" w14:textId="77777777" w:rsidR="00C95806" w:rsidRPr="00C95806" w:rsidRDefault="00C95806" w:rsidP="00C95806">
      <w:pPr>
        <w:spacing w:line="240" w:lineRule="auto"/>
        <w:ind w:firstLine="0"/>
        <w:rPr>
          <w:sz w:val="18"/>
          <w:szCs w:val="18"/>
        </w:rPr>
      </w:pPr>
      <w:r w:rsidRPr="00C95806">
        <w:rPr>
          <w:sz w:val="18"/>
          <w:szCs w:val="18"/>
        </w:rPr>
        <w:t>module Mux2(input [5:0] a, input [31:0] b, input sel, output reg [31:0] q);</w:t>
      </w:r>
    </w:p>
    <w:p w14:paraId="60AA67AF" w14:textId="77777777" w:rsidR="00C95806" w:rsidRPr="00C95806" w:rsidRDefault="00C95806" w:rsidP="00C95806">
      <w:pPr>
        <w:spacing w:line="240" w:lineRule="auto"/>
        <w:ind w:firstLine="0"/>
        <w:rPr>
          <w:sz w:val="18"/>
          <w:szCs w:val="18"/>
        </w:rPr>
      </w:pPr>
      <w:r w:rsidRPr="00C95806">
        <w:rPr>
          <w:sz w:val="18"/>
          <w:szCs w:val="18"/>
        </w:rPr>
        <w:t xml:space="preserve">    // Not dependent on clock; chooses 0 or 1 based on ealuimm</w:t>
      </w:r>
    </w:p>
    <w:p w14:paraId="045896D8" w14:textId="77777777" w:rsidR="00C95806" w:rsidRPr="00C95806" w:rsidRDefault="00C95806" w:rsidP="00C95806">
      <w:pPr>
        <w:spacing w:line="240" w:lineRule="auto"/>
        <w:ind w:firstLine="0"/>
        <w:rPr>
          <w:sz w:val="18"/>
          <w:szCs w:val="18"/>
        </w:rPr>
      </w:pPr>
      <w:r w:rsidRPr="00C95806">
        <w:rPr>
          <w:sz w:val="18"/>
          <w:szCs w:val="18"/>
        </w:rPr>
        <w:t xml:space="preserve">    always @(*) begin</w:t>
      </w:r>
    </w:p>
    <w:p w14:paraId="559F9005" w14:textId="77777777" w:rsidR="00C95806" w:rsidRPr="00C95806" w:rsidRDefault="00C95806" w:rsidP="00C95806">
      <w:pPr>
        <w:spacing w:line="240" w:lineRule="auto"/>
        <w:ind w:firstLine="0"/>
        <w:rPr>
          <w:sz w:val="18"/>
          <w:szCs w:val="18"/>
        </w:rPr>
      </w:pPr>
      <w:r w:rsidRPr="00C95806">
        <w:rPr>
          <w:sz w:val="18"/>
          <w:szCs w:val="18"/>
        </w:rPr>
        <w:t xml:space="preserve">        if (sel) // select eeimm if RegDst is 1</w:t>
      </w:r>
    </w:p>
    <w:p w14:paraId="6564E874" w14:textId="77777777" w:rsidR="00C95806" w:rsidRPr="00C95806" w:rsidRDefault="00C95806" w:rsidP="00C95806">
      <w:pPr>
        <w:spacing w:line="240" w:lineRule="auto"/>
        <w:ind w:firstLine="0"/>
        <w:rPr>
          <w:sz w:val="18"/>
          <w:szCs w:val="18"/>
        </w:rPr>
      </w:pPr>
      <w:r w:rsidRPr="00C95806">
        <w:rPr>
          <w:sz w:val="18"/>
          <w:szCs w:val="18"/>
        </w:rPr>
        <w:lastRenderedPageBreak/>
        <w:t xml:space="preserve">            q &lt;= b;</w:t>
      </w:r>
    </w:p>
    <w:p w14:paraId="6B36A5C5" w14:textId="77777777" w:rsidR="00C95806" w:rsidRPr="00C95806" w:rsidRDefault="00C95806" w:rsidP="00C95806">
      <w:pPr>
        <w:spacing w:line="240" w:lineRule="auto"/>
        <w:ind w:firstLine="0"/>
        <w:rPr>
          <w:sz w:val="18"/>
          <w:szCs w:val="18"/>
        </w:rPr>
      </w:pPr>
      <w:r w:rsidRPr="00C95806">
        <w:rPr>
          <w:sz w:val="18"/>
          <w:szCs w:val="18"/>
        </w:rPr>
        <w:t xml:space="preserve">        else // select eqb if RegDst is 0</w:t>
      </w:r>
    </w:p>
    <w:p w14:paraId="2A826B88" w14:textId="77777777" w:rsidR="00C95806" w:rsidRPr="00C95806" w:rsidRDefault="00C95806" w:rsidP="00C95806">
      <w:pPr>
        <w:spacing w:line="240" w:lineRule="auto"/>
        <w:ind w:firstLine="0"/>
        <w:rPr>
          <w:sz w:val="18"/>
          <w:szCs w:val="18"/>
        </w:rPr>
      </w:pPr>
      <w:r w:rsidRPr="00C95806">
        <w:rPr>
          <w:sz w:val="18"/>
          <w:szCs w:val="18"/>
        </w:rPr>
        <w:t xml:space="preserve">            q &lt;= a;</w:t>
      </w:r>
    </w:p>
    <w:p w14:paraId="686408B6" w14:textId="77777777" w:rsidR="00C95806" w:rsidRPr="00C95806" w:rsidRDefault="00C95806" w:rsidP="00C95806">
      <w:pPr>
        <w:spacing w:line="240" w:lineRule="auto"/>
        <w:ind w:firstLine="0"/>
        <w:rPr>
          <w:sz w:val="18"/>
          <w:szCs w:val="18"/>
        </w:rPr>
      </w:pPr>
      <w:r w:rsidRPr="00C95806">
        <w:rPr>
          <w:sz w:val="18"/>
          <w:szCs w:val="18"/>
        </w:rPr>
        <w:t xml:space="preserve">    end</w:t>
      </w:r>
    </w:p>
    <w:p w14:paraId="60AF12D2" w14:textId="77777777" w:rsidR="00C95806" w:rsidRPr="00C95806" w:rsidRDefault="00C95806" w:rsidP="00C95806">
      <w:pPr>
        <w:spacing w:line="240" w:lineRule="auto"/>
        <w:ind w:firstLine="0"/>
        <w:rPr>
          <w:sz w:val="18"/>
          <w:szCs w:val="18"/>
        </w:rPr>
      </w:pPr>
    </w:p>
    <w:p w14:paraId="3771E0ED" w14:textId="77777777" w:rsidR="00C95806" w:rsidRPr="00C95806" w:rsidRDefault="00C95806" w:rsidP="00C95806">
      <w:pPr>
        <w:spacing w:line="240" w:lineRule="auto"/>
        <w:ind w:firstLine="0"/>
        <w:rPr>
          <w:sz w:val="18"/>
          <w:szCs w:val="18"/>
        </w:rPr>
      </w:pPr>
      <w:r w:rsidRPr="00C95806">
        <w:rPr>
          <w:sz w:val="18"/>
          <w:szCs w:val="18"/>
        </w:rPr>
        <w:t>endmodule</w:t>
      </w:r>
    </w:p>
    <w:p w14:paraId="26CEA763" w14:textId="77777777" w:rsidR="00C95806" w:rsidRPr="00C95806" w:rsidRDefault="00C95806" w:rsidP="00C95806">
      <w:pPr>
        <w:spacing w:line="240" w:lineRule="auto"/>
        <w:ind w:firstLine="0"/>
        <w:rPr>
          <w:sz w:val="18"/>
          <w:szCs w:val="18"/>
        </w:rPr>
      </w:pPr>
    </w:p>
    <w:p w14:paraId="60F838C9" w14:textId="77777777" w:rsidR="00C95806" w:rsidRPr="00C95806" w:rsidRDefault="00C95806" w:rsidP="00C95806">
      <w:pPr>
        <w:spacing w:line="240" w:lineRule="auto"/>
        <w:ind w:firstLine="0"/>
        <w:rPr>
          <w:sz w:val="18"/>
          <w:szCs w:val="18"/>
        </w:rPr>
      </w:pPr>
      <w:r w:rsidRPr="00C95806">
        <w:rPr>
          <w:sz w:val="18"/>
          <w:szCs w:val="18"/>
        </w:rPr>
        <w:t>module ALU(input [5:0] a, input [31:0] b, input [3:0] aluc, output reg [31:0] r);</w:t>
      </w:r>
    </w:p>
    <w:p w14:paraId="2DA75D39" w14:textId="77777777" w:rsidR="00C95806" w:rsidRPr="00C95806" w:rsidRDefault="00C95806" w:rsidP="00C95806">
      <w:pPr>
        <w:spacing w:line="240" w:lineRule="auto"/>
        <w:ind w:firstLine="0"/>
        <w:rPr>
          <w:sz w:val="18"/>
          <w:szCs w:val="18"/>
        </w:rPr>
      </w:pPr>
      <w:r w:rsidRPr="00C95806">
        <w:rPr>
          <w:sz w:val="18"/>
          <w:szCs w:val="18"/>
        </w:rPr>
        <w:t xml:space="preserve">    // Not dependent on clock; performs different ops based on aluc</w:t>
      </w:r>
    </w:p>
    <w:p w14:paraId="08B02442" w14:textId="77777777" w:rsidR="00C95806" w:rsidRPr="00C95806" w:rsidRDefault="00C95806" w:rsidP="00C95806">
      <w:pPr>
        <w:spacing w:line="240" w:lineRule="auto"/>
        <w:ind w:firstLine="0"/>
        <w:rPr>
          <w:sz w:val="18"/>
          <w:szCs w:val="18"/>
        </w:rPr>
      </w:pPr>
    </w:p>
    <w:p w14:paraId="686BB591" w14:textId="77777777" w:rsidR="00C95806" w:rsidRPr="00C95806" w:rsidRDefault="00C95806" w:rsidP="00C95806">
      <w:pPr>
        <w:spacing w:line="240" w:lineRule="auto"/>
        <w:ind w:firstLine="0"/>
        <w:rPr>
          <w:sz w:val="18"/>
          <w:szCs w:val="18"/>
        </w:rPr>
      </w:pPr>
      <w:r w:rsidRPr="00C95806">
        <w:rPr>
          <w:sz w:val="18"/>
          <w:szCs w:val="18"/>
        </w:rPr>
        <w:t xml:space="preserve">    always @(*) begin</w:t>
      </w:r>
    </w:p>
    <w:p w14:paraId="0721615B" w14:textId="77777777" w:rsidR="00C95806" w:rsidRPr="00C95806" w:rsidRDefault="00C95806" w:rsidP="00C95806">
      <w:pPr>
        <w:spacing w:line="240" w:lineRule="auto"/>
        <w:ind w:firstLine="0"/>
        <w:rPr>
          <w:sz w:val="18"/>
          <w:szCs w:val="18"/>
        </w:rPr>
      </w:pPr>
      <w:r w:rsidRPr="00C95806">
        <w:rPr>
          <w:sz w:val="18"/>
          <w:szCs w:val="18"/>
        </w:rPr>
        <w:t xml:space="preserve">        case(aluc) // Determination of these values depends on the aluc</w:t>
      </w:r>
    </w:p>
    <w:p w14:paraId="26A0A631" w14:textId="77777777" w:rsidR="00C95806" w:rsidRPr="00C95806" w:rsidRDefault="00C95806" w:rsidP="00C95806">
      <w:pPr>
        <w:spacing w:line="240" w:lineRule="auto"/>
        <w:ind w:firstLine="0"/>
        <w:rPr>
          <w:sz w:val="18"/>
          <w:szCs w:val="18"/>
        </w:rPr>
      </w:pPr>
      <w:r w:rsidRPr="00C95806">
        <w:rPr>
          <w:sz w:val="18"/>
          <w:szCs w:val="18"/>
        </w:rPr>
        <w:t xml:space="preserve">            4'b0000: // AND</w:t>
      </w:r>
    </w:p>
    <w:p w14:paraId="7C14803C"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39888737" w14:textId="77777777" w:rsidR="00C95806" w:rsidRPr="00C95806" w:rsidRDefault="00C95806" w:rsidP="00C95806">
      <w:pPr>
        <w:spacing w:line="240" w:lineRule="auto"/>
        <w:ind w:firstLine="0"/>
        <w:rPr>
          <w:sz w:val="18"/>
          <w:szCs w:val="18"/>
        </w:rPr>
      </w:pPr>
      <w:r w:rsidRPr="00C95806">
        <w:rPr>
          <w:sz w:val="18"/>
          <w:szCs w:val="18"/>
        </w:rPr>
        <w:t xml:space="preserve">                    r &lt;= a &amp;&amp; b;              </w:t>
      </w:r>
    </w:p>
    <w:p w14:paraId="45B827EA" w14:textId="77777777" w:rsidR="00C95806" w:rsidRPr="00C95806" w:rsidRDefault="00C95806" w:rsidP="00C95806">
      <w:pPr>
        <w:spacing w:line="240" w:lineRule="auto"/>
        <w:ind w:firstLine="0"/>
        <w:rPr>
          <w:sz w:val="18"/>
          <w:szCs w:val="18"/>
        </w:rPr>
      </w:pPr>
      <w:r w:rsidRPr="00C95806">
        <w:rPr>
          <w:sz w:val="18"/>
          <w:szCs w:val="18"/>
        </w:rPr>
        <w:t xml:space="preserve">                end</w:t>
      </w:r>
    </w:p>
    <w:p w14:paraId="44E01B2B" w14:textId="77777777" w:rsidR="00C95806" w:rsidRPr="00C95806" w:rsidRDefault="00C95806" w:rsidP="00C95806">
      <w:pPr>
        <w:spacing w:line="240" w:lineRule="auto"/>
        <w:ind w:firstLine="0"/>
        <w:rPr>
          <w:sz w:val="18"/>
          <w:szCs w:val="18"/>
        </w:rPr>
      </w:pPr>
      <w:r w:rsidRPr="00C95806">
        <w:rPr>
          <w:sz w:val="18"/>
          <w:szCs w:val="18"/>
        </w:rPr>
        <w:t xml:space="preserve">            </w:t>
      </w:r>
    </w:p>
    <w:p w14:paraId="647F0E52" w14:textId="77777777" w:rsidR="00C95806" w:rsidRPr="00C95806" w:rsidRDefault="00C95806" w:rsidP="00C95806">
      <w:pPr>
        <w:spacing w:line="240" w:lineRule="auto"/>
        <w:ind w:firstLine="0"/>
        <w:rPr>
          <w:sz w:val="18"/>
          <w:szCs w:val="18"/>
        </w:rPr>
      </w:pPr>
      <w:r w:rsidRPr="00C95806">
        <w:rPr>
          <w:sz w:val="18"/>
          <w:szCs w:val="18"/>
        </w:rPr>
        <w:t xml:space="preserve">            4'b0001: // OR</w:t>
      </w:r>
    </w:p>
    <w:p w14:paraId="7955477D"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57A46F3C" w14:textId="77777777" w:rsidR="00C95806" w:rsidRPr="00C95806" w:rsidRDefault="00C95806" w:rsidP="00C95806">
      <w:pPr>
        <w:spacing w:line="240" w:lineRule="auto"/>
        <w:ind w:firstLine="0"/>
        <w:rPr>
          <w:sz w:val="18"/>
          <w:szCs w:val="18"/>
        </w:rPr>
      </w:pPr>
      <w:r w:rsidRPr="00C95806">
        <w:rPr>
          <w:sz w:val="18"/>
          <w:szCs w:val="18"/>
        </w:rPr>
        <w:t xml:space="preserve">                    r &lt;= a || b;</w:t>
      </w:r>
    </w:p>
    <w:p w14:paraId="5A4C2F21" w14:textId="77777777" w:rsidR="00C95806" w:rsidRPr="00C95806" w:rsidRDefault="00C95806" w:rsidP="00C95806">
      <w:pPr>
        <w:spacing w:line="240" w:lineRule="auto"/>
        <w:ind w:firstLine="0"/>
        <w:rPr>
          <w:sz w:val="18"/>
          <w:szCs w:val="18"/>
        </w:rPr>
      </w:pPr>
      <w:r w:rsidRPr="00C95806">
        <w:rPr>
          <w:sz w:val="18"/>
          <w:szCs w:val="18"/>
        </w:rPr>
        <w:t xml:space="preserve">                end</w:t>
      </w:r>
    </w:p>
    <w:p w14:paraId="37B8F921" w14:textId="77777777" w:rsidR="00C95806" w:rsidRPr="00C95806" w:rsidRDefault="00C95806" w:rsidP="00C95806">
      <w:pPr>
        <w:spacing w:line="240" w:lineRule="auto"/>
        <w:ind w:firstLine="0"/>
        <w:rPr>
          <w:sz w:val="18"/>
          <w:szCs w:val="18"/>
        </w:rPr>
      </w:pPr>
      <w:r w:rsidRPr="00C95806">
        <w:rPr>
          <w:sz w:val="18"/>
          <w:szCs w:val="18"/>
        </w:rPr>
        <w:t xml:space="preserve">                </w:t>
      </w:r>
    </w:p>
    <w:p w14:paraId="4E3A2F4B" w14:textId="77777777" w:rsidR="00C95806" w:rsidRPr="00C95806" w:rsidRDefault="00C95806" w:rsidP="00C95806">
      <w:pPr>
        <w:spacing w:line="240" w:lineRule="auto"/>
        <w:ind w:firstLine="0"/>
        <w:rPr>
          <w:sz w:val="18"/>
          <w:szCs w:val="18"/>
        </w:rPr>
      </w:pPr>
      <w:r w:rsidRPr="00C95806">
        <w:rPr>
          <w:sz w:val="18"/>
          <w:szCs w:val="18"/>
        </w:rPr>
        <w:t xml:space="preserve">            4'b0010: // add</w:t>
      </w:r>
    </w:p>
    <w:p w14:paraId="293534F4"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793D2CE9" w14:textId="77777777" w:rsidR="00C95806" w:rsidRPr="00C95806" w:rsidRDefault="00C95806" w:rsidP="00C95806">
      <w:pPr>
        <w:spacing w:line="240" w:lineRule="auto"/>
        <w:ind w:firstLine="0"/>
        <w:rPr>
          <w:sz w:val="18"/>
          <w:szCs w:val="18"/>
        </w:rPr>
      </w:pPr>
      <w:r w:rsidRPr="00C95806">
        <w:rPr>
          <w:sz w:val="18"/>
          <w:szCs w:val="18"/>
        </w:rPr>
        <w:t xml:space="preserve">                    r &lt;= a + b;</w:t>
      </w:r>
    </w:p>
    <w:p w14:paraId="3AF0D04B" w14:textId="77777777" w:rsidR="00C95806" w:rsidRPr="00C95806" w:rsidRDefault="00C95806" w:rsidP="00C95806">
      <w:pPr>
        <w:spacing w:line="240" w:lineRule="auto"/>
        <w:ind w:firstLine="0"/>
        <w:rPr>
          <w:sz w:val="18"/>
          <w:szCs w:val="18"/>
        </w:rPr>
      </w:pPr>
      <w:r w:rsidRPr="00C95806">
        <w:rPr>
          <w:sz w:val="18"/>
          <w:szCs w:val="18"/>
        </w:rPr>
        <w:t xml:space="preserve">                end</w:t>
      </w:r>
    </w:p>
    <w:p w14:paraId="4373AB95" w14:textId="77777777" w:rsidR="00C95806" w:rsidRPr="00C95806" w:rsidRDefault="00C95806" w:rsidP="00C95806">
      <w:pPr>
        <w:spacing w:line="240" w:lineRule="auto"/>
        <w:ind w:firstLine="0"/>
        <w:rPr>
          <w:sz w:val="18"/>
          <w:szCs w:val="18"/>
        </w:rPr>
      </w:pPr>
      <w:r w:rsidRPr="00C95806">
        <w:rPr>
          <w:sz w:val="18"/>
          <w:szCs w:val="18"/>
        </w:rPr>
        <w:t xml:space="preserve">                </w:t>
      </w:r>
    </w:p>
    <w:p w14:paraId="478A40E8" w14:textId="77777777" w:rsidR="00C95806" w:rsidRPr="00C95806" w:rsidRDefault="00C95806" w:rsidP="00C95806">
      <w:pPr>
        <w:spacing w:line="240" w:lineRule="auto"/>
        <w:ind w:firstLine="0"/>
        <w:rPr>
          <w:sz w:val="18"/>
          <w:szCs w:val="18"/>
        </w:rPr>
      </w:pPr>
      <w:r w:rsidRPr="00C95806">
        <w:rPr>
          <w:sz w:val="18"/>
          <w:szCs w:val="18"/>
        </w:rPr>
        <w:t xml:space="preserve">            4'b0010: // subtract</w:t>
      </w:r>
    </w:p>
    <w:p w14:paraId="1DE8CC97"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06FD7B33" w14:textId="77777777" w:rsidR="00C95806" w:rsidRPr="00C95806" w:rsidRDefault="00C95806" w:rsidP="00C95806">
      <w:pPr>
        <w:spacing w:line="240" w:lineRule="auto"/>
        <w:ind w:firstLine="0"/>
        <w:rPr>
          <w:sz w:val="18"/>
          <w:szCs w:val="18"/>
        </w:rPr>
      </w:pPr>
      <w:r w:rsidRPr="00C95806">
        <w:rPr>
          <w:sz w:val="18"/>
          <w:szCs w:val="18"/>
        </w:rPr>
        <w:t xml:space="preserve">                    r &lt;= a - b;</w:t>
      </w:r>
    </w:p>
    <w:p w14:paraId="456C0BCC" w14:textId="77777777" w:rsidR="00C95806" w:rsidRPr="00C95806" w:rsidRDefault="00C95806" w:rsidP="00C95806">
      <w:pPr>
        <w:spacing w:line="240" w:lineRule="auto"/>
        <w:ind w:firstLine="0"/>
        <w:rPr>
          <w:sz w:val="18"/>
          <w:szCs w:val="18"/>
        </w:rPr>
      </w:pPr>
      <w:r w:rsidRPr="00C95806">
        <w:rPr>
          <w:sz w:val="18"/>
          <w:szCs w:val="18"/>
        </w:rPr>
        <w:t xml:space="preserve">                end</w:t>
      </w:r>
    </w:p>
    <w:p w14:paraId="5D0D7AC2" w14:textId="77777777" w:rsidR="00C95806" w:rsidRPr="00C95806" w:rsidRDefault="00C95806" w:rsidP="00C95806">
      <w:pPr>
        <w:spacing w:line="240" w:lineRule="auto"/>
        <w:ind w:firstLine="0"/>
        <w:rPr>
          <w:sz w:val="18"/>
          <w:szCs w:val="18"/>
        </w:rPr>
      </w:pPr>
      <w:r w:rsidRPr="00C95806">
        <w:rPr>
          <w:sz w:val="18"/>
          <w:szCs w:val="18"/>
        </w:rPr>
        <w:t xml:space="preserve">                </w:t>
      </w:r>
    </w:p>
    <w:p w14:paraId="692B42A9" w14:textId="77777777" w:rsidR="00C95806" w:rsidRPr="00C95806" w:rsidRDefault="00C95806" w:rsidP="00C95806">
      <w:pPr>
        <w:spacing w:line="240" w:lineRule="auto"/>
        <w:ind w:firstLine="0"/>
        <w:rPr>
          <w:sz w:val="18"/>
          <w:szCs w:val="18"/>
        </w:rPr>
      </w:pPr>
      <w:r w:rsidRPr="00C95806">
        <w:rPr>
          <w:sz w:val="18"/>
          <w:szCs w:val="18"/>
        </w:rPr>
        <w:t xml:space="preserve">            4'b0010: // set on less than</w:t>
      </w:r>
    </w:p>
    <w:p w14:paraId="3BA93399"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652D4521" w14:textId="77777777" w:rsidR="00C95806" w:rsidRPr="00C95806" w:rsidRDefault="00C95806" w:rsidP="00C95806">
      <w:pPr>
        <w:spacing w:line="240" w:lineRule="auto"/>
        <w:ind w:firstLine="0"/>
        <w:rPr>
          <w:sz w:val="18"/>
          <w:szCs w:val="18"/>
        </w:rPr>
      </w:pPr>
      <w:r w:rsidRPr="00C95806">
        <w:rPr>
          <w:sz w:val="18"/>
          <w:szCs w:val="18"/>
        </w:rPr>
        <w:t xml:space="preserve">                    if (a &lt; b) begin</w:t>
      </w:r>
    </w:p>
    <w:p w14:paraId="14C1E6F2" w14:textId="77777777" w:rsidR="00C95806" w:rsidRPr="00C95806" w:rsidRDefault="00C95806" w:rsidP="00C95806">
      <w:pPr>
        <w:spacing w:line="240" w:lineRule="auto"/>
        <w:ind w:firstLine="0"/>
        <w:rPr>
          <w:sz w:val="18"/>
          <w:szCs w:val="18"/>
        </w:rPr>
      </w:pPr>
      <w:r w:rsidRPr="00C95806">
        <w:rPr>
          <w:sz w:val="18"/>
          <w:szCs w:val="18"/>
        </w:rPr>
        <w:t xml:space="preserve">                        r &lt;= 32'b1;</w:t>
      </w:r>
    </w:p>
    <w:p w14:paraId="6DC5913A" w14:textId="77777777" w:rsidR="00C95806" w:rsidRPr="00C95806" w:rsidRDefault="00C95806" w:rsidP="00C95806">
      <w:pPr>
        <w:spacing w:line="240" w:lineRule="auto"/>
        <w:ind w:firstLine="0"/>
        <w:rPr>
          <w:sz w:val="18"/>
          <w:szCs w:val="18"/>
        </w:rPr>
      </w:pPr>
      <w:r w:rsidRPr="00C95806">
        <w:rPr>
          <w:sz w:val="18"/>
          <w:szCs w:val="18"/>
        </w:rPr>
        <w:t xml:space="preserve">                    end else begin</w:t>
      </w:r>
    </w:p>
    <w:p w14:paraId="4F614A91" w14:textId="77777777" w:rsidR="00C95806" w:rsidRPr="00C95806" w:rsidRDefault="00C95806" w:rsidP="00C95806">
      <w:pPr>
        <w:spacing w:line="240" w:lineRule="auto"/>
        <w:ind w:firstLine="0"/>
        <w:rPr>
          <w:sz w:val="18"/>
          <w:szCs w:val="18"/>
        </w:rPr>
      </w:pPr>
      <w:r w:rsidRPr="00C95806">
        <w:rPr>
          <w:sz w:val="18"/>
          <w:szCs w:val="18"/>
        </w:rPr>
        <w:t xml:space="preserve">                        r &lt;= 32'b0;</w:t>
      </w:r>
    </w:p>
    <w:p w14:paraId="6276771D" w14:textId="77777777" w:rsidR="00C95806" w:rsidRPr="00C95806" w:rsidRDefault="00C95806" w:rsidP="00C95806">
      <w:pPr>
        <w:spacing w:line="240" w:lineRule="auto"/>
        <w:ind w:firstLine="0"/>
        <w:rPr>
          <w:sz w:val="18"/>
          <w:szCs w:val="18"/>
        </w:rPr>
      </w:pPr>
      <w:r w:rsidRPr="00C95806">
        <w:rPr>
          <w:sz w:val="18"/>
          <w:szCs w:val="18"/>
        </w:rPr>
        <w:t xml:space="preserve">                    end</w:t>
      </w:r>
    </w:p>
    <w:p w14:paraId="75C47696" w14:textId="77777777" w:rsidR="00C95806" w:rsidRPr="00C95806" w:rsidRDefault="00C95806" w:rsidP="00C95806">
      <w:pPr>
        <w:spacing w:line="240" w:lineRule="auto"/>
        <w:ind w:firstLine="0"/>
        <w:rPr>
          <w:sz w:val="18"/>
          <w:szCs w:val="18"/>
        </w:rPr>
      </w:pPr>
      <w:r w:rsidRPr="00C95806">
        <w:rPr>
          <w:sz w:val="18"/>
          <w:szCs w:val="18"/>
        </w:rPr>
        <w:t xml:space="preserve">                end</w:t>
      </w:r>
    </w:p>
    <w:p w14:paraId="0D065DA5" w14:textId="77777777" w:rsidR="00C95806" w:rsidRPr="00C95806" w:rsidRDefault="00C95806" w:rsidP="00C95806">
      <w:pPr>
        <w:spacing w:line="240" w:lineRule="auto"/>
        <w:ind w:firstLine="0"/>
        <w:rPr>
          <w:sz w:val="18"/>
          <w:szCs w:val="18"/>
        </w:rPr>
      </w:pPr>
      <w:r w:rsidRPr="00C95806">
        <w:rPr>
          <w:sz w:val="18"/>
          <w:szCs w:val="18"/>
        </w:rPr>
        <w:t xml:space="preserve">                </w:t>
      </w:r>
    </w:p>
    <w:p w14:paraId="48432DE0" w14:textId="77777777" w:rsidR="00C95806" w:rsidRPr="00C95806" w:rsidRDefault="00C95806" w:rsidP="00C95806">
      <w:pPr>
        <w:spacing w:line="240" w:lineRule="auto"/>
        <w:ind w:firstLine="0"/>
        <w:rPr>
          <w:sz w:val="18"/>
          <w:szCs w:val="18"/>
        </w:rPr>
      </w:pPr>
      <w:r w:rsidRPr="00C95806">
        <w:rPr>
          <w:sz w:val="18"/>
          <w:szCs w:val="18"/>
        </w:rPr>
        <w:t xml:space="preserve">            4'b0010: // NOR</w:t>
      </w:r>
    </w:p>
    <w:p w14:paraId="5443C749"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47411E5A" w14:textId="77777777" w:rsidR="00C95806" w:rsidRPr="00C95806" w:rsidRDefault="00C95806" w:rsidP="00C95806">
      <w:pPr>
        <w:spacing w:line="240" w:lineRule="auto"/>
        <w:ind w:firstLine="0"/>
        <w:rPr>
          <w:sz w:val="18"/>
          <w:szCs w:val="18"/>
        </w:rPr>
      </w:pPr>
      <w:r w:rsidRPr="00C95806">
        <w:rPr>
          <w:sz w:val="18"/>
          <w:szCs w:val="18"/>
        </w:rPr>
        <w:t xml:space="preserve">                    r &lt;= ~(a || b);</w:t>
      </w:r>
    </w:p>
    <w:p w14:paraId="28362C94" w14:textId="77777777" w:rsidR="00C95806" w:rsidRPr="00C95806" w:rsidRDefault="00C95806" w:rsidP="00C95806">
      <w:pPr>
        <w:spacing w:line="240" w:lineRule="auto"/>
        <w:ind w:firstLine="0"/>
        <w:rPr>
          <w:sz w:val="18"/>
          <w:szCs w:val="18"/>
        </w:rPr>
      </w:pPr>
      <w:r w:rsidRPr="00C95806">
        <w:rPr>
          <w:sz w:val="18"/>
          <w:szCs w:val="18"/>
        </w:rPr>
        <w:t xml:space="preserve">                end                                            </w:t>
      </w:r>
    </w:p>
    <w:p w14:paraId="4158E0FD" w14:textId="77777777" w:rsidR="00C95806" w:rsidRPr="00C95806" w:rsidRDefault="00C95806" w:rsidP="00C95806">
      <w:pPr>
        <w:spacing w:line="240" w:lineRule="auto"/>
        <w:ind w:firstLine="0"/>
        <w:rPr>
          <w:sz w:val="18"/>
          <w:szCs w:val="18"/>
        </w:rPr>
      </w:pPr>
      <w:r w:rsidRPr="00C95806">
        <w:rPr>
          <w:sz w:val="18"/>
          <w:szCs w:val="18"/>
        </w:rPr>
        <w:t xml:space="preserve">                </w:t>
      </w:r>
    </w:p>
    <w:p w14:paraId="09BC1EBC" w14:textId="77777777" w:rsidR="00C95806" w:rsidRPr="00C95806" w:rsidRDefault="00C95806" w:rsidP="00C95806">
      <w:pPr>
        <w:spacing w:line="240" w:lineRule="auto"/>
        <w:ind w:firstLine="0"/>
        <w:rPr>
          <w:sz w:val="18"/>
          <w:szCs w:val="18"/>
        </w:rPr>
      </w:pPr>
      <w:r w:rsidRPr="00C95806">
        <w:rPr>
          <w:sz w:val="18"/>
          <w:szCs w:val="18"/>
        </w:rPr>
        <w:t xml:space="preserve">        endcase</w:t>
      </w:r>
    </w:p>
    <w:p w14:paraId="10F3B717" w14:textId="77777777" w:rsidR="00C95806" w:rsidRPr="00C95806" w:rsidRDefault="00C95806" w:rsidP="00C95806">
      <w:pPr>
        <w:spacing w:line="240" w:lineRule="auto"/>
        <w:ind w:firstLine="0"/>
        <w:rPr>
          <w:sz w:val="18"/>
          <w:szCs w:val="18"/>
        </w:rPr>
      </w:pPr>
      <w:r w:rsidRPr="00C95806">
        <w:rPr>
          <w:sz w:val="18"/>
          <w:szCs w:val="18"/>
        </w:rPr>
        <w:t xml:space="preserve">    end</w:t>
      </w:r>
    </w:p>
    <w:p w14:paraId="70C3A7F2" w14:textId="77777777" w:rsidR="00C95806" w:rsidRPr="00C95806" w:rsidRDefault="00C95806" w:rsidP="00C95806">
      <w:pPr>
        <w:spacing w:line="240" w:lineRule="auto"/>
        <w:ind w:firstLine="0"/>
        <w:rPr>
          <w:sz w:val="18"/>
          <w:szCs w:val="18"/>
        </w:rPr>
      </w:pPr>
    </w:p>
    <w:p w14:paraId="1D0EF0C4" w14:textId="77777777" w:rsidR="00C95806" w:rsidRPr="00C95806" w:rsidRDefault="00C95806" w:rsidP="00C95806">
      <w:pPr>
        <w:spacing w:line="240" w:lineRule="auto"/>
        <w:ind w:firstLine="0"/>
        <w:rPr>
          <w:sz w:val="18"/>
          <w:szCs w:val="18"/>
        </w:rPr>
      </w:pPr>
      <w:r w:rsidRPr="00C95806">
        <w:rPr>
          <w:sz w:val="18"/>
          <w:szCs w:val="18"/>
        </w:rPr>
        <w:t>endmodule</w:t>
      </w:r>
    </w:p>
    <w:p w14:paraId="613760CC" w14:textId="77777777" w:rsidR="00C95806" w:rsidRPr="00C95806" w:rsidRDefault="00C95806" w:rsidP="00C95806">
      <w:pPr>
        <w:spacing w:line="240" w:lineRule="auto"/>
        <w:ind w:firstLine="0"/>
        <w:rPr>
          <w:sz w:val="18"/>
          <w:szCs w:val="18"/>
        </w:rPr>
      </w:pPr>
    </w:p>
    <w:p w14:paraId="24896AE5" w14:textId="77777777" w:rsidR="00C95806" w:rsidRPr="00C95806" w:rsidRDefault="00C95806" w:rsidP="00C95806">
      <w:pPr>
        <w:spacing w:line="240" w:lineRule="auto"/>
        <w:ind w:firstLine="0"/>
        <w:rPr>
          <w:sz w:val="18"/>
          <w:szCs w:val="18"/>
        </w:rPr>
      </w:pPr>
      <w:r w:rsidRPr="00C95806">
        <w:rPr>
          <w:sz w:val="18"/>
          <w:szCs w:val="18"/>
        </w:rPr>
        <w:t>module EXEMEM(input clk, input ewreg, input em2reg, input ewmem, input [4:0]emuxout, input [31:0] aluout, input [5:0]eqb,</w:t>
      </w:r>
    </w:p>
    <w:p w14:paraId="46D6A58A" w14:textId="77777777" w:rsidR="00C95806" w:rsidRPr="00C95806" w:rsidRDefault="00C95806" w:rsidP="00C95806">
      <w:pPr>
        <w:spacing w:line="240" w:lineRule="auto"/>
        <w:ind w:firstLine="0"/>
        <w:rPr>
          <w:sz w:val="18"/>
          <w:szCs w:val="18"/>
        </w:rPr>
      </w:pPr>
      <w:r w:rsidRPr="00C95806">
        <w:rPr>
          <w:sz w:val="18"/>
          <w:szCs w:val="18"/>
        </w:rPr>
        <w:t xml:space="preserve">            output reg mwreg, output reg mm2reg, output reg mwmem, output reg [4:0]mmuxout, output reg [31:0] maluout, output reg [5:0] mqb);</w:t>
      </w:r>
    </w:p>
    <w:p w14:paraId="33996A83" w14:textId="77777777" w:rsidR="00C95806" w:rsidRPr="00C95806" w:rsidRDefault="00C95806" w:rsidP="00C95806">
      <w:pPr>
        <w:spacing w:line="240" w:lineRule="auto"/>
        <w:ind w:firstLine="0"/>
        <w:rPr>
          <w:sz w:val="18"/>
          <w:szCs w:val="18"/>
        </w:rPr>
      </w:pPr>
      <w:r w:rsidRPr="00C95806">
        <w:rPr>
          <w:sz w:val="18"/>
          <w:szCs w:val="18"/>
        </w:rPr>
        <w:t xml:space="preserve">    // Nothing but a clock-dependent output-input setter</w:t>
      </w:r>
    </w:p>
    <w:p w14:paraId="1F97F317" w14:textId="77777777" w:rsidR="00C95806" w:rsidRPr="00C95806" w:rsidRDefault="00C95806" w:rsidP="00C95806">
      <w:pPr>
        <w:spacing w:line="240" w:lineRule="auto"/>
        <w:ind w:firstLine="0"/>
        <w:rPr>
          <w:sz w:val="18"/>
          <w:szCs w:val="18"/>
        </w:rPr>
      </w:pPr>
      <w:r w:rsidRPr="00C95806">
        <w:rPr>
          <w:sz w:val="18"/>
          <w:szCs w:val="18"/>
        </w:rPr>
        <w:t xml:space="preserve">    always @(posedge clk)</w:t>
      </w:r>
    </w:p>
    <w:p w14:paraId="2355887B"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2361A955" w14:textId="77777777" w:rsidR="00C95806" w:rsidRPr="00C95806" w:rsidRDefault="00C95806" w:rsidP="00C95806">
      <w:pPr>
        <w:spacing w:line="240" w:lineRule="auto"/>
        <w:ind w:firstLine="0"/>
        <w:rPr>
          <w:sz w:val="18"/>
          <w:szCs w:val="18"/>
        </w:rPr>
      </w:pPr>
      <w:r w:rsidRPr="00C95806">
        <w:rPr>
          <w:sz w:val="18"/>
          <w:szCs w:val="18"/>
        </w:rPr>
        <w:t xml:space="preserve">            mwreg &lt;= ewreg;</w:t>
      </w:r>
    </w:p>
    <w:p w14:paraId="74A9E2C4" w14:textId="77777777" w:rsidR="00C95806" w:rsidRPr="00C95806" w:rsidRDefault="00C95806" w:rsidP="00C95806">
      <w:pPr>
        <w:spacing w:line="240" w:lineRule="auto"/>
        <w:ind w:firstLine="0"/>
        <w:rPr>
          <w:sz w:val="18"/>
          <w:szCs w:val="18"/>
        </w:rPr>
      </w:pPr>
      <w:r w:rsidRPr="00C95806">
        <w:rPr>
          <w:sz w:val="18"/>
          <w:szCs w:val="18"/>
        </w:rPr>
        <w:t xml:space="preserve">            mm2reg &lt;= em2reg;</w:t>
      </w:r>
    </w:p>
    <w:p w14:paraId="346D5E95" w14:textId="77777777" w:rsidR="00C95806" w:rsidRPr="00C95806" w:rsidRDefault="00C95806" w:rsidP="00C95806">
      <w:pPr>
        <w:spacing w:line="240" w:lineRule="auto"/>
        <w:ind w:firstLine="0"/>
        <w:rPr>
          <w:sz w:val="18"/>
          <w:szCs w:val="18"/>
        </w:rPr>
      </w:pPr>
      <w:r w:rsidRPr="00C95806">
        <w:rPr>
          <w:sz w:val="18"/>
          <w:szCs w:val="18"/>
        </w:rPr>
        <w:t xml:space="preserve">            mwmem &lt;= ewmem;</w:t>
      </w:r>
    </w:p>
    <w:p w14:paraId="62D24AD3" w14:textId="77777777" w:rsidR="00C95806" w:rsidRPr="00C95806" w:rsidRDefault="00C95806" w:rsidP="00C95806">
      <w:pPr>
        <w:spacing w:line="240" w:lineRule="auto"/>
        <w:ind w:firstLine="0"/>
        <w:rPr>
          <w:sz w:val="18"/>
          <w:szCs w:val="18"/>
        </w:rPr>
      </w:pPr>
      <w:r w:rsidRPr="00C95806">
        <w:rPr>
          <w:sz w:val="18"/>
          <w:szCs w:val="18"/>
        </w:rPr>
        <w:t xml:space="preserve">            mmuxout &lt;= emuxout;</w:t>
      </w:r>
    </w:p>
    <w:p w14:paraId="388D728B" w14:textId="77777777" w:rsidR="00C95806" w:rsidRPr="00C95806" w:rsidRDefault="00C95806" w:rsidP="00C95806">
      <w:pPr>
        <w:spacing w:line="240" w:lineRule="auto"/>
        <w:ind w:firstLine="0"/>
        <w:rPr>
          <w:sz w:val="18"/>
          <w:szCs w:val="18"/>
        </w:rPr>
      </w:pPr>
      <w:r w:rsidRPr="00C95806">
        <w:rPr>
          <w:sz w:val="18"/>
          <w:szCs w:val="18"/>
        </w:rPr>
        <w:t xml:space="preserve">            maluout &lt;= aluout;</w:t>
      </w:r>
    </w:p>
    <w:p w14:paraId="25701BEF" w14:textId="77777777" w:rsidR="00C95806" w:rsidRPr="00C95806" w:rsidRDefault="00C95806" w:rsidP="00C95806">
      <w:pPr>
        <w:spacing w:line="240" w:lineRule="auto"/>
        <w:ind w:firstLine="0"/>
        <w:rPr>
          <w:sz w:val="18"/>
          <w:szCs w:val="18"/>
        </w:rPr>
      </w:pPr>
      <w:r w:rsidRPr="00C95806">
        <w:rPr>
          <w:sz w:val="18"/>
          <w:szCs w:val="18"/>
        </w:rPr>
        <w:lastRenderedPageBreak/>
        <w:t xml:space="preserve">            mqb &lt;= eqb;</w:t>
      </w:r>
    </w:p>
    <w:p w14:paraId="58EC66B5" w14:textId="77777777" w:rsidR="00C95806" w:rsidRPr="00C95806" w:rsidRDefault="00C95806" w:rsidP="00C95806">
      <w:pPr>
        <w:spacing w:line="240" w:lineRule="auto"/>
        <w:ind w:firstLine="0"/>
        <w:rPr>
          <w:sz w:val="18"/>
          <w:szCs w:val="18"/>
        </w:rPr>
      </w:pPr>
      <w:r w:rsidRPr="00C95806">
        <w:rPr>
          <w:sz w:val="18"/>
          <w:szCs w:val="18"/>
        </w:rPr>
        <w:t xml:space="preserve">        end</w:t>
      </w:r>
    </w:p>
    <w:p w14:paraId="002D0127" w14:textId="77777777" w:rsidR="00C95806" w:rsidRPr="00C95806" w:rsidRDefault="00C95806" w:rsidP="00C95806">
      <w:pPr>
        <w:spacing w:line="240" w:lineRule="auto"/>
        <w:ind w:firstLine="0"/>
        <w:rPr>
          <w:sz w:val="18"/>
          <w:szCs w:val="18"/>
        </w:rPr>
      </w:pPr>
      <w:r w:rsidRPr="00C95806">
        <w:rPr>
          <w:sz w:val="18"/>
          <w:szCs w:val="18"/>
        </w:rPr>
        <w:t>endmodule</w:t>
      </w:r>
    </w:p>
    <w:p w14:paraId="5991EF03" w14:textId="77777777" w:rsidR="00C95806" w:rsidRPr="00C95806" w:rsidRDefault="00C95806" w:rsidP="00C95806">
      <w:pPr>
        <w:spacing w:line="240" w:lineRule="auto"/>
        <w:ind w:firstLine="0"/>
        <w:rPr>
          <w:sz w:val="18"/>
          <w:szCs w:val="18"/>
        </w:rPr>
      </w:pPr>
    </w:p>
    <w:p w14:paraId="4E8B289F" w14:textId="77777777" w:rsidR="00C95806" w:rsidRPr="00C95806" w:rsidRDefault="00C95806" w:rsidP="00C95806">
      <w:pPr>
        <w:spacing w:line="240" w:lineRule="auto"/>
        <w:ind w:firstLine="0"/>
        <w:rPr>
          <w:sz w:val="18"/>
          <w:szCs w:val="18"/>
        </w:rPr>
      </w:pPr>
      <w:r w:rsidRPr="00C95806">
        <w:rPr>
          <w:sz w:val="18"/>
          <w:szCs w:val="18"/>
        </w:rPr>
        <w:t>module DataMem(input [31:0] a, input [5:0] di, input we, output reg [31:0] do);</w:t>
      </w:r>
    </w:p>
    <w:p w14:paraId="4BA23E84" w14:textId="77777777" w:rsidR="00C95806" w:rsidRPr="00C95806" w:rsidRDefault="00C95806" w:rsidP="00C95806">
      <w:pPr>
        <w:spacing w:line="240" w:lineRule="auto"/>
        <w:ind w:firstLine="0"/>
        <w:rPr>
          <w:sz w:val="18"/>
          <w:szCs w:val="18"/>
        </w:rPr>
      </w:pPr>
      <w:r w:rsidRPr="00C95806">
        <w:rPr>
          <w:sz w:val="18"/>
          <w:szCs w:val="18"/>
        </w:rPr>
        <w:t xml:space="preserve">    // Not dependent on clock; array</w:t>
      </w:r>
    </w:p>
    <w:p w14:paraId="2A45373B" w14:textId="77777777" w:rsidR="00C95806" w:rsidRPr="00C95806" w:rsidRDefault="00C95806" w:rsidP="00C95806">
      <w:pPr>
        <w:spacing w:line="240" w:lineRule="auto"/>
        <w:ind w:firstLine="0"/>
        <w:rPr>
          <w:sz w:val="18"/>
          <w:szCs w:val="18"/>
        </w:rPr>
      </w:pPr>
      <w:r w:rsidRPr="00C95806">
        <w:rPr>
          <w:sz w:val="18"/>
          <w:szCs w:val="18"/>
        </w:rPr>
        <w:t xml:space="preserve">    reg [31:0] dmem [0:31];</w:t>
      </w:r>
    </w:p>
    <w:p w14:paraId="3C648DC7" w14:textId="77777777" w:rsidR="00C95806" w:rsidRPr="00C95806" w:rsidRDefault="00C95806" w:rsidP="00C95806">
      <w:pPr>
        <w:spacing w:line="240" w:lineRule="auto"/>
        <w:ind w:firstLine="0"/>
        <w:rPr>
          <w:sz w:val="18"/>
          <w:szCs w:val="18"/>
        </w:rPr>
      </w:pPr>
      <w:r w:rsidRPr="00C95806">
        <w:rPr>
          <w:sz w:val="18"/>
          <w:szCs w:val="18"/>
        </w:rPr>
        <w:t xml:space="preserve">    </w:t>
      </w:r>
    </w:p>
    <w:p w14:paraId="789FDFBC" w14:textId="77777777" w:rsidR="00C95806" w:rsidRPr="00C95806" w:rsidRDefault="00C95806" w:rsidP="00C95806">
      <w:pPr>
        <w:spacing w:line="240" w:lineRule="auto"/>
        <w:ind w:firstLine="0"/>
        <w:rPr>
          <w:sz w:val="18"/>
          <w:szCs w:val="18"/>
        </w:rPr>
      </w:pPr>
      <w:r w:rsidRPr="00C95806">
        <w:rPr>
          <w:sz w:val="18"/>
          <w:szCs w:val="18"/>
        </w:rPr>
        <w:t xml:space="preserve">    integer x;</w:t>
      </w:r>
    </w:p>
    <w:p w14:paraId="28572456" w14:textId="77777777" w:rsidR="00C95806" w:rsidRPr="00C95806" w:rsidRDefault="00C95806" w:rsidP="00C95806">
      <w:pPr>
        <w:spacing w:line="240" w:lineRule="auto"/>
        <w:ind w:firstLine="0"/>
        <w:rPr>
          <w:sz w:val="18"/>
          <w:szCs w:val="18"/>
        </w:rPr>
      </w:pPr>
      <w:r w:rsidRPr="00C95806">
        <w:rPr>
          <w:sz w:val="18"/>
          <w:szCs w:val="18"/>
        </w:rPr>
        <w:t xml:space="preserve">    integer y;</w:t>
      </w:r>
    </w:p>
    <w:p w14:paraId="3219C698" w14:textId="77777777" w:rsidR="00C95806" w:rsidRPr="00C95806" w:rsidRDefault="00C95806" w:rsidP="00C95806">
      <w:pPr>
        <w:spacing w:line="240" w:lineRule="auto"/>
        <w:ind w:firstLine="0"/>
        <w:rPr>
          <w:sz w:val="18"/>
          <w:szCs w:val="18"/>
        </w:rPr>
      </w:pPr>
      <w:r w:rsidRPr="00C95806">
        <w:rPr>
          <w:sz w:val="18"/>
          <w:szCs w:val="18"/>
        </w:rPr>
        <w:t xml:space="preserve">    always @(*) begin</w:t>
      </w:r>
    </w:p>
    <w:p w14:paraId="21E47669" w14:textId="77777777" w:rsidR="00C95806" w:rsidRPr="00C95806" w:rsidRDefault="00C95806" w:rsidP="00C95806">
      <w:pPr>
        <w:spacing w:line="240" w:lineRule="auto"/>
        <w:ind w:firstLine="0"/>
        <w:rPr>
          <w:sz w:val="18"/>
          <w:szCs w:val="18"/>
        </w:rPr>
      </w:pPr>
      <w:r w:rsidRPr="00C95806">
        <w:rPr>
          <w:sz w:val="18"/>
          <w:szCs w:val="18"/>
        </w:rPr>
        <w:t xml:space="preserve">        if (!we) // if we is 0, read</w:t>
      </w:r>
    </w:p>
    <w:p w14:paraId="549F4EAB" w14:textId="77777777" w:rsidR="00C95806" w:rsidRPr="00C95806" w:rsidRDefault="00C95806" w:rsidP="00C95806">
      <w:pPr>
        <w:spacing w:line="240" w:lineRule="auto"/>
        <w:ind w:firstLine="0"/>
        <w:rPr>
          <w:sz w:val="18"/>
          <w:szCs w:val="18"/>
        </w:rPr>
      </w:pPr>
      <w:r w:rsidRPr="00C95806">
        <w:rPr>
          <w:sz w:val="18"/>
          <w:szCs w:val="18"/>
        </w:rPr>
        <w:t xml:space="preserve">            // do outputs value at address a</w:t>
      </w:r>
    </w:p>
    <w:p w14:paraId="7E99DC9F" w14:textId="77777777" w:rsidR="00C95806" w:rsidRPr="00C95806" w:rsidRDefault="00C95806" w:rsidP="00C95806">
      <w:pPr>
        <w:spacing w:line="240" w:lineRule="auto"/>
        <w:ind w:firstLine="0"/>
        <w:rPr>
          <w:sz w:val="18"/>
          <w:szCs w:val="18"/>
        </w:rPr>
      </w:pPr>
      <w:r w:rsidRPr="00C95806">
        <w:rPr>
          <w:sz w:val="18"/>
          <w:szCs w:val="18"/>
        </w:rPr>
        <w:t xml:space="preserve">            x = a; // this is to integer-cast the binary input</w:t>
      </w:r>
    </w:p>
    <w:p w14:paraId="6FB1AC2E" w14:textId="77777777" w:rsidR="00C95806" w:rsidRPr="00C95806" w:rsidRDefault="00C95806" w:rsidP="00C95806">
      <w:pPr>
        <w:spacing w:line="240" w:lineRule="auto"/>
        <w:ind w:firstLine="0"/>
        <w:rPr>
          <w:sz w:val="18"/>
          <w:szCs w:val="18"/>
        </w:rPr>
      </w:pPr>
      <w:r w:rsidRPr="00C95806">
        <w:rPr>
          <w:sz w:val="18"/>
          <w:szCs w:val="18"/>
        </w:rPr>
        <w:t xml:space="preserve">            //b = rt;</w:t>
      </w:r>
    </w:p>
    <w:p w14:paraId="0E275A9F" w14:textId="77777777" w:rsidR="00C95806" w:rsidRPr="00C95806" w:rsidRDefault="00C95806" w:rsidP="00C95806">
      <w:pPr>
        <w:spacing w:line="240" w:lineRule="auto"/>
        <w:ind w:firstLine="0"/>
        <w:rPr>
          <w:sz w:val="18"/>
          <w:szCs w:val="18"/>
        </w:rPr>
      </w:pPr>
      <w:r w:rsidRPr="00C95806">
        <w:rPr>
          <w:sz w:val="18"/>
          <w:szCs w:val="18"/>
        </w:rPr>
        <w:t xml:space="preserve">            do &lt;= dmem[x];</w:t>
      </w:r>
    </w:p>
    <w:p w14:paraId="16CC4D9F" w14:textId="77777777" w:rsidR="00C95806" w:rsidRPr="00C95806" w:rsidRDefault="00C95806" w:rsidP="00C95806">
      <w:pPr>
        <w:spacing w:line="240" w:lineRule="auto"/>
        <w:ind w:firstLine="0"/>
        <w:rPr>
          <w:sz w:val="18"/>
          <w:szCs w:val="18"/>
        </w:rPr>
      </w:pPr>
      <w:r w:rsidRPr="00C95806">
        <w:rPr>
          <w:sz w:val="18"/>
          <w:szCs w:val="18"/>
        </w:rPr>
        <w:t xml:space="preserve">        // if we is 1, write, but this lab doesn't cover that</w:t>
      </w:r>
    </w:p>
    <w:p w14:paraId="36CA87A8" w14:textId="77777777" w:rsidR="00C95806" w:rsidRPr="00C95806" w:rsidRDefault="00C95806" w:rsidP="00C95806">
      <w:pPr>
        <w:spacing w:line="240" w:lineRule="auto"/>
        <w:ind w:firstLine="0"/>
        <w:rPr>
          <w:sz w:val="18"/>
          <w:szCs w:val="18"/>
        </w:rPr>
      </w:pPr>
      <w:r w:rsidRPr="00C95806">
        <w:rPr>
          <w:sz w:val="18"/>
          <w:szCs w:val="18"/>
        </w:rPr>
        <w:t xml:space="preserve">        // input di seems relatively useless - function not specified in TB, lecture, or hints video</w:t>
      </w:r>
    </w:p>
    <w:p w14:paraId="12C30908" w14:textId="77777777" w:rsidR="00C95806" w:rsidRPr="00C95806" w:rsidRDefault="00C95806" w:rsidP="00C95806">
      <w:pPr>
        <w:spacing w:line="240" w:lineRule="auto"/>
        <w:ind w:firstLine="0"/>
        <w:rPr>
          <w:sz w:val="18"/>
          <w:szCs w:val="18"/>
        </w:rPr>
      </w:pPr>
      <w:r w:rsidRPr="00C95806">
        <w:rPr>
          <w:sz w:val="18"/>
          <w:szCs w:val="18"/>
        </w:rPr>
        <w:t xml:space="preserve">    end</w:t>
      </w:r>
    </w:p>
    <w:p w14:paraId="5F3E38F1" w14:textId="77777777" w:rsidR="00C95806" w:rsidRPr="00C95806" w:rsidRDefault="00C95806" w:rsidP="00C95806">
      <w:pPr>
        <w:spacing w:line="240" w:lineRule="auto"/>
        <w:ind w:firstLine="0"/>
        <w:rPr>
          <w:sz w:val="18"/>
          <w:szCs w:val="18"/>
        </w:rPr>
      </w:pPr>
      <w:r w:rsidRPr="00C95806">
        <w:rPr>
          <w:sz w:val="18"/>
          <w:szCs w:val="18"/>
        </w:rPr>
        <w:t xml:space="preserve">    // asked to initialize all values in the dmem to those provided</w:t>
      </w:r>
    </w:p>
    <w:p w14:paraId="711B68DD" w14:textId="77777777" w:rsidR="00C95806" w:rsidRPr="00C95806" w:rsidRDefault="00C95806" w:rsidP="00C95806">
      <w:pPr>
        <w:spacing w:line="240" w:lineRule="auto"/>
        <w:ind w:firstLine="0"/>
        <w:rPr>
          <w:sz w:val="18"/>
          <w:szCs w:val="18"/>
        </w:rPr>
      </w:pPr>
      <w:r w:rsidRPr="00C95806">
        <w:rPr>
          <w:sz w:val="18"/>
          <w:szCs w:val="18"/>
        </w:rPr>
        <w:t xml:space="preserve">    integer i;</w:t>
      </w:r>
    </w:p>
    <w:p w14:paraId="4392D507" w14:textId="77777777" w:rsidR="00C95806" w:rsidRPr="00C95806" w:rsidRDefault="00C95806" w:rsidP="00C95806">
      <w:pPr>
        <w:spacing w:line="240" w:lineRule="auto"/>
        <w:ind w:firstLine="0"/>
        <w:rPr>
          <w:sz w:val="18"/>
          <w:szCs w:val="18"/>
        </w:rPr>
      </w:pPr>
      <w:r w:rsidRPr="00C95806">
        <w:rPr>
          <w:sz w:val="18"/>
          <w:szCs w:val="18"/>
        </w:rPr>
        <w:t xml:space="preserve">    initial begin</w:t>
      </w:r>
    </w:p>
    <w:p w14:paraId="7303595D" w14:textId="77777777" w:rsidR="00C95806" w:rsidRPr="00C95806" w:rsidRDefault="00C95806" w:rsidP="00C95806">
      <w:pPr>
        <w:spacing w:line="240" w:lineRule="auto"/>
        <w:ind w:firstLine="0"/>
        <w:rPr>
          <w:sz w:val="18"/>
          <w:szCs w:val="18"/>
        </w:rPr>
      </w:pPr>
      <w:r w:rsidRPr="00C95806">
        <w:rPr>
          <w:sz w:val="18"/>
          <w:szCs w:val="18"/>
        </w:rPr>
        <w:t xml:space="preserve">    </w:t>
      </w:r>
    </w:p>
    <w:p w14:paraId="62882D3C" w14:textId="77777777" w:rsidR="00C95806" w:rsidRPr="00C95806" w:rsidRDefault="00C95806" w:rsidP="00C95806">
      <w:pPr>
        <w:spacing w:line="240" w:lineRule="auto"/>
        <w:ind w:firstLine="0"/>
        <w:rPr>
          <w:sz w:val="18"/>
          <w:szCs w:val="18"/>
        </w:rPr>
      </w:pPr>
      <w:r w:rsidRPr="00C95806">
        <w:rPr>
          <w:sz w:val="18"/>
          <w:szCs w:val="18"/>
        </w:rPr>
        <w:t xml:space="preserve">        for (i=0; i&lt;32; i=i+1) begin</w:t>
      </w:r>
    </w:p>
    <w:p w14:paraId="1D3C38BB" w14:textId="77777777" w:rsidR="00C95806" w:rsidRPr="00C95806" w:rsidRDefault="00C95806" w:rsidP="00C95806">
      <w:pPr>
        <w:spacing w:line="240" w:lineRule="auto"/>
        <w:ind w:firstLine="0"/>
        <w:rPr>
          <w:sz w:val="18"/>
          <w:szCs w:val="18"/>
        </w:rPr>
      </w:pPr>
      <w:r w:rsidRPr="00C95806">
        <w:rPr>
          <w:sz w:val="18"/>
          <w:szCs w:val="18"/>
        </w:rPr>
        <w:t xml:space="preserve">            dmem[i] = 0;</w:t>
      </w:r>
    </w:p>
    <w:p w14:paraId="2A5920EC" w14:textId="77777777" w:rsidR="00C95806" w:rsidRPr="00C95806" w:rsidRDefault="00C95806" w:rsidP="00C95806">
      <w:pPr>
        <w:spacing w:line="240" w:lineRule="auto"/>
        <w:ind w:firstLine="0"/>
        <w:rPr>
          <w:sz w:val="18"/>
          <w:szCs w:val="18"/>
        </w:rPr>
      </w:pPr>
      <w:r w:rsidRPr="00C95806">
        <w:rPr>
          <w:sz w:val="18"/>
          <w:szCs w:val="18"/>
        </w:rPr>
        <w:t xml:space="preserve">        end</w:t>
      </w:r>
    </w:p>
    <w:p w14:paraId="3850C00C" w14:textId="77777777" w:rsidR="00C95806" w:rsidRPr="00C95806" w:rsidRDefault="00C95806" w:rsidP="00C95806">
      <w:pPr>
        <w:spacing w:line="240" w:lineRule="auto"/>
        <w:ind w:firstLine="0"/>
        <w:rPr>
          <w:sz w:val="18"/>
          <w:szCs w:val="18"/>
        </w:rPr>
      </w:pPr>
      <w:r w:rsidRPr="00C95806">
        <w:rPr>
          <w:sz w:val="18"/>
          <w:szCs w:val="18"/>
        </w:rPr>
        <w:t xml:space="preserve">    </w:t>
      </w:r>
    </w:p>
    <w:p w14:paraId="0CE45CB0" w14:textId="77777777" w:rsidR="00C95806" w:rsidRPr="00C95806" w:rsidRDefault="00C95806" w:rsidP="00C95806">
      <w:pPr>
        <w:spacing w:line="240" w:lineRule="auto"/>
        <w:ind w:firstLine="0"/>
        <w:rPr>
          <w:sz w:val="18"/>
          <w:szCs w:val="18"/>
        </w:rPr>
      </w:pPr>
      <w:r w:rsidRPr="00C95806">
        <w:rPr>
          <w:sz w:val="18"/>
          <w:szCs w:val="18"/>
        </w:rPr>
        <w:t xml:space="preserve">        dmem[0] = 'hA00000AA;</w:t>
      </w:r>
    </w:p>
    <w:p w14:paraId="2FC474A0" w14:textId="77777777" w:rsidR="00C95806" w:rsidRPr="00C95806" w:rsidRDefault="00C95806" w:rsidP="00C95806">
      <w:pPr>
        <w:spacing w:line="240" w:lineRule="auto"/>
        <w:ind w:firstLine="0"/>
        <w:rPr>
          <w:sz w:val="18"/>
          <w:szCs w:val="18"/>
        </w:rPr>
      </w:pPr>
      <w:r w:rsidRPr="00C95806">
        <w:rPr>
          <w:sz w:val="18"/>
          <w:szCs w:val="18"/>
        </w:rPr>
        <w:t xml:space="preserve">        dmem[1] = 'h10000011;</w:t>
      </w:r>
    </w:p>
    <w:p w14:paraId="1EBAE9CE" w14:textId="77777777" w:rsidR="00C95806" w:rsidRPr="00C95806" w:rsidRDefault="00C95806" w:rsidP="00C95806">
      <w:pPr>
        <w:spacing w:line="240" w:lineRule="auto"/>
        <w:ind w:firstLine="0"/>
        <w:rPr>
          <w:sz w:val="18"/>
          <w:szCs w:val="18"/>
        </w:rPr>
      </w:pPr>
      <w:r w:rsidRPr="00C95806">
        <w:rPr>
          <w:sz w:val="18"/>
          <w:szCs w:val="18"/>
        </w:rPr>
        <w:t xml:space="preserve">        dmem[2] = 'h20000022;</w:t>
      </w:r>
    </w:p>
    <w:p w14:paraId="03A848D9" w14:textId="77777777" w:rsidR="00C95806" w:rsidRPr="00C95806" w:rsidRDefault="00C95806" w:rsidP="00C95806">
      <w:pPr>
        <w:spacing w:line="240" w:lineRule="auto"/>
        <w:ind w:firstLine="0"/>
        <w:rPr>
          <w:sz w:val="18"/>
          <w:szCs w:val="18"/>
        </w:rPr>
      </w:pPr>
      <w:r w:rsidRPr="00C95806">
        <w:rPr>
          <w:sz w:val="18"/>
          <w:szCs w:val="18"/>
        </w:rPr>
        <w:t xml:space="preserve">        dmem[3] = 'h30000033;</w:t>
      </w:r>
    </w:p>
    <w:p w14:paraId="69FF6B78" w14:textId="77777777" w:rsidR="00C95806" w:rsidRPr="00C95806" w:rsidRDefault="00C95806" w:rsidP="00C95806">
      <w:pPr>
        <w:spacing w:line="240" w:lineRule="auto"/>
        <w:ind w:firstLine="0"/>
        <w:rPr>
          <w:sz w:val="18"/>
          <w:szCs w:val="18"/>
        </w:rPr>
      </w:pPr>
      <w:r w:rsidRPr="00C95806">
        <w:rPr>
          <w:sz w:val="18"/>
          <w:szCs w:val="18"/>
        </w:rPr>
        <w:t xml:space="preserve">        dmem[4] = 'h40000044;</w:t>
      </w:r>
    </w:p>
    <w:p w14:paraId="06CAD51B" w14:textId="77777777" w:rsidR="00C95806" w:rsidRPr="00C95806" w:rsidRDefault="00C95806" w:rsidP="00C95806">
      <w:pPr>
        <w:spacing w:line="240" w:lineRule="auto"/>
        <w:ind w:firstLine="0"/>
        <w:rPr>
          <w:sz w:val="18"/>
          <w:szCs w:val="18"/>
        </w:rPr>
      </w:pPr>
      <w:r w:rsidRPr="00C95806">
        <w:rPr>
          <w:sz w:val="18"/>
          <w:szCs w:val="18"/>
        </w:rPr>
        <w:t xml:space="preserve">        dmem[5] = 'h50000055;</w:t>
      </w:r>
    </w:p>
    <w:p w14:paraId="2E5E1F9D" w14:textId="77777777" w:rsidR="00C95806" w:rsidRPr="00C95806" w:rsidRDefault="00C95806" w:rsidP="00C95806">
      <w:pPr>
        <w:spacing w:line="240" w:lineRule="auto"/>
        <w:ind w:firstLine="0"/>
        <w:rPr>
          <w:sz w:val="18"/>
          <w:szCs w:val="18"/>
        </w:rPr>
      </w:pPr>
      <w:r w:rsidRPr="00C95806">
        <w:rPr>
          <w:sz w:val="18"/>
          <w:szCs w:val="18"/>
        </w:rPr>
        <w:t xml:space="preserve">        dmem[6] = 'h60000066;</w:t>
      </w:r>
    </w:p>
    <w:p w14:paraId="6BEF835A" w14:textId="77777777" w:rsidR="00C95806" w:rsidRPr="00C95806" w:rsidRDefault="00C95806" w:rsidP="00C95806">
      <w:pPr>
        <w:spacing w:line="240" w:lineRule="auto"/>
        <w:ind w:firstLine="0"/>
        <w:rPr>
          <w:sz w:val="18"/>
          <w:szCs w:val="18"/>
        </w:rPr>
      </w:pPr>
      <w:r w:rsidRPr="00C95806">
        <w:rPr>
          <w:sz w:val="18"/>
          <w:szCs w:val="18"/>
        </w:rPr>
        <w:t xml:space="preserve">        dmem[7] = 'h70000077;</w:t>
      </w:r>
    </w:p>
    <w:p w14:paraId="5E8F122C" w14:textId="77777777" w:rsidR="00C95806" w:rsidRPr="00C95806" w:rsidRDefault="00C95806" w:rsidP="00C95806">
      <w:pPr>
        <w:spacing w:line="240" w:lineRule="auto"/>
        <w:ind w:firstLine="0"/>
        <w:rPr>
          <w:sz w:val="18"/>
          <w:szCs w:val="18"/>
        </w:rPr>
      </w:pPr>
      <w:r w:rsidRPr="00C95806">
        <w:rPr>
          <w:sz w:val="18"/>
          <w:szCs w:val="18"/>
        </w:rPr>
        <w:t xml:space="preserve">        dmem[8] = 'h80000088;</w:t>
      </w:r>
    </w:p>
    <w:p w14:paraId="31B91334" w14:textId="77777777" w:rsidR="00C95806" w:rsidRPr="00C95806" w:rsidRDefault="00C95806" w:rsidP="00C95806">
      <w:pPr>
        <w:spacing w:line="240" w:lineRule="auto"/>
        <w:ind w:firstLine="0"/>
        <w:rPr>
          <w:sz w:val="18"/>
          <w:szCs w:val="18"/>
        </w:rPr>
      </w:pPr>
      <w:r w:rsidRPr="00C95806">
        <w:rPr>
          <w:sz w:val="18"/>
          <w:szCs w:val="18"/>
        </w:rPr>
        <w:t xml:space="preserve">        dmem[9] = 'h90000099;</w:t>
      </w:r>
    </w:p>
    <w:p w14:paraId="242276FA" w14:textId="77777777" w:rsidR="00C95806" w:rsidRPr="00C95806" w:rsidRDefault="00C95806" w:rsidP="00C95806">
      <w:pPr>
        <w:spacing w:line="240" w:lineRule="auto"/>
        <w:ind w:firstLine="0"/>
        <w:rPr>
          <w:sz w:val="18"/>
          <w:szCs w:val="18"/>
        </w:rPr>
      </w:pPr>
      <w:r w:rsidRPr="00C95806">
        <w:rPr>
          <w:sz w:val="18"/>
          <w:szCs w:val="18"/>
        </w:rPr>
        <w:t xml:space="preserve">    end  </w:t>
      </w:r>
    </w:p>
    <w:p w14:paraId="593B1A6D" w14:textId="77777777" w:rsidR="00C95806" w:rsidRPr="00C95806" w:rsidRDefault="00C95806" w:rsidP="00C95806">
      <w:pPr>
        <w:spacing w:line="240" w:lineRule="auto"/>
        <w:ind w:firstLine="0"/>
        <w:rPr>
          <w:sz w:val="18"/>
          <w:szCs w:val="18"/>
        </w:rPr>
      </w:pPr>
      <w:r w:rsidRPr="00C95806">
        <w:rPr>
          <w:sz w:val="18"/>
          <w:szCs w:val="18"/>
        </w:rPr>
        <w:t>endmodule</w:t>
      </w:r>
    </w:p>
    <w:p w14:paraId="4B71BDFC" w14:textId="77777777" w:rsidR="00C95806" w:rsidRPr="00C95806" w:rsidRDefault="00C95806" w:rsidP="00C95806">
      <w:pPr>
        <w:spacing w:line="240" w:lineRule="auto"/>
        <w:ind w:firstLine="0"/>
        <w:rPr>
          <w:sz w:val="18"/>
          <w:szCs w:val="18"/>
        </w:rPr>
      </w:pPr>
    </w:p>
    <w:p w14:paraId="65924616" w14:textId="77777777" w:rsidR="00C95806" w:rsidRPr="00C95806" w:rsidRDefault="00C95806" w:rsidP="00C95806">
      <w:pPr>
        <w:spacing w:line="240" w:lineRule="auto"/>
        <w:ind w:firstLine="0"/>
        <w:rPr>
          <w:sz w:val="18"/>
          <w:szCs w:val="18"/>
        </w:rPr>
      </w:pPr>
      <w:r w:rsidRPr="00C95806">
        <w:rPr>
          <w:sz w:val="18"/>
          <w:szCs w:val="18"/>
        </w:rPr>
        <w:t>module MEMWB(input clk, input mwreg, input mm2reg, input [4:0] mmuxout, input [31:0] maluout, input [31:0] do,</w:t>
      </w:r>
    </w:p>
    <w:p w14:paraId="37979628" w14:textId="77777777" w:rsidR="00C95806" w:rsidRPr="00C95806" w:rsidRDefault="00C95806" w:rsidP="00C95806">
      <w:pPr>
        <w:spacing w:line="240" w:lineRule="auto"/>
        <w:ind w:firstLine="0"/>
        <w:rPr>
          <w:sz w:val="18"/>
          <w:szCs w:val="18"/>
        </w:rPr>
      </w:pPr>
      <w:r w:rsidRPr="00C95806">
        <w:rPr>
          <w:sz w:val="18"/>
          <w:szCs w:val="18"/>
        </w:rPr>
        <w:t xml:space="preserve">            output reg wwreg, output reg wm2reg, output reg [4:0] wmuxout, output reg [31:0] waluout, output reg [31:0] wdo);</w:t>
      </w:r>
    </w:p>
    <w:p w14:paraId="4D68400B" w14:textId="77777777" w:rsidR="00C95806" w:rsidRPr="00C95806" w:rsidRDefault="00C95806" w:rsidP="00C95806">
      <w:pPr>
        <w:spacing w:line="240" w:lineRule="auto"/>
        <w:ind w:firstLine="0"/>
        <w:rPr>
          <w:sz w:val="18"/>
          <w:szCs w:val="18"/>
        </w:rPr>
      </w:pPr>
      <w:r w:rsidRPr="00C95806">
        <w:rPr>
          <w:sz w:val="18"/>
          <w:szCs w:val="18"/>
        </w:rPr>
        <w:t xml:space="preserve">    // Nothing but a clock-dependent output-input setter</w:t>
      </w:r>
    </w:p>
    <w:p w14:paraId="336DB2B9" w14:textId="77777777" w:rsidR="00C95806" w:rsidRPr="00C95806" w:rsidRDefault="00C95806" w:rsidP="00C95806">
      <w:pPr>
        <w:spacing w:line="240" w:lineRule="auto"/>
        <w:ind w:firstLine="0"/>
        <w:rPr>
          <w:sz w:val="18"/>
          <w:szCs w:val="18"/>
        </w:rPr>
      </w:pPr>
      <w:r w:rsidRPr="00C95806">
        <w:rPr>
          <w:sz w:val="18"/>
          <w:szCs w:val="18"/>
        </w:rPr>
        <w:t xml:space="preserve">    always @(posedge clk)</w:t>
      </w:r>
    </w:p>
    <w:p w14:paraId="126E3D0D" w14:textId="77777777" w:rsidR="00C95806" w:rsidRPr="00C95806" w:rsidRDefault="00C95806" w:rsidP="00C95806">
      <w:pPr>
        <w:spacing w:line="240" w:lineRule="auto"/>
        <w:ind w:firstLine="0"/>
        <w:rPr>
          <w:sz w:val="18"/>
          <w:szCs w:val="18"/>
        </w:rPr>
      </w:pPr>
      <w:r w:rsidRPr="00C95806">
        <w:rPr>
          <w:sz w:val="18"/>
          <w:szCs w:val="18"/>
        </w:rPr>
        <w:t xml:space="preserve">        begin</w:t>
      </w:r>
    </w:p>
    <w:p w14:paraId="2A28C708" w14:textId="77777777" w:rsidR="00C95806" w:rsidRPr="00C95806" w:rsidRDefault="00C95806" w:rsidP="00C95806">
      <w:pPr>
        <w:spacing w:line="240" w:lineRule="auto"/>
        <w:ind w:firstLine="0"/>
        <w:rPr>
          <w:sz w:val="18"/>
          <w:szCs w:val="18"/>
        </w:rPr>
      </w:pPr>
      <w:r w:rsidRPr="00C95806">
        <w:rPr>
          <w:sz w:val="18"/>
          <w:szCs w:val="18"/>
        </w:rPr>
        <w:t xml:space="preserve">            wwreg &lt;= mwreg;</w:t>
      </w:r>
    </w:p>
    <w:p w14:paraId="7968574B" w14:textId="77777777" w:rsidR="00C95806" w:rsidRPr="00C95806" w:rsidRDefault="00C95806" w:rsidP="00C95806">
      <w:pPr>
        <w:spacing w:line="240" w:lineRule="auto"/>
        <w:ind w:firstLine="0"/>
        <w:rPr>
          <w:sz w:val="18"/>
          <w:szCs w:val="18"/>
        </w:rPr>
      </w:pPr>
      <w:r w:rsidRPr="00C95806">
        <w:rPr>
          <w:sz w:val="18"/>
          <w:szCs w:val="18"/>
        </w:rPr>
        <w:t xml:space="preserve">            wm2reg &lt;= mm2reg;</w:t>
      </w:r>
    </w:p>
    <w:p w14:paraId="32E9CCD6" w14:textId="77777777" w:rsidR="00C95806" w:rsidRPr="00C95806" w:rsidRDefault="00C95806" w:rsidP="00C95806">
      <w:pPr>
        <w:spacing w:line="240" w:lineRule="auto"/>
        <w:ind w:firstLine="0"/>
        <w:rPr>
          <w:sz w:val="18"/>
          <w:szCs w:val="18"/>
        </w:rPr>
      </w:pPr>
      <w:r w:rsidRPr="00C95806">
        <w:rPr>
          <w:sz w:val="18"/>
          <w:szCs w:val="18"/>
        </w:rPr>
        <w:t xml:space="preserve">            wmuxout &lt;= mmuxout;</w:t>
      </w:r>
    </w:p>
    <w:p w14:paraId="4E63F97E" w14:textId="77777777" w:rsidR="00C95806" w:rsidRPr="00C95806" w:rsidRDefault="00C95806" w:rsidP="00C95806">
      <w:pPr>
        <w:spacing w:line="240" w:lineRule="auto"/>
        <w:ind w:firstLine="0"/>
        <w:rPr>
          <w:sz w:val="18"/>
          <w:szCs w:val="18"/>
        </w:rPr>
      </w:pPr>
      <w:r w:rsidRPr="00C95806">
        <w:rPr>
          <w:sz w:val="18"/>
          <w:szCs w:val="18"/>
        </w:rPr>
        <w:t xml:space="preserve">            waluout &lt;= maluout;</w:t>
      </w:r>
    </w:p>
    <w:p w14:paraId="6C67491D" w14:textId="77777777" w:rsidR="00C95806" w:rsidRPr="00C95806" w:rsidRDefault="00C95806" w:rsidP="00C95806">
      <w:pPr>
        <w:spacing w:line="240" w:lineRule="auto"/>
        <w:ind w:firstLine="0"/>
        <w:rPr>
          <w:sz w:val="18"/>
          <w:szCs w:val="18"/>
        </w:rPr>
      </w:pPr>
      <w:r w:rsidRPr="00C95806">
        <w:rPr>
          <w:sz w:val="18"/>
          <w:szCs w:val="18"/>
        </w:rPr>
        <w:t xml:space="preserve">            wdo &lt;= do;</w:t>
      </w:r>
    </w:p>
    <w:p w14:paraId="516CBE6B" w14:textId="77777777" w:rsidR="00C95806" w:rsidRPr="00C95806" w:rsidRDefault="00C95806" w:rsidP="00C95806">
      <w:pPr>
        <w:spacing w:line="240" w:lineRule="auto"/>
        <w:ind w:firstLine="0"/>
        <w:rPr>
          <w:sz w:val="18"/>
          <w:szCs w:val="18"/>
        </w:rPr>
      </w:pPr>
      <w:r w:rsidRPr="00C95806">
        <w:rPr>
          <w:sz w:val="18"/>
          <w:szCs w:val="18"/>
        </w:rPr>
        <w:t xml:space="preserve">        end</w:t>
      </w:r>
    </w:p>
    <w:p w14:paraId="53D1E377" w14:textId="77777777" w:rsidR="00C95806" w:rsidRPr="00C95806" w:rsidRDefault="00C95806" w:rsidP="00C95806">
      <w:pPr>
        <w:spacing w:line="240" w:lineRule="auto"/>
        <w:ind w:firstLine="0"/>
        <w:rPr>
          <w:sz w:val="18"/>
          <w:szCs w:val="18"/>
        </w:rPr>
      </w:pPr>
      <w:r w:rsidRPr="00C95806">
        <w:rPr>
          <w:sz w:val="18"/>
          <w:szCs w:val="18"/>
        </w:rPr>
        <w:t>endmodule</w:t>
      </w:r>
    </w:p>
    <w:p w14:paraId="361028D8" w14:textId="77777777" w:rsidR="00C95806" w:rsidRPr="00C95806" w:rsidRDefault="00C95806" w:rsidP="00C95806">
      <w:pPr>
        <w:spacing w:line="240" w:lineRule="auto"/>
        <w:ind w:firstLine="0"/>
        <w:rPr>
          <w:sz w:val="18"/>
          <w:szCs w:val="18"/>
        </w:rPr>
      </w:pPr>
    </w:p>
    <w:p w14:paraId="24FBAD6E" w14:textId="77777777" w:rsidR="00C95806" w:rsidRPr="00C95806" w:rsidRDefault="00C95806" w:rsidP="00C95806">
      <w:pPr>
        <w:spacing w:line="240" w:lineRule="auto"/>
        <w:ind w:firstLine="0"/>
        <w:rPr>
          <w:sz w:val="18"/>
          <w:szCs w:val="18"/>
        </w:rPr>
      </w:pPr>
      <w:r w:rsidRPr="00C95806">
        <w:rPr>
          <w:sz w:val="18"/>
          <w:szCs w:val="18"/>
        </w:rPr>
        <w:t>module WBMux(input [31:0] a, input [31:0] b, input sel, output reg [31:0] q);</w:t>
      </w:r>
    </w:p>
    <w:p w14:paraId="663908F6" w14:textId="77777777" w:rsidR="00C95806" w:rsidRPr="00C95806" w:rsidRDefault="00C95806" w:rsidP="00C95806">
      <w:pPr>
        <w:spacing w:line="240" w:lineRule="auto"/>
        <w:ind w:firstLine="0"/>
        <w:rPr>
          <w:sz w:val="18"/>
          <w:szCs w:val="18"/>
        </w:rPr>
      </w:pPr>
      <w:r w:rsidRPr="00C95806">
        <w:rPr>
          <w:sz w:val="18"/>
          <w:szCs w:val="18"/>
        </w:rPr>
        <w:t xml:space="preserve">    // Not dependent on clock; chooses 0 or 1 based on selector</w:t>
      </w:r>
    </w:p>
    <w:p w14:paraId="3519A174" w14:textId="77777777" w:rsidR="00C95806" w:rsidRPr="00C95806" w:rsidRDefault="00C95806" w:rsidP="00C95806">
      <w:pPr>
        <w:spacing w:line="240" w:lineRule="auto"/>
        <w:ind w:firstLine="0"/>
        <w:rPr>
          <w:sz w:val="18"/>
          <w:szCs w:val="18"/>
        </w:rPr>
      </w:pPr>
      <w:r w:rsidRPr="00C95806">
        <w:rPr>
          <w:sz w:val="18"/>
          <w:szCs w:val="18"/>
        </w:rPr>
        <w:t xml:space="preserve">    always @(*) begin</w:t>
      </w:r>
    </w:p>
    <w:p w14:paraId="3353C20C" w14:textId="77777777" w:rsidR="00C95806" w:rsidRPr="00C95806" w:rsidRDefault="00C95806" w:rsidP="00C95806">
      <w:pPr>
        <w:spacing w:line="240" w:lineRule="auto"/>
        <w:ind w:firstLine="0"/>
        <w:rPr>
          <w:sz w:val="18"/>
          <w:szCs w:val="18"/>
        </w:rPr>
      </w:pPr>
      <w:r w:rsidRPr="00C95806">
        <w:rPr>
          <w:sz w:val="18"/>
          <w:szCs w:val="18"/>
        </w:rPr>
        <w:t xml:space="preserve">        if (sel) // select wdo if wm2reg is 1</w:t>
      </w:r>
    </w:p>
    <w:p w14:paraId="2F481735" w14:textId="77777777" w:rsidR="00C95806" w:rsidRPr="00C95806" w:rsidRDefault="00C95806" w:rsidP="00C95806">
      <w:pPr>
        <w:spacing w:line="240" w:lineRule="auto"/>
        <w:ind w:firstLine="0"/>
        <w:rPr>
          <w:sz w:val="18"/>
          <w:szCs w:val="18"/>
        </w:rPr>
      </w:pPr>
      <w:r w:rsidRPr="00C95806">
        <w:rPr>
          <w:sz w:val="18"/>
          <w:szCs w:val="18"/>
        </w:rPr>
        <w:t xml:space="preserve">            q &lt;= b;</w:t>
      </w:r>
    </w:p>
    <w:p w14:paraId="7BAF25B7" w14:textId="77777777" w:rsidR="00C95806" w:rsidRPr="00C95806" w:rsidRDefault="00C95806" w:rsidP="00C95806">
      <w:pPr>
        <w:spacing w:line="240" w:lineRule="auto"/>
        <w:ind w:firstLine="0"/>
        <w:rPr>
          <w:sz w:val="18"/>
          <w:szCs w:val="18"/>
        </w:rPr>
      </w:pPr>
      <w:r w:rsidRPr="00C95806">
        <w:rPr>
          <w:sz w:val="18"/>
          <w:szCs w:val="18"/>
        </w:rPr>
        <w:t xml:space="preserve">        else // select waluout if wm2reg is 0</w:t>
      </w:r>
    </w:p>
    <w:p w14:paraId="0946D90A" w14:textId="77777777" w:rsidR="00C95806" w:rsidRPr="00C95806" w:rsidRDefault="00C95806" w:rsidP="00C95806">
      <w:pPr>
        <w:spacing w:line="240" w:lineRule="auto"/>
        <w:ind w:firstLine="0"/>
        <w:rPr>
          <w:sz w:val="18"/>
          <w:szCs w:val="18"/>
        </w:rPr>
      </w:pPr>
      <w:r w:rsidRPr="00C95806">
        <w:rPr>
          <w:sz w:val="18"/>
          <w:szCs w:val="18"/>
        </w:rPr>
        <w:t xml:space="preserve">            q &lt;= a;</w:t>
      </w:r>
    </w:p>
    <w:p w14:paraId="7E011C56" w14:textId="77777777" w:rsidR="00C95806" w:rsidRPr="00C95806" w:rsidRDefault="00C95806" w:rsidP="00C95806">
      <w:pPr>
        <w:spacing w:line="240" w:lineRule="auto"/>
        <w:ind w:firstLine="0"/>
        <w:rPr>
          <w:sz w:val="18"/>
          <w:szCs w:val="18"/>
        </w:rPr>
      </w:pPr>
      <w:r w:rsidRPr="00C95806">
        <w:rPr>
          <w:sz w:val="18"/>
          <w:szCs w:val="18"/>
        </w:rPr>
        <w:t xml:space="preserve">    end</w:t>
      </w:r>
    </w:p>
    <w:p w14:paraId="0BA908EE" w14:textId="77777777" w:rsidR="00C95806" w:rsidRPr="00C95806" w:rsidRDefault="00C95806" w:rsidP="00C95806">
      <w:pPr>
        <w:spacing w:line="240" w:lineRule="auto"/>
        <w:ind w:firstLine="0"/>
        <w:rPr>
          <w:sz w:val="18"/>
          <w:szCs w:val="18"/>
        </w:rPr>
      </w:pPr>
    </w:p>
    <w:p w14:paraId="6EC84556" w14:textId="77777777" w:rsidR="00C95806" w:rsidRPr="00C95806" w:rsidRDefault="00C95806" w:rsidP="00C95806">
      <w:pPr>
        <w:spacing w:line="240" w:lineRule="auto"/>
        <w:ind w:firstLine="0"/>
        <w:rPr>
          <w:sz w:val="18"/>
          <w:szCs w:val="18"/>
        </w:rPr>
      </w:pPr>
      <w:r w:rsidRPr="00C95806">
        <w:rPr>
          <w:sz w:val="18"/>
          <w:szCs w:val="18"/>
        </w:rPr>
        <w:lastRenderedPageBreak/>
        <w:t xml:space="preserve">endmodule       </w:t>
      </w:r>
    </w:p>
    <w:p w14:paraId="1418DAE6" w14:textId="77777777" w:rsidR="00C95806" w:rsidRPr="00C95806" w:rsidRDefault="00C95806" w:rsidP="00C95806">
      <w:pPr>
        <w:spacing w:line="240" w:lineRule="auto"/>
        <w:ind w:firstLine="0"/>
        <w:rPr>
          <w:sz w:val="18"/>
          <w:szCs w:val="18"/>
        </w:rPr>
      </w:pPr>
      <w:r w:rsidRPr="00C95806">
        <w:rPr>
          <w:sz w:val="18"/>
          <w:szCs w:val="18"/>
        </w:rPr>
        <w:t xml:space="preserve">        </w:t>
      </w:r>
    </w:p>
    <w:p w14:paraId="18925757" w14:textId="77777777" w:rsidR="00C95806" w:rsidRPr="00C95806" w:rsidRDefault="00C95806" w:rsidP="00C95806">
      <w:pPr>
        <w:spacing w:line="240" w:lineRule="auto"/>
        <w:ind w:firstLine="0"/>
        <w:rPr>
          <w:sz w:val="18"/>
          <w:szCs w:val="18"/>
        </w:rPr>
      </w:pPr>
      <w:r w:rsidRPr="00C95806">
        <w:rPr>
          <w:sz w:val="18"/>
          <w:szCs w:val="18"/>
        </w:rPr>
        <w:t>module forwardingMux(input [5:0] a, input [31:0] b, input [31:0] c, input [31:0] d, input [1:0] sel, output reg [31:0] q);</w:t>
      </w:r>
    </w:p>
    <w:p w14:paraId="412D5768" w14:textId="77777777" w:rsidR="00C95806" w:rsidRPr="00C95806" w:rsidRDefault="00C95806" w:rsidP="00C95806">
      <w:pPr>
        <w:spacing w:line="240" w:lineRule="auto"/>
        <w:ind w:firstLine="0"/>
        <w:rPr>
          <w:sz w:val="18"/>
          <w:szCs w:val="18"/>
        </w:rPr>
      </w:pPr>
    </w:p>
    <w:p w14:paraId="037F1078" w14:textId="77777777" w:rsidR="00C95806" w:rsidRPr="00C95806" w:rsidRDefault="00C95806" w:rsidP="00C95806">
      <w:pPr>
        <w:spacing w:line="240" w:lineRule="auto"/>
        <w:ind w:firstLine="0"/>
        <w:rPr>
          <w:sz w:val="18"/>
          <w:szCs w:val="18"/>
        </w:rPr>
      </w:pPr>
      <w:r w:rsidRPr="00C95806">
        <w:rPr>
          <w:sz w:val="18"/>
          <w:szCs w:val="18"/>
        </w:rPr>
        <w:t xml:space="preserve">    always @(*) begin</w:t>
      </w:r>
    </w:p>
    <w:p w14:paraId="3CA77D59" w14:textId="77777777" w:rsidR="00C95806" w:rsidRPr="00C95806" w:rsidRDefault="00C95806" w:rsidP="00C95806">
      <w:pPr>
        <w:spacing w:line="240" w:lineRule="auto"/>
        <w:ind w:firstLine="0"/>
        <w:rPr>
          <w:sz w:val="18"/>
          <w:szCs w:val="18"/>
        </w:rPr>
      </w:pPr>
      <w:r w:rsidRPr="00C95806">
        <w:rPr>
          <w:sz w:val="18"/>
          <w:szCs w:val="18"/>
        </w:rPr>
        <w:t xml:space="preserve">        if (sel == 2'b00)</w:t>
      </w:r>
    </w:p>
    <w:p w14:paraId="00808A31" w14:textId="77777777" w:rsidR="00C95806" w:rsidRPr="00C95806" w:rsidRDefault="00C95806" w:rsidP="00C95806">
      <w:pPr>
        <w:spacing w:line="240" w:lineRule="auto"/>
        <w:ind w:firstLine="0"/>
        <w:rPr>
          <w:sz w:val="18"/>
          <w:szCs w:val="18"/>
        </w:rPr>
      </w:pPr>
      <w:r w:rsidRPr="00C95806">
        <w:rPr>
          <w:sz w:val="18"/>
          <w:szCs w:val="18"/>
        </w:rPr>
        <w:t xml:space="preserve">            q &lt;= a;</w:t>
      </w:r>
    </w:p>
    <w:p w14:paraId="5E421885" w14:textId="77777777" w:rsidR="00C95806" w:rsidRPr="00C95806" w:rsidRDefault="00C95806" w:rsidP="00C95806">
      <w:pPr>
        <w:spacing w:line="240" w:lineRule="auto"/>
        <w:ind w:firstLine="0"/>
        <w:rPr>
          <w:sz w:val="18"/>
          <w:szCs w:val="18"/>
        </w:rPr>
      </w:pPr>
      <w:r w:rsidRPr="00C95806">
        <w:rPr>
          <w:sz w:val="18"/>
          <w:szCs w:val="18"/>
        </w:rPr>
        <w:t xml:space="preserve">        else if (sel == 2'b01)</w:t>
      </w:r>
    </w:p>
    <w:p w14:paraId="28B3924A" w14:textId="77777777" w:rsidR="00C95806" w:rsidRPr="00C95806" w:rsidRDefault="00C95806" w:rsidP="00C95806">
      <w:pPr>
        <w:spacing w:line="240" w:lineRule="auto"/>
        <w:ind w:firstLine="0"/>
        <w:rPr>
          <w:sz w:val="18"/>
          <w:szCs w:val="18"/>
        </w:rPr>
      </w:pPr>
      <w:r w:rsidRPr="00C95806">
        <w:rPr>
          <w:sz w:val="18"/>
          <w:szCs w:val="18"/>
        </w:rPr>
        <w:t xml:space="preserve">            q &lt;= b;</w:t>
      </w:r>
    </w:p>
    <w:p w14:paraId="0BFFFC60" w14:textId="77777777" w:rsidR="00C95806" w:rsidRPr="00C95806" w:rsidRDefault="00C95806" w:rsidP="00C95806">
      <w:pPr>
        <w:spacing w:line="240" w:lineRule="auto"/>
        <w:ind w:firstLine="0"/>
        <w:rPr>
          <w:sz w:val="18"/>
          <w:szCs w:val="18"/>
        </w:rPr>
      </w:pPr>
      <w:r w:rsidRPr="00C95806">
        <w:rPr>
          <w:sz w:val="18"/>
          <w:szCs w:val="18"/>
        </w:rPr>
        <w:t xml:space="preserve">        else if (sel == 2'b10)</w:t>
      </w:r>
    </w:p>
    <w:p w14:paraId="76819A08" w14:textId="77777777" w:rsidR="00C95806" w:rsidRPr="00C95806" w:rsidRDefault="00C95806" w:rsidP="00C95806">
      <w:pPr>
        <w:spacing w:line="240" w:lineRule="auto"/>
        <w:ind w:firstLine="0"/>
        <w:rPr>
          <w:sz w:val="18"/>
          <w:szCs w:val="18"/>
        </w:rPr>
      </w:pPr>
      <w:r w:rsidRPr="00C95806">
        <w:rPr>
          <w:sz w:val="18"/>
          <w:szCs w:val="18"/>
        </w:rPr>
        <w:t xml:space="preserve">            q &lt;= c;</w:t>
      </w:r>
    </w:p>
    <w:p w14:paraId="64FF16B8" w14:textId="77777777" w:rsidR="00C95806" w:rsidRPr="00C95806" w:rsidRDefault="00C95806" w:rsidP="00C95806">
      <w:pPr>
        <w:spacing w:line="240" w:lineRule="auto"/>
        <w:ind w:firstLine="0"/>
        <w:rPr>
          <w:sz w:val="18"/>
          <w:szCs w:val="18"/>
        </w:rPr>
      </w:pPr>
      <w:r w:rsidRPr="00C95806">
        <w:rPr>
          <w:sz w:val="18"/>
          <w:szCs w:val="18"/>
        </w:rPr>
        <w:t xml:space="preserve">        else if (sel == 2'b11)</w:t>
      </w:r>
    </w:p>
    <w:p w14:paraId="29178DC0" w14:textId="77777777" w:rsidR="00C95806" w:rsidRPr="00C95806" w:rsidRDefault="00C95806" w:rsidP="00C95806">
      <w:pPr>
        <w:spacing w:line="240" w:lineRule="auto"/>
        <w:ind w:firstLine="0"/>
        <w:rPr>
          <w:sz w:val="18"/>
          <w:szCs w:val="18"/>
        </w:rPr>
      </w:pPr>
      <w:r w:rsidRPr="00C95806">
        <w:rPr>
          <w:sz w:val="18"/>
          <w:szCs w:val="18"/>
        </w:rPr>
        <w:t xml:space="preserve">            q &lt;= d;</w:t>
      </w:r>
    </w:p>
    <w:p w14:paraId="07A5D0BA" w14:textId="77777777" w:rsidR="00C95806" w:rsidRPr="00C95806" w:rsidRDefault="00C95806" w:rsidP="00C95806">
      <w:pPr>
        <w:spacing w:line="240" w:lineRule="auto"/>
        <w:ind w:firstLine="0"/>
        <w:rPr>
          <w:sz w:val="18"/>
          <w:szCs w:val="18"/>
        </w:rPr>
      </w:pPr>
      <w:r w:rsidRPr="00C95806">
        <w:rPr>
          <w:sz w:val="18"/>
          <w:szCs w:val="18"/>
        </w:rPr>
        <w:t xml:space="preserve">    end</w:t>
      </w:r>
    </w:p>
    <w:p w14:paraId="7F45181A" w14:textId="77777777" w:rsidR="00C95806" w:rsidRPr="00C95806" w:rsidRDefault="00C95806" w:rsidP="00C95806">
      <w:pPr>
        <w:spacing w:line="240" w:lineRule="auto"/>
        <w:ind w:firstLine="0"/>
        <w:rPr>
          <w:sz w:val="18"/>
          <w:szCs w:val="18"/>
        </w:rPr>
      </w:pPr>
    </w:p>
    <w:p w14:paraId="32074553" w14:textId="18BAA7EA" w:rsidR="00B775D8" w:rsidRDefault="00C95806" w:rsidP="00C95806">
      <w:pPr>
        <w:spacing w:line="240" w:lineRule="auto"/>
        <w:ind w:firstLine="0"/>
        <w:rPr>
          <w:sz w:val="18"/>
          <w:szCs w:val="18"/>
        </w:rPr>
      </w:pPr>
      <w:r w:rsidRPr="00C95806">
        <w:rPr>
          <w:sz w:val="18"/>
          <w:szCs w:val="18"/>
        </w:rPr>
        <w:t>endmodule</w:t>
      </w:r>
      <w:r w:rsidR="00B775D8">
        <w:rPr>
          <w:noProof/>
          <w:sz w:val="18"/>
          <w:szCs w:val="18"/>
        </w:rPr>
        <mc:AlternateContent>
          <mc:Choice Requires="wps">
            <w:drawing>
              <wp:anchor distT="0" distB="0" distL="114300" distR="114300" simplePos="0" relativeHeight="251659264" behindDoc="0" locked="1" layoutInCell="1" allowOverlap="1" wp14:anchorId="53EE2DD5" wp14:editId="0B6F19F1">
                <wp:simplePos x="0" y="0"/>
                <wp:positionH relativeFrom="margin">
                  <wp:align>left</wp:align>
                </wp:positionH>
                <wp:positionV relativeFrom="paragraph">
                  <wp:posOffset>361950</wp:posOffset>
                </wp:positionV>
                <wp:extent cx="6199505" cy="8890"/>
                <wp:effectExtent l="0" t="0" r="29845" b="29210"/>
                <wp:wrapNone/>
                <wp:docPr id="1" name="Straight Connector 1"/>
                <wp:cNvGraphicFramePr/>
                <a:graphic xmlns:a="http://schemas.openxmlformats.org/drawingml/2006/main">
                  <a:graphicData uri="http://schemas.microsoft.com/office/word/2010/wordprocessingShape">
                    <wps:wsp>
                      <wps:cNvCnPr/>
                      <wps:spPr>
                        <a:xfrm>
                          <a:off x="0" y="0"/>
                          <a:ext cx="619950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3D586"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5pt" to="488.1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" strokecolor="black [3213]" strokeweight=".5pt">
                <v:stroke joinstyle="miter"/>
                <w10:wrap anchorx="margin"/>
                <w10:anchorlock/>
              </v:line>
            </w:pict>
          </mc:Fallback>
        </mc:AlternateContent>
      </w:r>
    </w:p>
    <w:p w14:paraId="28420B37" w14:textId="77777777" w:rsidR="00B775D8" w:rsidRPr="00B775D8" w:rsidRDefault="00B775D8" w:rsidP="00B775D8">
      <w:pPr>
        <w:spacing w:line="240" w:lineRule="auto"/>
        <w:ind w:firstLine="0"/>
        <w:rPr>
          <w:sz w:val="18"/>
          <w:szCs w:val="18"/>
        </w:rPr>
      </w:pPr>
    </w:p>
    <w:p w14:paraId="442E29BE" w14:textId="77777777" w:rsidR="00585174" w:rsidRDefault="00585174" w:rsidP="00B775D8">
      <w:pPr>
        <w:ind w:firstLine="0"/>
        <w:jc w:val="both"/>
      </w:pPr>
    </w:p>
    <w:p w14:paraId="4ED46B79" w14:textId="6257243B" w:rsidR="00585174" w:rsidRDefault="00585174" w:rsidP="00B775D8">
      <w:pPr>
        <w:ind w:firstLine="0"/>
        <w:jc w:val="both"/>
      </w:pPr>
      <w:r>
        <w:t>Note that the device used, as listed in the prefacing comments, is XC7Z010-1CLG400</w:t>
      </w:r>
      <w:r w:rsidR="00C60FCE">
        <w:t>-1</w:t>
      </w:r>
      <w:r>
        <w:t>, as prescribed by the laboratory instructions.</w:t>
      </w:r>
      <w:r w:rsidR="0069096F">
        <w:t xml:space="preserve"> The tradition of providing screenshots of the code for aesthetic and readability purposes will be omitted here due to the size of the top level code.</w:t>
      </w:r>
      <w:r>
        <w:t xml:space="preserve"> </w:t>
      </w:r>
      <w:r w:rsidR="00C60FCE">
        <w:t>The provision of the testbench will follow this section.</w:t>
      </w:r>
    </w:p>
    <w:p w14:paraId="2C6EA580" w14:textId="77777777" w:rsidR="00585174" w:rsidRDefault="00585174" w:rsidP="00B775D8">
      <w:pPr>
        <w:ind w:firstLine="0"/>
        <w:jc w:val="both"/>
      </w:pPr>
    </w:p>
    <w:p w14:paraId="25DE7600" w14:textId="7A3DC0A3" w:rsidR="00E81978" w:rsidRDefault="00B21F02" w:rsidP="00585174">
      <w:pPr>
        <w:pStyle w:val="SectionTitle"/>
      </w:pPr>
      <w:sdt>
        <w:sdtPr>
          <w:alias w:val="Section title:"/>
          <w:tag w:val="Section title:"/>
          <w:id w:val="984196707"/>
          <w:placeholder>
            <w:docPart w:val="61AD67B2A148457A9CB4AA86B614740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85174">
            <w:t>Verilog Test Bench Design Code</w:t>
          </w:r>
        </w:sdtContent>
      </w:sdt>
    </w:p>
    <w:p w14:paraId="2AAEDD96" w14:textId="40C15B5A" w:rsidR="00585174" w:rsidRPr="00585174" w:rsidRDefault="00585174" w:rsidP="00585174">
      <w:pPr>
        <w:spacing w:line="240" w:lineRule="auto"/>
        <w:ind w:firstLine="0"/>
        <w:rPr>
          <w:sz w:val="16"/>
          <w:szCs w:val="16"/>
        </w:rPr>
      </w:pPr>
      <w:r w:rsidRPr="00585174">
        <w:rPr>
          <w:noProof/>
          <w:sz w:val="16"/>
          <w:szCs w:val="16"/>
        </w:rPr>
        <mc:AlternateContent>
          <mc:Choice Requires="wps">
            <w:drawing>
              <wp:anchor distT="0" distB="0" distL="114300" distR="114300" simplePos="0" relativeHeight="251663360" behindDoc="0" locked="1" layoutInCell="1" allowOverlap="1" wp14:anchorId="498CC3CB" wp14:editId="38402EF1">
                <wp:simplePos x="0" y="0"/>
                <wp:positionH relativeFrom="column">
                  <wp:posOffset>0</wp:posOffset>
                </wp:positionH>
                <wp:positionV relativeFrom="paragraph">
                  <wp:posOffset>-635</wp:posOffset>
                </wp:positionV>
                <wp:extent cx="6199632" cy="9144"/>
                <wp:effectExtent l="0" t="0" r="29845" b="29210"/>
                <wp:wrapNone/>
                <wp:docPr id="6" name="Straight Connector 6"/>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8893A"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" strokecolor="black [3213]" strokeweight=".5pt">
                <v:stroke joinstyle="miter"/>
                <w10:anchorlock/>
              </v:line>
            </w:pict>
          </mc:Fallback>
        </mc:AlternateContent>
      </w:r>
    </w:p>
    <w:p w14:paraId="7C042AA2" w14:textId="77777777" w:rsidR="00D25AA1" w:rsidRPr="00D25AA1" w:rsidRDefault="00D25AA1" w:rsidP="00D25AA1">
      <w:pPr>
        <w:spacing w:line="240" w:lineRule="auto"/>
        <w:ind w:firstLine="0"/>
        <w:rPr>
          <w:sz w:val="22"/>
          <w:szCs w:val="22"/>
        </w:rPr>
      </w:pPr>
      <w:r w:rsidRPr="00D25AA1">
        <w:rPr>
          <w:sz w:val="22"/>
          <w:szCs w:val="22"/>
        </w:rPr>
        <w:t>//////////////////////////////////////////////////////////////////////////////////</w:t>
      </w:r>
    </w:p>
    <w:p w14:paraId="46E48947" w14:textId="77777777" w:rsidR="00D25AA1" w:rsidRPr="00D25AA1" w:rsidRDefault="00D25AA1" w:rsidP="00D25AA1">
      <w:pPr>
        <w:spacing w:line="240" w:lineRule="auto"/>
        <w:ind w:firstLine="0"/>
        <w:rPr>
          <w:sz w:val="22"/>
          <w:szCs w:val="22"/>
        </w:rPr>
      </w:pPr>
      <w:r w:rsidRPr="00D25AA1">
        <w:rPr>
          <w:sz w:val="22"/>
          <w:szCs w:val="22"/>
        </w:rPr>
        <w:t>// Company: Pennsylvania State University, University Park</w:t>
      </w:r>
    </w:p>
    <w:p w14:paraId="48734F85" w14:textId="77777777" w:rsidR="00D25AA1" w:rsidRPr="00D25AA1" w:rsidRDefault="00D25AA1" w:rsidP="00D25AA1">
      <w:pPr>
        <w:spacing w:line="240" w:lineRule="auto"/>
        <w:ind w:firstLine="0"/>
        <w:rPr>
          <w:sz w:val="22"/>
          <w:szCs w:val="22"/>
        </w:rPr>
      </w:pPr>
      <w:r w:rsidRPr="00D25AA1">
        <w:rPr>
          <w:sz w:val="22"/>
          <w:szCs w:val="22"/>
        </w:rPr>
        <w:t>// Engineer: Anand Rajan</w:t>
      </w:r>
    </w:p>
    <w:p w14:paraId="0ABE7C48" w14:textId="77777777" w:rsidR="00D25AA1" w:rsidRPr="00D25AA1" w:rsidRDefault="00D25AA1" w:rsidP="00D25AA1">
      <w:pPr>
        <w:spacing w:line="240" w:lineRule="auto"/>
        <w:ind w:firstLine="0"/>
        <w:rPr>
          <w:sz w:val="22"/>
          <w:szCs w:val="22"/>
        </w:rPr>
      </w:pPr>
      <w:r w:rsidRPr="00D25AA1">
        <w:rPr>
          <w:sz w:val="22"/>
          <w:szCs w:val="22"/>
        </w:rPr>
        <w:t xml:space="preserve">// </w:t>
      </w:r>
    </w:p>
    <w:p w14:paraId="48B29D43" w14:textId="77777777" w:rsidR="00D25AA1" w:rsidRPr="00D25AA1" w:rsidRDefault="00D25AA1" w:rsidP="00D25AA1">
      <w:pPr>
        <w:spacing w:line="240" w:lineRule="auto"/>
        <w:ind w:firstLine="0"/>
        <w:rPr>
          <w:sz w:val="22"/>
          <w:szCs w:val="22"/>
        </w:rPr>
      </w:pPr>
      <w:r w:rsidRPr="00D25AA1">
        <w:rPr>
          <w:sz w:val="22"/>
          <w:szCs w:val="22"/>
        </w:rPr>
        <w:t>// Create Date: 04/25/2021 08:09:09 PM</w:t>
      </w:r>
    </w:p>
    <w:p w14:paraId="0747FBA5" w14:textId="77777777" w:rsidR="00D25AA1" w:rsidRPr="00D25AA1" w:rsidRDefault="00D25AA1" w:rsidP="00D25AA1">
      <w:pPr>
        <w:spacing w:line="240" w:lineRule="auto"/>
        <w:ind w:firstLine="0"/>
        <w:rPr>
          <w:sz w:val="22"/>
          <w:szCs w:val="22"/>
        </w:rPr>
      </w:pPr>
      <w:r w:rsidRPr="00D25AA1">
        <w:rPr>
          <w:sz w:val="22"/>
          <w:szCs w:val="22"/>
        </w:rPr>
        <w:t>// Design Name: Pipelining CPU</w:t>
      </w:r>
    </w:p>
    <w:p w14:paraId="6F8D966C" w14:textId="77777777" w:rsidR="00D25AA1" w:rsidRPr="00D25AA1" w:rsidRDefault="00D25AA1" w:rsidP="00D25AA1">
      <w:pPr>
        <w:spacing w:line="240" w:lineRule="auto"/>
        <w:ind w:firstLine="0"/>
        <w:rPr>
          <w:sz w:val="22"/>
          <w:szCs w:val="22"/>
        </w:rPr>
      </w:pPr>
      <w:r w:rsidRPr="00D25AA1">
        <w:rPr>
          <w:sz w:val="22"/>
          <w:szCs w:val="22"/>
        </w:rPr>
        <w:t>// Module Name: top</w:t>
      </w:r>
    </w:p>
    <w:p w14:paraId="25D090E4" w14:textId="77777777" w:rsidR="00D25AA1" w:rsidRPr="00D25AA1" w:rsidRDefault="00D25AA1" w:rsidP="00D25AA1">
      <w:pPr>
        <w:spacing w:line="240" w:lineRule="auto"/>
        <w:ind w:firstLine="0"/>
        <w:rPr>
          <w:sz w:val="22"/>
          <w:szCs w:val="22"/>
        </w:rPr>
      </w:pPr>
      <w:r w:rsidRPr="00D25AA1">
        <w:rPr>
          <w:sz w:val="22"/>
          <w:szCs w:val="22"/>
        </w:rPr>
        <w:t>// Project Name: Lab 5</w:t>
      </w:r>
    </w:p>
    <w:p w14:paraId="4D5344C8" w14:textId="77777777" w:rsidR="00D25AA1" w:rsidRPr="00D25AA1" w:rsidRDefault="00D25AA1" w:rsidP="00D25AA1">
      <w:pPr>
        <w:spacing w:line="240" w:lineRule="auto"/>
        <w:ind w:firstLine="0"/>
        <w:rPr>
          <w:sz w:val="22"/>
          <w:szCs w:val="22"/>
        </w:rPr>
      </w:pPr>
      <w:r w:rsidRPr="00D25AA1">
        <w:rPr>
          <w:sz w:val="22"/>
          <w:szCs w:val="22"/>
        </w:rPr>
        <w:t>// Target Devices: XC7Z010-CLG400-1</w:t>
      </w:r>
    </w:p>
    <w:p w14:paraId="0E829137" w14:textId="77777777" w:rsidR="00D25AA1" w:rsidRPr="00D25AA1" w:rsidRDefault="00D25AA1" w:rsidP="00D25AA1">
      <w:pPr>
        <w:spacing w:line="240" w:lineRule="auto"/>
        <w:ind w:firstLine="0"/>
        <w:rPr>
          <w:sz w:val="22"/>
          <w:szCs w:val="22"/>
        </w:rPr>
      </w:pPr>
      <w:r w:rsidRPr="00D25AA1">
        <w:rPr>
          <w:sz w:val="22"/>
          <w:szCs w:val="22"/>
        </w:rPr>
        <w:t xml:space="preserve">// Tool Versions: </w:t>
      </w:r>
    </w:p>
    <w:p w14:paraId="42099551" w14:textId="77777777" w:rsidR="00D25AA1" w:rsidRPr="00D25AA1" w:rsidRDefault="00D25AA1" w:rsidP="00D25AA1">
      <w:pPr>
        <w:spacing w:line="240" w:lineRule="auto"/>
        <w:ind w:firstLine="0"/>
        <w:rPr>
          <w:sz w:val="22"/>
          <w:szCs w:val="22"/>
        </w:rPr>
      </w:pPr>
      <w:r w:rsidRPr="00D25AA1">
        <w:rPr>
          <w:sz w:val="22"/>
          <w:szCs w:val="22"/>
        </w:rPr>
        <w:t>// Description: The project aims to develop a basic CPU through pipelining.</w:t>
      </w:r>
    </w:p>
    <w:p w14:paraId="04B20FF5" w14:textId="77777777" w:rsidR="00D25AA1" w:rsidRPr="00D25AA1" w:rsidRDefault="00D25AA1" w:rsidP="00D25AA1">
      <w:pPr>
        <w:spacing w:line="240" w:lineRule="auto"/>
        <w:ind w:firstLine="0"/>
        <w:rPr>
          <w:sz w:val="22"/>
          <w:szCs w:val="22"/>
        </w:rPr>
      </w:pPr>
      <w:r w:rsidRPr="00D25AA1">
        <w:rPr>
          <w:sz w:val="22"/>
          <w:szCs w:val="22"/>
        </w:rPr>
        <w:t xml:space="preserve">// </w:t>
      </w:r>
    </w:p>
    <w:p w14:paraId="3E1AE114" w14:textId="77777777" w:rsidR="00D25AA1" w:rsidRPr="00D25AA1" w:rsidRDefault="00D25AA1" w:rsidP="00D25AA1">
      <w:pPr>
        <w:spacing w:line="240" w:lineRule="auto"/>
        <w:ind w:firstLine="0"/>
        <w:rPr>
          <w:sz w:val="22"/>
          <w:szCs w:val="22"/>
        </w:rPr>
      </w:pPr>
      <w:r w:rsidRPr="00D25AA1">
        <w:rPr>
          <w:sz w:val="22"/>
          <w:szCs w:val="22"/>
        </w:rPr>
        <w:t xml:space="preserve">// Dependencies: </w:t>
      </w:r>
    </w:p>
    <w:p w14:paraId="28398326" w14:textId="77777777" w:rsidR="00D25AA1" w:rsidRPr="00D25AA1" w:rsidRDefault="00D25AA1" w:rsidP="00D25AA1">
      <w:pPr>
        <w:spacing w:line="240" w:lineRule="auto"/>
        <w:ind w:firstLine="0"/>
        <w:rPr>
          <w:sz w:val="22"/>
          <w:szCs w:val="22"/>
        </w:rPr>
      </w:pPr>
      <w:r w:rsidRPr="00D25AA1">
        <w:rPr>
          <w:sz w:val="22"/>
          <w:szCs w:val="22"/>
        </w:rPr>
        <w:t xml:space="preserve">// </w:t>
      </w:r>
    </w:p>
    <w:p w14:paraId="41691C33" w14:textId="77777777" w:rsidR="00D25AA1" w:rsidRPr="00D25AA1" w:rsidRDefault="00D25AA1" w:rsidP="00D25AA1">
      <w:pPr>
        <w:spacing w:line="240" w:lineRule="auto"/>
        <w:ind w:firstLine="0"/>
        <w:rPr>
          <w:sz w:val="22"/>
          <w:szCs w:val="22"/>
        </w:rPr>
      </w:pPr>
      <w:r w:rsidRPr="00D25AA1">
        <w:rPr>
          <w:sz w:val="22"/>
          <w:szCs w:val="22"/>
        </w:rPr>
        <w:t>// Revision:</w:t>
      </w:r>
    </w:p>
    <w:p w14:paraId="786BB0BB" w14:textId="77777777" w:rsidR="00D25AA1" w:rsidRPr="00D25AA1" w:rsidRDefault="00D25AA1" w:rsidP="00D25AA1">
      <w:pPr>
        <w:spacing w:line="240" w:lineRule="auto"/>
        <w:ind w:firstLine="0"/>
        <w:rPr>
          <w:sz w:val="22"/>
          <w:szCs w:val="22"/>
        </w:rPr>
      </w:pPr>
      <w:r w:rsidRPr="00D25AA1">
        <w:rPr>
          <w:sz w:val="22"/>
          <w:szCs w:val="22"/>
        </w:rPr>
        <w:t>// Revision 0.01 - File Created</w:t>
      </w:r>
    </w:p>
    <w:p w14:paraId="5667FED4" w14:textId="77777777" w:rsidR="00D25AA1" w:rsidRPr="00D25AA1" w:rsidRDefault="00D25AA1" w:rsidP="00D25AA1">
      <w:pPr>
        <w:spacing w:line="240" w:lineRule="auto"/>
        <w:ind w:firstLine="0"/>
        <w:rPr>
          <w:sz w:val="22"/>
          <w:szCs w:val="22"/>
        </w:rPr>
      </w:pPr>
      <w:r w:rsidRPr="00D25AA1">
        <w:rPr>
          <w:sz w:val="22"/>
          <w:szCs w:val="22"/>
        </w:rPr>
        <w:t>// Additional Comments:</w:t>
      </w:r>
    </w:p>
    <w:p w14:paraId="6EA7DF75" w14:textId="77777777" w:rsidR="00D25AA1" w:rsidRPr="00D25AA1" w:rsidRDefault="00D25AA1" w:rsidP="00D25AA1">
      <w:pPr>
        <w:spacing w:line="240" w:lineRule="auto"/>
        <w:ind w:firstLine="0"/>
        <w:rPr>
          <w:sz w:val="22"/>
          <w:szCs w:val="22"/>
        </w:rPr>
      </w:pPr>
      <w:r w:rsidRPr="00D25AA1">
        <w:rPr>
          <w:sz w:val="22"/>
          <w:szCs w:val="22"/>
        </w:rPr>
        <w:t xml:space="preserve">// </w:t>
      </w:r>
    </w:p>
    <w:p w14:paraId="3934808B" w14:textId="77777777" w:rsidR="00D25AA1" w:rsidRPr="00D25AA1" w:rsidRDefault="00D25AA1" w:rsidP="00D25AA1">
      <w:pPr>
        <w:spacing w:line="240" w:lineRule="auto"/>
        <w:ind w:firstLine="0"/>
        <w:rPr>
          <w:sz w:val="22"/>
          <w:szCs w:val="22"/>
        </w:rPr>
      </w:pPr>
      <w:r w:rsidRPr="00D25AA1">
        <w:rPr>
          <w:sz w:val="22"/>
          <w:szCs w:val="22"/>
        </w:rPr>
        <w:t>//////////////////////////////////////////////////////////////////////////////////</w:t>
      </w:r>
    </w:p>
    <w:p w14:paraId="2E3423D9" w14:textId="77777777" w:rsidR="00D25AA1" w:rsidRPr="00D25AA1" w:rsidRDefault="00D25AA1" w:rsidP="00D25AA1">
      <w:pPr>
        <w:spacing w:line="240" w:lineRule="auto"/>
        <w:ind w:firstLine="0"/>
        <w:rPr>
          <w:sz w:val="22"/>
          <w:szCs w:val="22"/>
        </w:rPr>
      </w:pPr>
    </w:p>
    <w:p w14:paraId="214FFD06" w14:textId="77777777" w:rsidR="00D25AA1" w:rsidRPr="00D25AA1" w:rsidRDefault="00D25AA1" w:rsidP="00D25AA1">
      <w:pPr>
        <w:spacing w:line="240" w:lineRule="auto"/>
        <w:ind w:firstLine="0"/>
        <w:rPr>
          <w:sz w:val="22"/>
          <w:szCs w:val="22"/>
        </w:rPr>
      </w:pPr>
      <w:r w:rsidRPr="00D25AA1">
        <w:rPr>
          <w:sz w:val="22"/>
          <w:szCs w:val="22"/>
        </w:rPr>
        <w:t>`timescale 1ns/1ps</w:t>
      </w:r>
    </w:p>
    <w:p w14:paraId="14AA83B5" w14:textId="77777777" w:rsidR="00D25AA1" w:rsidRPr="00D25AA1" w:rsidRDefault="00D25AA1" w:rsidP="00D25AA1">
      <w:pPr>
        <w:spacing w:line="240" w:lineRule="auto"/>
        <w:ind w:firstLine="0"/>
        <w:rPr>
          <w:sz w:val="22"/>
          <w:szCs w:val="22"/>
        </w:rPr>
      </w:pPr>
      <w:r w:rsidRPr="00D25AA1">
        <w:rPr>
          <w:sz w:val="22"/>
          <w:szCs w:val="22"/>
        </w:rPr>
        <w:t>module testbench();</w:t>
      </w:r>
    </w:p>
    <w:p w14:paraId="6C8B76E4" w14:textId="77777777" w:rsidR="00D25AA1" w:rsidRPr="00D25AA1" w:rsidRDefault="00D25AA1" w:rsidP="00D25AA1">
      <w:pPr>
        <w:spacing w:line="240" w:lineRule="auto"/>
        <w:ind w:firstLine="0"/>
        <w:rPr>
          <w:sz w:val="22"/>
          <w:szCs w:val="22"/>
        </w:rPr>
      </w:pPr>
    </w:p>
    <w:p w14:paraId="3D5CF540" w14:textId="77777777" w:rsidR="00D25AA1" w:rsidRPr="00D25AA1" w:rsidRDefault="00D25AA1" w:rsidP="00D25AA1">
      <w:pPr>
        <w:spacing w:line="240" w:lineRule="auto"/>
        <w:ind w:firstLine="0"/>
        <w:rPr>
          <w:sz w:val="22"/>
          <w:szCs w:val="22"/>
        </w:rPr>
      </w:pPr>
      <w:r w:rsidRPr="00D25AA1">
        <w:rPr>
          <w:sz w:val="22"/>
          <w:szCs w:val="22"/>
        </w:rPr>
        <w:t xml:space="preserve">    reg clk_tb = 0;</w:t>
      </w:r>
    </w:p>
    <w:p w14:paraId="32396BCC" w14:textId="77777777" w:rsidR="00D25AA1" w:rsidRPr="00D25AA1" w:rsidRDefault="00D25AA1" w:rsidP="00D25AA1">
      <w:pPr>
        <w:spacing w:line="240" w:lineRule="auto"/>
        <w:ind w:firstLine="0"/>
        <w:rPr>
          <w:sz w:val="22"/>
          <w:szCs w:val="22"/>
        </w:rPr>
      </w:pPr>
      <w:r w:rsidRPr="00D25AA1">
        <w:rPr>
          <w:sz w:val="22"/>
          <w:szCs w:val="22"/>
        </w:rPr>
        <w:t xml:space="preserve">    </w:t>
      </w:r>
    </w:p>
    <w:p w14:paraId="5FE938E4" w14:textId="77777777" w:rsidR="00D25AA1" w:rsidRPr="00D25AA1" w:rsidRDefault="00D25AA1" w:rsidP="00D25AA1">
      <w:pPr>
        <w:spacing w:line="240" w:lineRule="auto"/>
        <w:ind w:firstLine="0"/>
        <w:rPr>
          <w:sz w:val="22"/>
          <w:szCs w:val="22"/>
        </w:rPr>
      </w:pPr>
      <w:r w:rsidRPr="00D25AA1">
        <w:rPr>
          <w:sz w:val="22"/>
          <w:szCs w:val="22"/>
        </w:rPr>
        <w:t xml:space="preserve">    wire [5:0] qa_sig;</w:t>
      </w:r>
    </w:p>
    <w:p w14:paraId="11385D1F" w14:textId="77777777" w:rsidR="00D25AA1" w:rsidRPr="00D25AA1" w:rsidRDefault="00D25AA1" w:rsidP="00D25AA1">
      <w:pPr>
        <w:spacing w:line="240" w:lineRule="auto"/>
        <w:ind w:firstLine="0"/>
        <w:rPr>
          <w:sz w:val="22"/>
          <w:szCs w:val="22"/>
        </w:rPr>
      </w:pPr>
      <w:r w:rsidRPr="00D25AA1">
        <w:rPr>
          <w:sz w:val="22"/>
          <w:szCs w:val="22"/>
        </w:rPr>
        <w:t xml:space="preserve">    wire [5:0] qb_sig;</w:t>
      </w:r>
    </w:p>
    <w:p w14:paraId="3A591D05" w14:textId="77777777" w:rsidR="00D25AA1" w:rsidRPr="00D25AA1" w:rsidRDefault="00D25AA1" w:rsidP="00D25AA1">
      <w:pPr>
        <w:spacing w:line="240" w:lineRule="auto"/>
        <w:ind w:firstLine="0"/>
        <w:rPr>
          <w:sz w:val="22"/>
          <w:szCs w:val="22"/>
        </w:rPr>
      </w:pPr>
      <w:r w:rsidRPr="00D25AA1">
        <w:rPr>
          <w:sz w:val="22"/>
          <w:szCs w:val="22"/>
        </w:rPr>
        <w:t xml:space="preserve">    wire mwreg_sig;</w:t>
      </w:r>
    </w:p>
    <w:p w14:paraId="07BB097C" w14:textId="77777777" w:rsidR="00D25AA1" w:rsidRPr="00D25AA1" w:rsidRDefault="00D25AA1" w:rsidP="00D25AA1">
      <w:pPr>
        <w:spacing w:line="240" w:lineRule="auto"/>
        <w:ind w:firstLine="0"/>
        <w:rPr>
          <w:sz w:val="22"/>
          <w:szCs w:val="22"/>
        </w:rPr>
      </w:pPr>
      <w:r w:rsidRPr="00D25AA1">
        <w:rPr>
          <w:sz w:val="22"/>
          <w:szCs w:val="22"/>
        </w:rPr>
        <w:t xml:space="preserve">    wire mm2reg_sig;</w:t>
      </w:r>
    </w:p>
    <w:p w14:paraId="2D678428" w14:textId="77777777" w:rsidR="00D25AA1" w:rsidRPr="00D25AA1" w:rsidRDefault="00D25AA1" w:rsidP="00D25AA1">
      <w:pPr>
        <w:spacing w:line="240" w:lineRule="auto"/>
        <w:ind w:firstLine="0"/>
        <w:rPr>
          <w:sz w:val="22"/>
          <w:szCs w:val="22"/>
        </w:rPr>
      </w:pPr>
      <w:r w:rsidRPr="00D25AA1">
        <w:rPr>
          <w:sz w:val="22"/>
          <w:szCs w:val="22"/>
        </w:rPr>
        <w:t xml:space="preserve">    wire [4:0] mmuxout_sig;</w:t>
      </w:r>
    </w:p>
    <w:p w14:paraId="7745CF84" w14:textId="77777777" w:rsidR="00D25AA1" w:rsidRPr="00D25AA1" w:rsidRDefault="00D25AA1" w:rsidP="00D25AA1">
      <w:pPr>
        <w:spacing w:line="240" w:lineRule="auto"/>
        <w:ind w:firstLine="0"/>
        <w:rPr>
          <w:sz w:val="22"/>
          <w:szCs w:val="22"/>
        </w:rPr>
      </w:pPr>
      <w:r w:rsidRPr="00D25AA1">
        <w:rPr>
          <w:sz w:val="22"/>
          <w:szCs w:val="22"/>
        </w:rPr>
        <w:t xml:space="preserve">    wire [31:0] maluout_sig;</w:t>
      </w:r>
    </w:p>
    <w:p w14:paraId="4C36E4C0" w14:textId="77777777" w:rsidR="00D25AA1" w:rsidRPr="00D25AA1" w:rsidRDefault="00D25AA1" w:rsidP="00D25AA1">
      <w:pPr>
        <w:spacing w:line="240" w:lineRule="auto"/>
        <w:ind w:firstLine="0"/>
        <w:rPr>
          <w:sz w:val="22"/>
          <w:szCs w:val="22"/>
        </w:rPr>
      </w:pPr>
      <w:r w:rsidRPr="00D25AA1">
        <w:rPr>
          <w:sz w:val="22"/>
          <w:szCs w:val="22"/>
        </w:rPr>
        <w:t xml:space="preserve">    wire [31:0] do_sig;</w:t>
      </w:r>
    </w:p>
    <w:p w14:paraId="70F285DE" w14:textId="77777777" w:rsidR="00D25AA1" w:rsidRPr="00D25AA1" w:rsidRDefault="00D25AA1" w:rsidP="00D25AA1">
      <w:pPr>
        <w:spacing w:line="240" w:lineRule="auto"/>
        <w:ind w:firstLine="0"/>
        <w:rPr>
          <w:sz w:val="22"/>
          <w:szCs w:val="22"/>
        </w:rPr>
      </w:pPr>
      <w:r w:rsidRPr="00D25AA1">
        <w:rPr>
          <w:sz w:val="22"/>
          <w:szCs w:val="22"/>
        </w:rPr>
        <w:t xml:space="preserve">    wire wwreg_sig;</w:t>
      </w:r>
    </w:p>
    <w:p w14:paraId="230699F9" w14:textId="77777777" w:rsidR="00D25AA1" w:rsidRPr="00D25AA1" w:rsidRDefault="00D25AA1" w:rsidP="00D25AA1">
      <w:pPr>
        <w:spacing w:line="240" w:lineRule="auto"/>
        <w:ind w:firstLine="0"/>
        <w:rPr>
          <w:sz w:val="22"/>
          <w:szCs w:val="22"/>
        </w:rPr>
      </w:pPr>
      <w:r w:rsidRPr="00D25AA1">
        <w:rPr>
          <w:sz w:val="22"/>
          <w:szCs w:val="22"/>
        </w:rPr>
        <w:t xml:space="preserve">    wire wm2reg_sig;</w:t>
      </w:r>
    </w:p>
    <w:p w14:paraId="4F4DB6E7" w14:textId="77777777" w:rsidR="00D25AA1" w:rsidRPr="00D25AA1" w:rsidRDefault="00D25AA1" w:rsidP="00D25AA1">
      <w:pPr>
        <w:spacing w:line="240" w:lineRule="auto"/>
        <w:ind w:firstLine="0"/>
        <w:rPr>
          <w:sz w:val="22"/>
          <w:szCs w:val="22"/>
        </w:rPr>
      </w:pPr>
      <w:r w:rsidRPr="00D25AA1">
        <w:rPr>
          <w:sz w:val="22"/>
          <w:szCs w:val="22"/>
        </w:rPr>
        <w:t xml:space="preserve">    wire [4:0] wmuxout_sig;</w:t>
      </w:r>
    </w:p>
    <w:p w14:paraId="736EA6C3" w14:textId="77777777" w:rsidR="00D25AA1" w:rsidRPr="00D25AA1" w:rsidRDefault="00D25AA1" w:rsidP="00D25AA1">
      <w:pPr>
        <w:spacing w:line="240" w:lineRule="auto"/>
        <w:ind w:firstLine="0"/>
        <w:rPr>
          <w:sz w:val="22"/>
          <w:szCs w:val="22"/>
        </w:rPr>
      </w:pPr>
      <w:r w:rsidRPr="00D25AA1">
        <w:rPr>
          <w:sz w:val="22"/>
          <w:szCs w:val="22"/>
        </w:rPr>
        <w:t xml:space="preserve">    wire [31:0] waluout_sig;</w:t>
      </w:r>
    </w:p>
    <w:p w14:paraId="770087CA" w14:textId="77777777" w:rsidR="00D25AA1" w:rsidRPr="00D25AA1" w:rsidRDefault="00D25AA1" w:rsidP="00D25AA1">
      <w:pPr>
        <w:spacing w:line="240" w:lineRule="auto"/>
        <w:ind w:firstLine="0"/>
        <w:rPr>
          <w:sz w:val="22"/>
          <w:szCs w:val="22"/>
        </w:rPr>
      </w:pPr>
      <w:r w:rsidRPr="00D25AA1">
        <w:rPr>
          <w:sz w:val="22"/>
          <w:szCs w:val="22"/>
        </w:rPr>
        <w:t xml:space="preserve">    wire [31:0] wdo_sig;</w:t>
      </w:r>
    </w:p>
    <w:p w14:paraId="6A664173" w14:textId="77777777" w:rsidR="00D25AA1" w:rsidRPr="00D25AA1" w:rsidRDefault="00D25AA1" w:rsidP="00D25AA1">
      <w:pPr>
        <w:spacing w:line="240" w:lineRule="auto"/>
        <w:ind w:firstLine="0"/>
        <w:rPr>
          <w:sz w:val="22"/>
          <w:szCs w:val="22"/>
        </w:rPr>
      </w:pPr>
      <w:r w:rsidRPr="00D25AA1">
        <w:rPr>
          <w:sz w:val="22"/>
          <w:szCs w:val="22"/>
        </w:rPr>
        <w:t xml:space="preserve">    </w:t>
      </w:r>
    </w:p>
    <w:p w14:paraId="6FE9B65C" w14:textId="77777777" w:rsidR="00D25AA1" w:rsidRPr="00D25AA1" w:rsidRDefault="00D25AA1" w:rsidP="00D25AA1">
      <w:pPr>
        <w:spacing w:line="240" w:lineRule="auto"/>
        <w:ind w:firstLine="0"/>
        <w:rPr>
          <w:sz w:val="22"/>
          <w:szCs w:val="22"/>
        </w:rPr>
      </w:pPr>
      <w:r w:rsidRPr="00D25AA1">
        <w:rPr>
          <w:sz w:val="22"/>
          <w:szCs w:val="22"/>
        </w:rPr>
        <w:t xml:space="preserve">    top dut(clk_tb, qa_sig, qb_sig, mwreg_sig, mm2reg_sig, mmuxout_sig, maluout_sig, do_sig, wwreg_sig, wm2reg_sig, wmuxout_sig, waluout_sig, wdo_sig); // Initializing an instance of top</w:t>
      </w:r>
    </w:p>
    <w:p w14:paraId="7405E29A" w14:textId="77777777" w:rsidR="00D25AA1" w:rsidRPr="00D25AA1" w:rsidRDefault="00D25AA1" w:rsidP="00D25AA1">
      <w:pPr>
        <w:spacing w:line="240" w:lineRule="auto"/>
        <w:ind w:firstLine="0"/>
        <w:rPr>
          <w:sz w:val="22"/>
          <w:szCs w:val="22"/>
        </w:rPr>
      </w:pPr>
      <w:r w:rsidRPr="00D25AA1">
        <w:rPr>
          <w:sz w:val="22"/>
          <w:szCs w:val="22"/>
        </w:rPr>
        <w:t xml:space="preserve">  </w:t>
      </w:r>
    </w:p>
    <w:p w14:paraId="20D31F77" w14:textId="77777777" w:rsidR="00D25AA1" w:rsidRPr="00D25AA1" w:rsidRDefault="00D25AA1" w:rsidP="00D25AA1">
      <w:pPr>
        <w:spacing w:line="240" w:lineRule="auto"/>
        <w:ind w:firstLine="0"/>
        <w:rPr>
          <w:sz w:val="22"/>
          <w:szCs w:val="22"/>
        </w:rPr>
      </w:pPr>
      <w:r w:rsidRPr="00D25AA1">
        <w:rPr>
          <w:sz w:val="22"/>
          <w:szCs w:val="22"/>
        </w:rPr>
        <w:t xml:space="preserve">    always begin</w:t>
      </w:r>
    </w:p>
    <w:p w14:paraId="5E6AD2E6" w14:textId="77777777" w:rsidR="00D25AA1" w:rsidRPr="00D25AA1" w:rsidRDefault="00D25AA1" w:rsidP="00D25AA1">
      <w:pPr>
        <w:spacing w:line="240" w:lineRule="auto"/>
        <w:ind w:firstLine="0"/>
        <w:rPr>
          <w:sz w:val="22"/>
          <w:szCs w:val="22"/>
        </w:rPr>
      </w:pPr>
      <w:r w:rsidRPr="00D25AA1">
        <w:rPr>
          <w:sz w:val="22"/>
          <w:szCs w:val="22"/>
        </w:rPr>
        <w:t xml:space="preserve">        #5;</w:t>
      </w:r>
    </w:p>
    <w:p w14:paraId="4329A403" w14:textId="77777777" w:rsidR="00D25AA1" w:rsidRPr="00D25AA1" w:rsidRDefault="00D25AA1" w:rsidP="00D25AA1">
      <w:pPr>
        <w:spacing w:line="240" w:lineRule="auto"/>
        <w:ind w:firstLine="0"/>
        <w:rPr>
          <w:sz w:val="22"/>
          <w:szCs w:val="22"/>
        </w:rPr>
      </w:pPr>
      <w:r w:rsidRPr="00D25AA1">
        <w:rPr>
          <w:sz w:val="22"/>
          <w:szCs w:val="22"/>
        </w:rPr>
        <w:t xml:space="preserve">        clk_tb = ~clk_tb; // Clock Rule</w:t>
      </w:r>
    </w:p>
    <w:p w14:paraId="2F85D47E" w14:textId="77777777" w:rsidR="00D25AA1" w:rsidRPr="00D25AA1" w:rsidRDefault="00D25AA1" w:rsidP="00D25AA1">
      <w:pPr>
        <w:spacing w:line="240" w:lineRule="auto"/>
        <w:ind w:firstLine="0"/>
        <w:rPr>
          <w:sz w:val="22"/>
          <w:szCs w:val="22"/>
        </w:rPr>
      </w:pPr>
      <w:r w:rsidRPr="00D25AA1">
        <w:rPr>
          <w:sz w:val="22"/>
          <w:szCs w:val="22"/>
        </w:rPr>
        <w:t xml:space="preserve">    end</w:t>
      </w:r>
    </w:p>
    <w:p w14:paraId="3C35B19A" w14:textId="77777777" w:rsidR="00D25AA1" w:rsidRPr="00D25AA1" w:rsidRDefault="00D25AA1" w:rsidP="00D25AA1">
      <w:pPr>
        <w:spacing w:line="240" w:lineRule="auto"/>
        <w:ind w:firstLine="0"/>
        <w:rPr>
          <w:sz w:val="22"/>
          <w:szCs w:val="22"/>
        </w:rPr>
      </w:pPr>
    </w:p>
    <w:p w14:paraId="406A717C" w14:textId="72EB33E3" w:rsidR="00827AC2" w:rsidRDefault="00D25AA1" w:rsidP="00D25AA1">
      <w:pPr>
        <w:ind w:firstLine="0"/>
      </w:pPr>
      <w:r w:rsidRPr="00D25AA1">
        <w:rPr>
          <w:sz w:val="22"/>
          <w:szCs w:val="22"/>
        </w:rPr>
        <w:t>endmodule</w:t>
      </w:r>
      <w:r w:rsidR="00827AC2">
        <w:rPr>
          <w:noProof/>
          <w:sz w:val="18"/>
          <w:szCs w:val="18"/>
        </w:rPr>
        <mc:AlternateContent>
          <mc:Choice Requires="wps">
            <w:drawing>
              <wp:anchor distT="0" distB="0" distL="114300" distR="114300" simplePos="0" relativeHeight="251667456" behindDoc="0" locked="1" layoutInCell="1" allowOverlap="1" wp14:anchorId="735F43C7" wp14:editId="075F4130">
                <wp:simplePos x="0" y="0"/>
                <wp:positionH relativeFrom="margin">
                  <wp:align>left</wp:align>
                </wp:positionH>
                <wp:positionV relativeFrom="paragraph">
                  <wp:posOffset>237490</wp:posOffset>
                </wp:positionV>
                <wp:extent cx="6199505" cy="8890"/>
                <wp:effectExtent l="0" t="0" r="29845" b="29210"/>
                <wp:wrapNone/>
                <wp:docPr id="10" name="Straight Connector 10"/>
                <wp:cNvGraphicFramePr/>
                <a:graphic xmlns:a="http://schemas.openxmlformats.org/drawingml/2006/main">
                  <a:graphicData uri="http://schemas.microsoft.com/office/word/2010/wordprocessingShape">
                    <wps:wsp>
                      <wps:cNvCnPr/>
                      <wps:spPr>
                        <a:xfrm>
                          <a:off x="0" y="0"/>
                          <a:ext cx="619950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AEDBD" id="Straight Connector 10"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7pt" to="488.1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" strokecolor="black [3213]" strokeweight=".5pt">
                <v:stroke joinstyle="miter"/>
                <w10:wrap anchorx="margin"/>
                <w10:anchorlock/>
              </v:line>
            </w:pict>
          </mc:Fallback>
        </mc:AlternateContent>
      </w:r>
    </w:p>
    <w:p w14:paraId="61E611F3" w14:textId="77777777" w:rsidR="00DD2905" w:rsidRDefault="00DD2905" w:rsidP="00827AC2">
      <w:pPr>
        <w:ind w:firstLine="0"/>
        <w:jc w:val="both"/>
      </w:pPr>
    </w:p>
    <w:p w14:paraId="41A2AE90" w14:textId="69386156" w:rsidR="00827AC2" w:rsidRDefault="00034AD9" w:rsidP="00827AC2">
      <w:pPr>
        <w:ind w:firstLine="0"/>
        <w:jc w:val="both"/>
      </w:pPr>
      <w:r>
        <w:t xml:space="preserve">Note that this function really only requires the controlling of the clock through the testbench. These outputs are displayed as outputs for simplicity but the $display keyword could also have been used in place of this. </w:t>
      </w:r>
    </w:p>
    <w:p w14:paraId="7B895640" w14:textId="77777777" w:rsidR="00942304" w:rsidRDefault="00942304" w:rsidP="00827AC2">
      <w:pPr>
        <w:ind w:firstLine="0"/>
        <w:jc w:val="both"/>
      </w:pPr>
    </w:p>
    <w:p w14:paraId="596FA593" w14:textId="1578343C" w:rsidR="00942304" w:rsidRDefault="00942304" w:rsidP="00827AC2">
      <w:pPr>
        <w:ind w:firstLine="0"/>
        <w:jc w:val="both"/>
        <w:rPr>
          <w:color w:val="FF0000"/>
        </w:rPr>
      </w:pPr>
      <w:r>
        <w:t xml:space="preserve">The corresponding waveforms for the simulation of this design and testbench design code is also provided below the code screenshot. </w:t>
      </w:r>
      <w:r w:rsidR="00034AD9" w:rsidRPr="00034AD9">
        <w:rPr>
          <w:color w:val="FF0000"/>
        </w:rPr>
        <w:t xml:space="preserve">It should be stressed that the signals become X once more after </w:t>
      </w:r>
      <w:r w:rsidR="003E3BD6">
        <w:rPr>
          <w:color w:val="FF0000"/>
        </w:rPr>
        <w:t>7</w:t>
      </w:r>
      <w:r w:rsidR="00034AD9" w:rsidRPr="00034AD9">
        <w:rPr>
          <w:color w:val="FF0000"/>
        </w:rPr>
        <w:t>5</w:t>
      </w:r>
      <w:r w:rsidR="00FD06C2">
        <w:rPr>
          <w:color w:val="FF0000"/>
        </w:rPr>
        <w:t>/85</w:t>
      </w:r>
      <w:r w:rsidR="00034AD9" w:rsidRPr="00034AD9">
        <w:rPr>
          <w:color w:val="FF0000"/>
        </w:rPr>
        <w:t xml:space="preserve"> ns due to the lack of instructions past the PC’s of 100</w:t>
      </w:r>
      <w:r w:rsidR="00DD2905">
        <w:rPr>
          <w:color w:val="FF0000"/>
        </w:rPr>
        <w:t>, 104, 108, 112</w:t>
      </w:r>
      <w:r w:rsidR="004338AF">
        <w:rPr>
          <w:color w:val="FF0000"/>
        </w:rPr>
        <w:t>, 116</w:t>
      </w:r>
      <w:r w:rsidR="00034AD9" w:rsidRPr="00034AD9">
        <w:rPr>
          <w:color w:val="FF0000"/>
        </w:rPr>
        <w:t xml:space="preserve">. Since most of these blocks perform calculations or selections, there is no selection to be made if there is no instruction derived from the IM. As such, they are X’s. The signals that come as outputs from the Control Unit extend forever PURELY BECAUSE OF THE CASE STATEMENT. No default statement was introduced since no such case was presented to account for this, and as such, with the lack of instructions, the control unit continues to output the same values as before infinitely. </w:t>
      </w:r>
      <w:r w:rsidR="00034AD9" w:rsidRPr="00034AD9">
        <w:rPr>
          <w:b/>
          <w:bCs/>
          <w:color w:val="FF0000"/>
        </w:rPr>
        <w:t>THIS IS NOT A BUG. THIS CAN BE CHANGED WITH MORE INSTRUCTIONS OR SPECIFICATION OF A DEFAULT CASE.</w:t>
      </w:r>
      <w:r w:rsidR="00034AD9" w:rsidRPr="00034AD9">
        <w:rPr>
          <w:color w:val="FF0000"/>
        </w:rPr>
        <w:t xml:space="preserve"> </w:t>
      </w:r>
      <w:r w:rsidR="00203FCC" w:rsidRPr="00034AD9">
        <w:rPr>
          <w:color w:val="FF0000"/>
        </w:rPr>
        <w:t xml:space="preserve"> </w:t>
      </w:r>
      <w:r w:rsidR="00034AD9" w:rsidRPr="00034AD9">
        <w:rPr>
          <w:color w:val="FF0000"/>
        </w:rPr>
        <w:t>All values for each signal are found on the signal and not on the left-hand sidebar. Refer to the signals themselves (those without values are logic signals).</w:t>
      </w:r>
    </w:p>
    <w:p w14:paraId="27C63A28" w14:textId="50D7E311" w:rsidR="003E3BD6" w:rsidRPr="003E3BD6" w:rsidRDefault="003E3BD6" w:rsidP="00827AC2">
      <w:pPr>
        <w:ind w:firstLine="0"/>
        <w:jc w:val="both"/>
      </w:pPr>
      <w:r>
        <w:rPr>
          <w:color w:val="FF0000"/>
        </w:rPr>
        <w:t xml:space="preserve">Furthermore, in providing these outputs, it will be seen that the Data Memory’s output is X, and the reason for this is because the input index given by the ALU output falls outside the range of permissible indices for DM values (that is, the first index provided is 42, and the maximum DM index is 31). </w:t>
      </w:r>
      <w:r>
        <w:rPr>
          <w:b/>
          <w:bCs/>
          <w:color w:val="FF0000"/>
        </w:rPr>
        <w:t>THIS IS ALSO NOT A BUG.</w:t>
      </w:r>
      <w:r>
        <w:rPr>
          <w:color w:val="FF0000"/>
        </w:rPr>
        <w:t xml:space="preserve"> If the DM were expanded (though no explicit amount was specified for this), and more values were filled in it, it would be populated, and thus produce </w:t>
      </w:r>
      <w:r>
        <w:rPr>
          <w:color w:val="FF0000"/>
        </w:rPr>
        <w:lastRenderedPageBreak/>
        <w:t>an output. However, since it does not in fact ever access any index (since all inputs are higher than 31), this is not clearly seen.</w:t>
      </w:r>
    </w:p>
    <w:p w14:paraId="75190D7A" w14:textId="2DA9E163" w:rsidR="00942304" w:rsidRPr="00942304" w:rsidRDefault="00942304" w:rsidP="001612FC">
      <w:pPr>
        <w:ind w:firstLine="0"/>
        <w:jc w:val="center"/>
      </w:pPr>
    </w:p>
    <w:p w14:paraId="74D2FFF3" w14:textId="4C87FA7A" w:rsidR="00942304" w:rsidRDefault="00942304" w:rsidP="00942304">
      <w:pPr>
        <w:ind w:firstLine="0"/>
        <w:jc w:val="center"/>
        <w:rPr>
          <w:i/>
          <w:iCs/>
        </w:rPr>
      </w:pPr>
    </w:p>
    <w:p w14:paraId="7794E5DC" w14:textId="71ED03ED" w:rsidR="00034AD9" w:rsidRDefault="00FD06C2" w:rsidP="00D568F5">
      <w:pPr>
        <w:ind w:firstLine="0"/>
        <w:jc w:val="center"/>
        <w:rPr>
          <w:i/>
          <w:iCs/>
        </w:rPr>
      </w:pPr>
      <w:r>
        <w:rPr>
          <w:noProof/>
        </w:rPr>
        <w:drawing>
          <wp:inline distT="0" distB="0" distL="0" distR="0" wp14:anchorId="485BE5F4" wp14:editId="549AE8BA">
            <wp:extent cx="5943600" cy="1256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6030"/>
                    </a:xfrm>
                    <a:prstGeom prst="rect">
                      <a:avLst/>
                    </a:prstGeom>
                  </pic:spPr>
                </pic:pic>
              </a:graphicData>
            </a:graphic>
          </wp:inline>
        </w:drawing>
      </w:r>
      <w:r w:rsidR="00034AD9">
        <w:br/>
      </w:r>
      <w:r w:rsidR="00034AD9">
        <w:rPr>
          <w:i/>
          <w:iCs/>
        </w:rPr>
        <w:t xml:space="preserve">Image </w:t>
      </w:r>
      <w:r w:rsidR="00E4160E">
        <w:rPr>
          <w:i/>
          <w:iCs/>
        </w:rPr>
        <w:t>7</w:t>
      </w:r>
      <w:r w:rsidR="00034AD9">
        <w:rPr>
          <w:i/>
          <w:iCs/>
        </w:rPr>
        <w:t>. Screenshot of Final Waveform</w:t>
      </w:r>
      <w:r>
        <w:rPr>
          <w:i/>
          <w:iCs/>
        </w:rPr>
        <w:t xml:space="preserve"> (inputs to MEMWB</w:t>
      </w:r>
      <w:r w:rsidR="00C151E4">
        <w:rPr>
          <w:i/>
          <w:iCs/>
        </w:rPr>
        <w:t>)</w:t>
      </w:r>
    </w:p>
    <w:p w14:paraId="7495E575" w14:textId="54560657" w:rsidR="00C151E4" w:rsidRPr="00827AC2" w:rsidRDefault="00C151E4" w:rsidP="00D568F5">
      <w:pPr>
        <w:ind w:firstLine="0"/>
        <w:jc w:val="center"/>
        <w:rPr>
          <w:i/>
          <w:iCs/>
        </w:rPr>
      </w:pPr>
      <w:r>
        <w:rPr>
          <w:i/>
          <w:iCs/>
        </w:rPr>
        <w:t>(values of DM explained as above in the red text)</w:t>
      </w:r>
    </w:p>
    <w:p w14:paraId="511A3BB3" w14:textId="43F9DFE5" w:rsidR="00C151E4" w:rsidRDefault="00C151E4" w:rsidP="00C151E4">
      <w:pPr>
        <w:ind w:firstLine="0"/>
        <w:jc w:val="center"/>
        <w:rPr>
          <w:i/>
          <w:iCs/>
        </w:rPr>
      </w:pPr>
      <w:r>
        <w:rPr>
          <w:noProof/>
        </w:rPr>
        <w:drawing>
          <wp:inline distT="0" distB="0" distL="0" distR="0" wp14:anchorId="71296337" wp14:editId="28C54DFF">
            <wp:extent cx="5943600" cy="1270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0000"/>
                    </a:xfrm>
                    <a:prstGeom prst="rect">
                      <a:avLst/>
                    </a:prstGeom>
                  </pic:spPr>
                </pic:pic>
              </a:graphicData>
            </a:graphic>
          </wp:inline>
        </w:drawing>
      </w:r>
      <w:r w:rsidRPr="00C151E4">
        <w:rPr>
          <w:i/>
          <w:iCs/>
        </w:rPr>
        <w:t xml:space="preserve"> </w:t>
      </w:r>
      <w:r>
        <w:rPr>
          <w:i/>
          <w:iCs/>
        </w:rPr>
        <w:t xml:space="preserve">Image </w:t>
      </w:r>
      <w:r w:rsidR="00E4160E">
        <w:rPr>
          <w:i/>
          <w:iCs/>
        </w:rPr>
        <w:t>8</w:t>
      </w:r>
      <w:r>
        <w:rPr>
          <w:i/>
          <w:iCs/>
        </w:rPr>
        <w:t>. Screenshot of Final Waveform (</w:t>
      </w:r>
      <w:r>
        <w:rPr>
          <w:i/>
          <w:iCs/>
        </w:rPr>
        <w:t>outputs</w:t>
      </w:r>
      <w:r>
        <w:rPr>
          <w:i/>
          <w:iCs/>
        </w:rPr>
        <w:t xml:space="preserve"> </w:t>
      </w:r>
      <w:r>
        <w:rPr>
          <w:i/>
          <w:iCs/>
        </w:rPr>
        <w:t>of</w:t>
      </w:r>
      <w:r>
        <w:rPr>
          <w:i/>
          <w:iCs/>
        </w:rPr>
        <w:t xml:space="preserve"> MEMWB</w:t>
      </w:r>
      <w:r>
        <w:rPr>
          <w:i/>
          <w:iCs/>
        </w:rPr>
        <w:t>)</w:t>
      </w:r>
    </w:p>
    <w:p w14:paraId="76713005" w14:textId="0AF5668D" w:rsidR="00C151E4" w:rsidRDefault="00C151E4" w:rsidP="00C151E4">
      <w:pPr>
        <w:ind w:firstLine="0"/>
        <w:jc w:val="center"/>
        <w:rPr>
          <w:i/>
          <w:iCs/>
        </w:rPr>
      </w:pPr>
      <w:r>
        <w:rPr>
          <w:i/>
          <w:iCs/>
        </w:rPr>
        <w:t>(values of DM</w:t>
      </w:r>
      <w:r w:rsidR="006300D6">
        <w:rPr>
          <w:i/>
          <w:iCs/>
        </w:rPr>
        <w:t>out</w:t>
      </w:r>
      <w:r>
        <w:rPr>
          <w:i/>
          <w:iCs/>
        </w:rPr>
        <w:t xml:space="preserve"> explained as above in the red text)</w:t>
      </w:r>
    </w:p>
    <w:p w14:paraId="036BF309" w14:textId="5F576281" w:rsidR="00527C83" w:rsidRDefault="00527C83" w:rsidP="00C151E4">
      <w:pPr>
        <w:ind w:firstLine="0"/>
        <w:jc w:val="center"/>
        <w:rPr>
          <w:i/>
          <w:iCs/>
        </w:rPr>
      </w:pPr>
    </w:p>
    <w:p w14:paraId="366ADE95" w14:textId="1C2ADC1F" w:rsidR="00527C83" w:rsidRDefault="00527C83" w:rsidP="00C151E4">
      <w:pPr>
        <w:ind w:firstLine="0"/>
        <w:jc w:val="center"/>
        <w:rPr>
          <w:i/>
          <w:iCs/>
        </w:rPr>
      </w:pPr>
      <w:r>
        <w:rPr>
          <w:noProof/>
        </w:rPr>
        <w:drawing>
          <wp:inline distT="0" distB="0" distL="0" distR="0" wp14:anchorId="4F7F46C1" wp14:editId="5A0E0626">
            <wp:extent cx="5943600" cy="1043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43305"/>
                    </a:xfrm>
                    <a:prstGeom prst="rect">
                      <a:avLst/>
                    </a:prstGeom>
                  </pic:spPr>
                </pic:pic>
              </a:graphicData>
            </a:graphic>
          </wp:inline>
        </w:drawing>
      </w:r>
    </w:p>
    <w:p w14:paraId="1FC54F9E" w14:textId="792750FF" w:rsidR="00527C83" w:rsidRDefault="00527C83" w:rsidP="00527C83">
      <w:pPr>
        <w:ind w:firstLine="0"/>
        <w:jc w:val="center"/>
        <w:rPr>
          <w:i/>
          <w:iCs/>
        </w:rPr>
      </w:pPr>
      <w:r>
        <w:rPr>
          <w:i/>
          <w:iCs/>
        </w:rPr>
        <w:t xml:space="preserve">Image </w:t>
      </w:r>
      <w:r w:rsidR="00E4160E">
        <w:rPr>
          <w:i/>
          <w:iCs/>
        </w:rPr>
        <w:t>9</w:t>
      </w:r>
      <w:r>
        <w:rPr>
          <w:i/>
          <w:iCs/>
        </w:rPr>
        <w:t>. Screenshot of Final Waveform (</w:t>
      </w:r>
      <w:r>
        <w:rPr>
          <w:i/>
          <w:iCs/>
        </w:rPr>
        <w:t>inputs of RegFile</w:t>
      </w:r>
      <w:r>
        <w:rPr>
          <w:i/>
          <w:iCs/>
        </w:rPr>
        <w:t>)</w:t>
      </w:r>
    </w:p>
    <w:p w14:paraId="334B4989" w14:textId="77777777" w:rsidR="00527C83" w:rsidRPr="00827AC2" w:rsidRDefault="00527C83" w:rsidP="00C151E4">
      <w:pPr>
        <w:ind w:firstLine="0"/>
        <w:jc w:val="center"/>
        <w:rPr>
          <w:i/>
          <w:iCs/>
        </w:rPr>
      </w:pPr>
    </w:p>
    <w:p w14:paraId="612CEB5F" w14:textId="6F4C2287" w:rsidR="00585174" w:rsidRDefault="00585174" w:rsidP="00203FCC">
      <w:pPr>
        <w:ind w:firstLine="0"/>
        <w:jc w:val="center"/>
      </w:pPr>
    </w:p>
    <w:p w14:paraId="699986D8" w14:textId="6462E5A8" w:rsidR="00D63547" w:rsidRDefault="003556CD" w:rsidP="00CC05DD">
      <w:pPr>
        <w:ind w:firstLine="0"/>
        <w:jc w:val="center"/>
        <w:rPr>
          <w:i/>
          <w:iCs/>
        </w:rPr>
      </w:pPr>
      <w:r>
        <w:rPr>
          <w:noProof/>
        </w:rPr>
        <w:lastRenderedPageBreak/>
        <w:drawing>
          <wp:inline distT="0" distB="0" distL="0" distR="0" wp14:anchorId="41114655" wp14:editId="4EC3FEB9">
            <wp:extent cx="5724525" cy="5724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525" cy="5724525"/>
                    </a:xfrm>
                    <a:prstGeom prst="rect">
                      <a:avLst/>
                    </a:prstGeom>
                  </pic:spPr>
                </pic:pic>
              </a:graphicData>
            </a:graphic>
          </wp:inline>
        </w:drawing>
      </w:r>
    </w:p>
    <w:p w14:paraId="148AB09A" w14:textId="328140A0" w:rsidR="00D63547" w:rsidRDefault="00D63547" w:rsidP="00203FCC">
      <w:pPr>
        <w:ind w:firstLine="0"/>
        <w:jc w:val="center"/>
        <w:rPr>
          <w:i/>
          <w:iCs/>
        </w:rPr>
      </w:pPr>
      <w:r>
        <w:rPr>
          <w:i/>
          <w:iCs/>
        </w:rPr>
        <w:t xml:space="preserve">Image </w:t>
      </w:r>
      <w:r w:rsidR="00E4160E">
        <w:rPr>
          <w:i/>
          <w:iCs/>
        </w:rPr>
        <w:t>10</w:t>
      </w:r>
      <w:r>
        <w:rPr>
          <w:i/>
          <w:iCs/>
        </w:rPr>
        <w:t>. Design Schematics from the Synthesis of the Project (</w:t>
      </w:r>
      <w:r>
        <w:rPr>
          <w:b/>
          <w:bCs/>
          <w:i/>
          <w:iCs/>
        </w:rPr>
        <w:t xml:space="preserve">SYNTHESIZED DESIGN – </w:t>
      </w:r>
      <w:r>
        <w:rPr>
          <w:i/>
          <w:iCs/>
        </w:rPr>
        <w:t>xc7z010clg400-</w:t>
      </w:r>
      <w:r w:rsidR="00CC05DD">
        <w:rPr>
          <w:i/>
          <w:iCs/>
        </w:rPr>
        <w:t>1</w:t>
      </w:r>
      <w:r>
        <w:rPr>
          <w:i/>
          <w:iCs/>
        </w:rPr>
        <w:t>)</w:t>
      </w:r>
    </w:p>
    <w:p w14:paraId="52305618" w14:textId="03182E06" w:rsidR="00CC05DD" w:rsidRDefault="00CC05DD" w:rsidP="00203FCC">
      <w:pPr>
        <w:ind w:firstLine="0"/>
        <w:jc w:val="center"/>
        <w:rPr>
          <w:i/>
          <w:iCs/>
        </w:rPr>
      </w:pPr>
    </w:p>
    <w:p w14:paraId="0F261C77" w14:textId="2DC38F1D" w:rsidR="00203FCC" w:rsidRDefault="003556CD" w:rsidP="00203FCC">
      <w:pPr>
        <w:ind w:firstLine="0"/>
        <w:jc w:val="center"/>
        <w:rPr>
          <w:i/>
          <w:iCs/>
        </w:rPr>
      </w:pPr>
      <w:r>
        <w:rPr>
          <w:noProof/>
        </w:rPr>
        <w:lastRenderedPageBreak/>
        <w:drawing>
          <wp:inline distT="0" distB="0" distL="0" distR="0" wp14:anchorId="42561B1C" wp14:editId="7C5AD743">
            <wp:extent cx="4905375" cy="488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4886325"/>
                    </a:xfrm>
                    <a:prstGeom prst="rect">
                      <a:avLst/>
                    </a:prstGeom>
                  </pic:spPr>
                </pic:pic>
              </a:graphicData>
            </a:graphic>
          </wp:inline>
        </w:drawing>
      </w:r>
    </w:p>
    <w:p w14:paraId="64C88465" w14:textId="3FD3FC9B" w:rsidR="00203FCC" w:rsidRDefault="00203FCC" w:rsidP="00203FCC">
      <w:pPr>
        <w:ind w:firstLine="0"/>
        <w:jc w:val="center"/>
        <w:rPr>
          <w:i/>
          <w:iCs/>
        </w:rPr>
      </w:pPr>
      <w:r>
        <w:rPr>
          <w:i/>
          <w:iCs/>
        </w:rPr>
        <w:t>Image 1</w:t>
      </w:r>
      <w:r w:rsidR="00E4160E">
        <w:rPr>
          <w:i/>
          <w:iCs/>
        </w:rPr>
        <w:t>1</w:t>
      </w:r>
      <w:r>
        <w:rPr>
          <w:i/>
          <w:iCs/>
        </w:rPr>
        <w:t>. Snapshot of the I/O Planning</w:t>
      </w:r>
    </w:p>
    <w:p w14:paraId="184DCB6A" w14:textId="1C123BFA" w:rsidR="00203FCC" w:rsidRDefault="003556CD" w:rsidP="00203FCC">
      <w:pPr>
        <w:ind w:firstLine="0"/>
        <w:jc w:val="center"/>
        <w:rPr>
          <w:i/>
          <w:iCs/>
        </w:rPr>
      </w:pPr>
      <w:r>
        <w:rPr>
          <w:noProof/>
        </w:rPr>
        <w:lastRenderedPageBreak/>
        <w:drawing>
          <wp:inline distT="0" distB="0" distL="0" distR="0" wp14:anchorId="0293B446" wp14:editId="77779BB9">
            <wp:extent cx="4819650" cy="514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9650" cy="5143500"/>
                    </a:xfrm>
                    <a:prstGeom prst="rect">
                      <a:avLst/>
                    </a:prstGeom>
                  </pic:spPr>
                </pic:pic>
              </a:graphicData>
            </a:graphic>
          </wp:inline>
        </w:drawing>
      </w:r>
    </w:p>
    <w:p w14:paraId="4C7B538D" w14:textId="731E94EF" w:rsidR="00203FCC" w:rsidRDefault="00203FCC" w:rsidP="00D63547">
      <w:pPr>
        <w:ind w:firstLine="0"/>
        <w:jc w:val="center"/>
        <w:rPr>
          <w:i/>
          <w:iCs/>
        </w:rPr>
      </w:pPr>
      <w:r>
        <w:rPr>
          <w:i/>
          <w:iCs/>
        </w:rPr>
        <w:t>Image 1</w:t>
      </w:r>
      <w:r w:rsidR="00E4160E">
        <w:rPr>
          <w:i/>
          <w:iCs/>
        </w:rPr>
        <w:t>2</w:t>
      </w:r>
      <w:r>
        <w:rPr>
          <w:i/>
          <w:iCs/>
        </w:rPr>
        <w:t>. Snapshot of the Floor Planning</w:t>
      </w:r>
    </w:p>
    <w:p w14:paraId="68709200" w14:textId="77777777" w:rsidR="000B3F2D" w:rsidRDefault="000B3F2D" w:rsidP="00D63547">
      <w:pPr>
        <w:ind w:firstLine="0"/>
        <w:jc w:val="center"/>
        <w:rPr>
          <w:i/>
          <w:iCs/>
        </w:rPr>
      </w:pPr>
    </w:p>
    <w:p w14:paraId="5727A3A0" w14:textId="168B4168" w:rsidR="00D63547" w:rsidRDefault="00D63547" w:rsidP="00D63547">
      <w:pPr>
        <w:ind w:firstLine="0"/>
        <w:jc w:val="both"/>
      </w:pPr>
      <w:r>
        <w:t xml:space="preserve">Images </w:t>
      </w:r>
      <w:r w:rsidR="00B41706">
        <w:t>1</w:t>
      </w:r>
      <w:r w:rsidR="00E4160E">
        <w:t>0</w:t>
      </w:r>
      <w:r w:rsidR="00B41706">
        <w:t xml:space="preserve"> through 1</w:t>
      </w:r>
      <w:r w:rsidR="00E4160E">
        <w:t>2</w:t>
      </w:r>
      <w:r w:rsidR="00B41706">
        <w:t xml:space="preserve"> provide the design schematic of the synthesized design and snapshots of the I/O and Floor planning of the same. </w:t>
      </w:r>
      <w:r w:rsidR="002C0CAD">
        <w:t xml:space="preserve">It was difficult to discern which was which due to GUI errors, so the same choices of images were taken as the first lab. </w:t>
      </w:r>
      <w:r w:rsidR="00B41706">
        <w:t>Note that the schematic provided could not be zoomed or resized in any way to make it clearer or larger. The information of the schematic is provided just above the design, in the same bar where the number of cells and such are mentioned.</w:t>
      </w:r>
      <w:r w:rsidR="000F5D6B">
        <w:t xml:space="preserve"> Specifics can be conducted within the project itself. The vertical layout was indeterminable though, </w:t>
      </w:r>
      <w:r w:rsidR="000F5D6B">
        <w:lastRenderedPageBreak/>
        <w:t>and as such, cannot be zoomed in on without cutting a large portion out (or without having to post 20 or so snapshots).</w:t>
      </w:r>
    </w:p>
    <w:p w14:paraId="2A657B8F" w14:textId="77777777" w:rsidR="00B41706" w:rsidRDefault="00B41706" w:rsidP="00D63547">
      <w:pPr>
        <w:ind w:firstLine="0"/>
        <w:jc w:val="both"/>
      </w:pPr>
    </w:p>
    <w:p w14:paraId="746A73A7" w14:textId="4EE5F55C" w:rsidR="00B41706" w:rsidRPr="00D63547" w:rsidRDefault="00B41706" w:rsidP="00D63547">
      <w:pPr>
        <w:ind w:firstLine="0"/>
        <w:jc w:val="both"/>
      </w:pPr>
      <w:r>
        <w:t>With this, the requirements specified by the lab’s instructions are concluded. To recap, the specified device was used in this lab, which was done in Vivado</w:t>
      </w:r>
      <w:r w:rsidR="000F5D6B">
        <w:t>.</w:t>
      </w:r>
      <w:r>
        <w:t xml:space="preserve"> The Verilog design code as well as test bench code were both provided (albeit not with the 2x line spacing condition</w:t>
      </w:r>
      <w:r w:rsidR="00D25D81">
        <w:t xml:space="preserve"> in both cases</w:t>
      </w:r>
      <w:r>
        <w:t xml:space="preserve">, but with 1x </w:t>
      </w:r>
      <w:r w:rsidR="00D25D81">
        <w:t xml:space="preserve">in the larger one </w:t>
      </w:r>
      <w:r>
        <w:t>in order to fit the code into as compact a space as possible</w:t>
      </w:r>
      <w:r w:rsidR="00D25D81">
        <w:t xml:space="preserve"> – which still ended up being large</w:t>
      </w:r>
      <w:r>
        <w:t xml:space="preserve">). The code accounted for </w:t>
      </w:r>
      <w:r w:rsidR="000B3F2D">
        <w:t>all blocks as well as implementation of forwarding of</w:t>
      </w:r>
      <w:r w:rsidR="000F5D6B">
        <w:t xml:space="preserve"> the basic CPU requested</w:t>
      </w:r>
      <w:r>
        <w:t xml:space="preserve">. Snapshots of the same were also provided in order to supplement readability and aesthetics such as indentations and comments.  </w:t>
      </w:r>
      <w:r w:rsidR="000F5D6B">
        <w:t>The waveform</w:t>
      </w:r>
      <w:r>
        <w:t xml:space="preserve"> resulting from the verification of my design using the simulation software were also provided, with all the specified signals shown</w:t>
      </w:r>
      <w:r w:rsidR="000F5D6B">
        <w:t xml:space="preserve">. </w:t>
      </w:r>
      <w:r>
        <w:t xml:space="preserve">The waveforms cover a timing period from 0 till </w:t>
      </w:r>
      <w:r w:rsidR="000B3F2D">
        <w:t>8</w:t>
      </w:r>
      <w:r w:rsidR="000F5D6B">
        <w:t>5</w:t>
      </w:r>
      <w:r>
        <w:t xml:space="preserve"> ns</w:t>
      </w:r>
      <w:r w:rsidR="000F5D6B">
        <w:t xml:space="preserve">, since this is all the time necessary for the instructions </w:t>
      </w:r>
      <w:r w:rsidR="000B3F2D">
        <w:t>to</w:t>
      </w:r>
      <w:r w:rsidR="000F5D6B">
        <w:t xml:space="preserve"> have come to pass</w:t>
      </w:r>
      <w:r>
        <w:t>. Additionally, the design was synthesized and the design schematics of this as well as the I/O and Floor planning designs were provided in snapshots (images 1</w:t>
      </w:r>
      <w:r w:rsidR="00825EEB">
        <w:t xml:space="preserve">0 </w:t>
      </w:r>
      <w:r>
        <w:t>through 1</w:t>
      </w:r>
      <w:r w:rsidR="00825EEB">
        <w:t>2</w:t>
      </w:r>
      <w:r>
        <w:t xml:space="preserve">). The cover page requirements were met to the best of my ability, and this project will be uploaded as </w:t>
      </w:r>
      <w:r w:rsidR="000F5D6B">
        <w:t>a W</w:t>
      </w:r>
      <w:r>
        <w:t>ord file (with no use of LaTex).</w:t>
      </w:r>
    </w:p>
    <w:sectPr w:rsidR="00B41706" w:rsidRPr="00D63547">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EA92B" w14:textId="77777777" w:rsidR="00B21F02" w:rsidRDefault="00B21F02">
      <w:pPr>
        <w:spacing w:line="240" w:lineRule="auto"/>
      </w:pPr>
      <w:r>
        <w:separator/>
      </w:r>
    </w:p>
    <w:p w14:paraId="2E8C93B0" w14:textId="77777777" w:rsidR="00B21F02" w:rsidRDefault="00B21F02"/>
  </w:endnote>
  <w:endnote w:type="continuationSeparator" w:id="0">
    <w:p w14:paraId="4CFD6182" w14:textId="77777777" w:rsidR="00B21F02" w:rsidRDefault="00B21F02">
      <w:pPr>
        <w:spacing w:line="240" w:lineRule="auto"/>
      </w:pPr>
      <w:r>
        <w:continuationSeparator/>
      </w:r>
    </w:p>
    <w:p w14:paraId="2F92900B" w14:textId="77777777" w:rsidR="00B21F02" w:rsidRDefault="00B21F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CDE1D" w14:textId="77777777" w:rsidR="00B21F02" w:rsidRDefault="00B21F02">
      <w:pPr>
        <w:spacing w:line="240" w:lineRule="auto"/>
      </w:pPr>
      <w:r>
        <w:separator/>
      </w:r>
    </w:p>
    <w:p w14:paraId="1D61CDBD" w14:textId="77777777" w:rsidR="00B21F02" w:rsidRDefault="00B21F02"/>
  </w:footnote>
  <w:footnote w:type="continuationSeparator" w:id="0">
    <w:p w14:paraId="48F793C6" w14:textId="77777777" w:rsidR="00B21F02" w:rsidRDefault="00B21F02">
      <w:pPr>
        <w:spacing w:line="240" w:lineRule="auto"/>
      </w:pPr>
      <w:r>
        <w:continuationSeparator/>
      </w:r>
    </w:p>
    <w:p w14:paraId="5CECF8AE" w14:textId="77777777" w:rsidR="00B21F02" w:rsidRDefault="00B21F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C4B3" w14:textId="4D3194F8" w:rsidR="00E81978" w:rsidRDefault="003556CD">
    <w:pPr>
      <w:pStyle w:val="Header"/>
    </w:pPr>
    <w:r>
      <w:rPr>
        <w:rStyle w:val="Strong"/>
      </w:rPr>
      <w:t>FINAL PROJECT</w:t>
    </w:r>
    <w:r w:rsidR="00B41706">
      <w:rPr>
        <w:rStyle w:val="Strong"/>
      </w:rPr>
      <w:t xml:space="preserve"> – CMPEN 331</w:t>
    </w:r>
    <w:r w:rsidR="00CA7146">
      <w:rPr>
        <w:rStyle w:val="Strong"/>
      </w:rPr>
      <w:t xml:space="preserve"> – honors options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85D60" w14:textId="48AFA809" w:rsidR="00E81978" w:rsidRDefault="003556CD">
    <w:pPr>
      <w:pStyle w:val="Header"/>
    </w:pPr>
    <w:r>
      <w:t>Final Project</w:t>
    </w:r>
    <w:r w:rsidR="00B41706">
      <w:t xml:space="preserve"> – CMPEN 331</w:t>
    </w:r>
    <w:r w:rsidR="00CA7146">
      <w:t xml:space="preserve"> – Honors Options</w:t>
    </w:r>
  </w:p>
  <w:p w14:paraId="15CE4A66" w14:textId="77777777" w:rsidR="00CA7146" w:rsidRDefault="00CA7146">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DF"/>
    <w:rsid w:val="00014990"/>
    <w:rsid w:val="00034AD9"/>
    <w:rsid w:val="00036FB1"/>
    <w:rsid w:val="000B3F2D"/>
    <w:rsid w:val="000D3F41"/>
    <w:rsid w:val="000F5D6B"/>
    <w:rsid w:val="001612FC"/>
    <w:rsid w:val="0016662E"/>
    <w:rsid w:val="00203FCC"/>
    <w:rsid w:val="00221334"/>
    <w:rsid w:val="002C0CAD"/>
    <w:rsid w:val="00304A4C"/>
    <w:rsid w:val="0034625A"/>
    <w:rsid w:val="003556CD"/>
    <w:rsid w:val="00355DCA"/>
    <w:rsid w:val="003E3BD6"/>
    <w:rsid w:val="004338AF"/>
    <w:rsid w:val="00462566"/>
    <w:rsid w:val="004C00F6"/>
    <w:rsid w:val="00527C83"/>
    <w:rsid w:val="00551A02"/>
    <w:rsid w:val="005534FA"/>
    <w:rsid w:val="0058236A"/>
    <w:rsid w:val="00585174"/>
    <w:rsid w:val="005D3A03"/>
    <w:rsid w:val="00624A48"/>
    <w:rsid w:val="006300D6"/>
    <w:rsid w:val="00635C2B"/>
    <w:rsid w:val="0069096F"/>
    <w:rsid w:val="006C74FA"/>
    <w:rsid w:val="007C4208"/>
    <w:rsid w:val="008002C0"/>
    <w:rsid w:val="00825EEB"/>
    <w:rsid w:val="00827AC2"/>
    <w:rsid w:val="008B4101"/>
    <w:rsid w:val="008C5323"/>
    <w:rsid w:val="00942304"/>
    <w:rsid w:val="009A6A3B"/>
    <w:rsid w:val="009C4937"/>
    <w:rsid w:val="009E0D5F"/>
    <w:rsid w:val="00A64CF3"/>
    <w:rsid w:val="00B21F02"/>
    <w:rsid w:val="00B25E47"/>
    <w:rsid w:val="00B41706"/>
    <w:rsid w:val="00B57F43"/>
    <w:rsid w:val="00B775D8"/>
    <w:rsid w:val="00B823AA"/>
    <w:rsid w:val="00B94EDF"/>
    <w:rsid w:val="00BA45DB"/>
    <w:rsid w:val="00BF4184"/>
    <w:rsid w:val="00C0601E"/>
    <w:rsid w:val="00C151E4"/>
    <w:rsid w:val="00C31D30"/>
    <w:rsid w:val="00C60FCE"/>
    <w:rsid w:val="00C95806"/>
    <w:rsid w:val="00CA7146"/>
    <w:rsid w:val="00CB2B2D"/>
    <w:rsid w:val="00CC05DD"/>
    <w:rsid w:val="00CD6E39"/>
    <w:rsid w:val="00CF6E91"/>
    <w:rsid w:val="00D25AA1"/>
    <w:rsid w:val="00D25D81"/>
    <w:rsid w:val="00D33C4C"/>
    <w:rsid w:val="00D568F5"/>
    <w:rsid w:val="00D63547"/>
    <w:rsid w:val="00D85B68"/>
    <w:rsid w:val="00DA40B3"/>
    <w:rsid w:val="00DC0B56"/>
    <w:rsid w:val="00DD2905"/>
    <w:rsid w:val="00E2394A"/>
    <w:rsid w:val="00E4160E"/>
    <w:rsid w:val="00E50223"/>
    <w:rsid w:val="00E6004D"/>
    <w:rsid w:val="00E81978"/>
    <w:rsid w:val="00F379B7"/>
    <w:rsid w:val="00F525FA"/>
    <w:rsid w:val="00FD06C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3A6AC"/>
  <w15:chartTrackingRefBased/>
  <w15:docId w15:val="{B8F89EFD-D5EF-4403-B85E-455B6344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r\AppData\Local\Microsoft\Office\16.0\DTS\en-US%7b1C96D95A-5BAA-409D-AF20-55B65EA0D84F%7d\%7b95B18AF4-8B99-4E4E-93F9-FCDF3E70CBB8%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72DDE6F0B344439F1649FE6FBF8EF2"/>
        <w:category>
          <w:name w:val="General"/>
          <w:gallery w:val="placeholder"/>
        </w:category>
        <w:types>
          <w:type w:val="bbPlcHdr"/>
        </w:types>
        <w:behaviors>
          <w:behavior w:val="content"/>
        </w:behaviors>
        <w:guid w:val="{1D518374-5614-48AB-8613-C80B07F91C51}"/>
      </w:docPartPr>
      <w:docPartBody>
        <w:p w:rsidR="00927688" w:rsidRDefault="005E6470">
          <w:pPr>
            <w:pStyle w:val="D272DDE6F0B344439F1649FE6FBF8EF2"/>
          </w:pPr>
          <w:r>
            <w:t>[Title Here, up to 12 Words, on One to Two Lines]</w:t>
          </w:r>
        </w:p>
      </w:docPartBody>
    </w:docPart>
    <w:docPart>
      <w:docPartPr>
        <w:name w:val="61AD67B2A148457A9CB4AA86B6147404"/>
        <w:category>
          <w:name w:val="General"/>
          <w:gallery w:val="placeholder"/>
        </w:category>
        <w:types>
          <w:type w:val="bbPlcHdr"/>
        </w:types>
        <w:behaviors>
          <w:behavior w:val="content"/>
        </w:behaviors>
        <w:guid w:val="{3FA2039D-DAB1-4EC3-86EC-6D682CE10A28}"/>
      </w:docPartPr>
      <w:docPartBody>
        <w:p w:rsidR="00927688" w:rsidRDefault="005E6470">
          <w:pPr>
            <w:pStyle w:val="61AD67B2A148457A9CB4AA86B614740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C5"/>
    <w:rsid w:val="000C44E1"/>
    <w:rsid w:val="00240FDF"/>
    <w:rsid w:val="005E6470"/>
    <w:rsid w:val="006F2FC5"/>
    <w:rsid w:val="00864151"/>
    <w:rsid w:val="00927688"/>
    <w:rsid w:val="00AC1401"/>
    <w:rsid w:val="00DC1BC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72DDE6F0B344439F1649FE6FBF8EF2">
    <w:name w:val="D272DDE6F0B344439F1649FE6FBF8EF2"/>
  </w:style>
  <w:style w:type="character" w:styleId="Emphasis">
    <w:name w:val="Emphasis"/>
    <w:basedOn w:val="DefaultParagraphFont"/>
    <w:uiPriority w:val="4"/>
    <w:unhideWhenUsed/>
    <w:qFormat/>
    <w:rPr>
      <w:i/>
      <w:iCs/>
    </w:rPr>
  </w:style>
  <w:style w:type="paragraph" w:customStyle="1" w:styleId="61AD67B2A148457A9CB4AA86B6147404">
    <w:name w:val="61AD67B2A148457A9CB4AA86B6147404"/>
  </w:style>
  <w:style w:type="character" w:styleId="PlaceholderText">
    <w:name w:val="Placeholder Text"/>
    <w:basedOn w:val="DefaultParagraphFont"/>
    <w:uiPriority w:val="99"/>
    <w:semiHidden/>
    <w:rsid w:val="006F2FC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{95B18AF4-8B99-4E4E-93F9-FCDF3E70CBB8}tf03982351_win32</Template>
  <TotalTime>207</TotalTime>
  <Pages>24</Pages>
  <Words>4596</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Verilog Test Bench Design Code</vt:lpstr>
    </vt:vector>
  </TitlesOfParts>
  <Company/>
  <LinksUpToDate>false</LinksUpToDate>
  <CharactersWithSpaces>30738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Test Bench Design Code</dc:title>
  <dc:subject/>
  <dc:creator>Anand Rajan</dc:creator>
  <cp:keywords/>
  <dc:description/>
  <cp:lastModifiedBy>Rajan, Anand</cp:lastModifiedBy>
  <cp:revision>28</cp:revision>
  <dcterms:created xsi:type="dcterms:W3CDTF">2021-04-13T03:25:00Z</dcterms:created>
  <dcterms:modified xsi:type="dcterms:W3CDTF">2021-05-08T19:07:00Z</dcterms:modified>
</cp:coreProperties>
</file>