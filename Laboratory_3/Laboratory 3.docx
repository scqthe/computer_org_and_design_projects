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700F4" w14:textId="01BB2E04" w:rsidR="00E81978" w:rsidRDefault="00DA40B3">
      <w:pPr>
        <w:pStyle w:val="Title"/>
      </w:pPr>
      <w:sdt>
        <w:sdtPr>
          <w:alias w:val="Title:"/>
          <w:tag w:val="Title:"/>
          <w:id w:val="726351117"/>
          <w:placeholder>
            <w:docPart w:val="D272DDE6F0B344439F1649FE6FBF8EF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174">
            <w:t>Verilog Test Bench Design Code</w:t>
          </w:r>
        </w:sdtContent>
      </w:sdt>
    </w:p>
    <w:p w14:paraId="023C4E03" w14:textId="4060479E" w:rsidR="00B823AA" w:rsidRDefault="00B94EDF" w:rsidP="00B823AA">
      <w:pPr>
        <w:pStyle w:val="Title2"/>
      </w:pPr>
      <w:r>
        <w:t>Anand Rajan</w:t>
      </w:r>
    </w:p>
    <w:p w14:paraId="5E89737F" w14:textId="452CF8D7" w:rsidR="00E81978" w:rsidRDefault="00B94EDF" w:rsidP="00B823AA">
      <w:pPr>
        <w:pStyle w:val="Title2"/>
      </w:pPr>
      <w:r>
        <w:t>Pennsylvania State University, University Park</w:t>
      </w:r>
    </w:p>
    <w:p w14:paraId="5A20C7FF" w14:textId="56C06CCE" w:rsidR="00E81978" w:rsidRDefault="00B94EDF">
      <w:pPr>
        <w:pStyle w:val="Title"/>
      </w:pPr>
      <w:r>
        <w:t>Section 002R</w:t>
      </w:r>
    </w:p>
    <w:p w14:paraId="36A571F5" w14:textId="772CF880" w:rsidR="00E81978" w:rsidRDefault="00B94EDF" w:rsidP="00B823AA">
      <w:pPr>
        <w:pStyle w:val="Title2"/>
      </w:pPr>
      <w:r>
        <w:t>CMPEN 331</w:t>
      </w:r>
    </w:p>
    <w:p w14:paraId="2EBC88DD" w14:textId="64F57E73" w:rsidR="00E81978" w:rsidRDefault="00B94EDF" w:rsidP="00221334">
      <w:pPr>
        <w:pStyle w:val="SectionTitle"/>
      </w:pPr>
      <w:r>
        <w:lastRenderedPageBreak/>
        <w:t>Verilog Des</w:t>
      </w:r>
      <w:r w:rsidR="00221334">
        <w:t>ign Code</w:t>
      </w:r>
    </w:p>
    <w:p w14:paraId="12BF1F11" w14:textId="77777777" w:rsidR="00585174" w:rsidRDefault="00585174" w:rsidP="00B775D8">
      <w:pPr>
        <w:spacing w:line="240" w:lineRule="auto"/>
        <w:ind w:firstLine="0"/>
        <w:rPr>
          <w:sz w:val="18"/>
          <w:szCs w:val="18"/>
        </w:rPr>
      </w:pPr>
    </w:p>
    <w:p w14:paraId="24E81EC2" w14:textId="77F0B77D" w:rsidR="00585174" w:rsidRPr="00585174" w:rsidRDefault="00585174" w:rsidP="00B775D8">
      <w:pPr>
        <w:spacing w:line="240" w:lineRule="auto"/>
        <w:ind w:firstLine="0"/>
        <w:rPr>
          <w:sz w:val="18"/>
          <w:szCs w:val="18"/>
        </w:rPr>
      </w:pPr>
      <w:r>
        <w:rPr>
          <w:noProof/>
          <w:sz w:val="18"/>
          <w:szCs w:val="18"/>
        </w:rPr>
        <mc:AlternateContent>
          <mc:Choice Requires="wps">
            <w:drawing>
              <wp:anchor distT="0" distB="0" distL="114300" distR="114300" simplePos="0" relativeHeight="251661312" behindDoc="0" locked="1" layoutInCell="1" allowOverlap="1" wp14:anchorId="68BC2D65" wp14:editId="1626669E">
                <wp:simplePos x="0" y="0"/>
                <wp:positionH relativeFrom="column">
                  <wp:posOffset>0</wp:posOffset>
                </wp:positionH>
                <wp:positionV relativeFrom="paragraph">
                  <wp:posOffset>-635</wp:posOffset>
                </wp:positionV>
                <wp:extent cx="6199632" cy="9144"/>
                <wp:effectExtent l="0" t="0" r="29845" b="29210"/>
                <wp:wrapNone/>
                <wp:docPr id="3" name="Straight Connector 3"/>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F7679"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AA374T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34C74BB0" w14:textId="77777777" w:rsidR="00CC05DD" w:rsidRPr="00CC05DD" w:rsidRDefault="00CC05DD" w:rsidP="00CC05DD">
      <w:pPr>
        <w:spacing w:line="240" w:lineRule="auto"/>
        <w:ind w:firstLine="0"/>
        <w:rPr>
          <w:sz w:val="18"/>
          <w:szCs w:val="18"/>
        </w:rPr>
      </w:pPr>
      <w:r w:rsidRPr="00CC05DD">
        <w:rPr>
          <w:sz w:val="18"/>
          <w:szCs w:val="18"/>
        </w:rPr>
        <w:t>`timescale 1ns / 1ps</w:t>
      </w:r>
    </w:p>
    <w:p w14:paraId="5CAF624C" w14:textId="77777777" w:rsidR="00CC05DD" w:rsidRPr="00CC05DD" w:rsidRDefault="00CC05DD" w:rsidP="00CC05DD">
      <w:pPr>
        <w:spacing w:line="240" w:lineRule="auto"/>
        <w:ind w:firstLine="0"/>
        <w:rPr>
          <w:sz w:val="18"/>
          <w:szCs w:val="18"/>
        </w:rPr>
      </w:pPr>
      <w:r w:rsidRPr="00CC05DD">
        <w:rPr>
          <w:sz w:val="18"/>
          <w:szCs w:val="18"/>
        </w:rPr>
        <w:t>//////////////////////////////////////////////////////////////////////////////////</w:t>
      </w:r>
    </w:p>
    <w:p w14:paraId="4F5AE2C3" w14:textId="77777777" w:rsidR="00CC05DD" w:rsidRPr="00CC05DD" w:rsidRDefault="00CC05DD" w:rsidP="00CC05DD">
      <w:pPr>
        <w:spacing w:line="240" w:lineRule="auto"/>
        <w:ind w:firstLine="0"/>
        <w:rPr>
          <w:sz w:val="18"/>
          <w:szCs w:val="18"/>
        </w:rPr>
      </w:pPr>
      <w:r w:rsidRPr="00CC05DD">
        <w:rPr>
          <w:sz w:val="18"/>
          <w:szCs w:val="18"/>
        </w:rPr>
        <w:t>// Company: Pennsylvania State University, University Park</w:t>
      </w:r>
    </w:p>
    <w:p w14:paraId="6CBA34EB" w14:textId="77777777" w:rsidR="00CC05DD" w:rsidRPr="00CC05DD" w:rsidRDefault="00CC05DD" w:rsidP="00CC05DD">
      <w:pPr>
        <w:spacing w:line="240" w:lineRule="auto"/>
        <w:ind w:firstLine="0"/>
        <w:rPr>
          <w:sz w:val="18"/>
          <w:szCs w:val="18"/>
        </w:rPr>
      </w:pPr>
      <w:r w:rsidRPr="00CC05DD">
        <w:rPr>
          <w:sz w:val="18"/>
          <w:szCs w:val="18"/>
        </w:rPr>
        <w:t>// Engineer: Anand Rajan</w:t>
      </w:r>
    </w:p>
    <w:p w14:paraId="3E8D12A8" w14:textId="77777777" w:rsidR="00CC05DD" w:rsidRPr="00CC05DD" w:rsidRDefault="00CC05DD" w:rsidP="00CC05DD">
      <w:pPr>
        <w:spacing w:line="240" w:lineRule="auto"/>
        <w:ind w:firstLine="0"/>
        <w:rPr>
          <w:sz w:val="18"/>
          <w:szCs w:val="18"/>
        </w:rPr>
      </w:pPr>
      <w:r w:rsidRPr="00CC05DD">
        <w:rPr>
          <w:sz w:val="18"/>
          <w:szCs w:val="18"/>
        </w:rPr>
        <w:t xml:space="preserve">// </w:t>
      </w:r>
    </w:p>
    <w:p w14:paraId="45119777" w14:textId="77777777" w:rsidR="00CC05DD" w:rsidRPr="00CC05DD" w:rsidRDefault="00CC05DD" w:rsidP="00CC05DD">
      <w:pPr>
        <w:spacing w:line="240" w:lineRule="auto"/>
        <w:ind w:firstLine="0"/>
        <w:rPr>
          <w:sz w:val="18"/>
          <w:szCs w:val="18"/>
        </w:rPr>
      </w:pPr>
      <w:r w:rsidRPr="00CC05DD">
        <w:rPr>
          <w:sz w:val="18"/>
          <w:szCs w:val="18"/>
        </w:rPr>
        <w:t>// Create Date: 03/12/2021 11:33:07 AM</w:t>
      </w:r>
    </w:p>
    <w:p w14:paraId="4EEC814D" w14:textId="77777777" w:rsidR="00CC05DD" w:rsidRPr="00CC05DD" w:rsidRDefault="00CC05DD" w:rsidP="00CC05DD">
      <w:pPr>
        <w:spacing w:line="240" w:lineRule="auto"/>
        <w:ind w:firstLine="0"/>
        <w:rPr>
          <w:sz w:val="18"/>
          <w:szCs w:val="18"/>
        </w:rPr>
      </w:pPr>
      <w:r w:rsidRPr="00CC05DD">
        <w:rPr>
          <w:sz w:val="18"/>
          <w:szCs w:val="18"/>
        </w:rPr>
        <w:t xml:space="preserve">// Design Name: </w:t>
      </w:r>
    </w:p>
    <w:p w14:paraId="62295557" w14:textId="77777777" w:rsidR="00CC05DD" w:rsidRPr="00CC05DD" w:rsidRDefault="00CC05DD" w:rsidP="00CC05DD">
      <w:pPr>
        <w:spacing w:line="240" w:lineRule="auto"/>
        <w:ind w:firstLine="0"/>
        <w:rPr>
          <w:sz w:val="18"/>
          <w:szCs w:val="18"/>
        </w:rPr>
      </w:pPr>
      <w:r w:rsidRPr="00CC05DD">
        <w:rPr>
          <w:sz w:val="18"/>
          <w:szCs w:val="18"/>
        </w:rPr>
        <w:t>// Module Name: top</w:t>
      </w:r>
    </w:p>
    <w:p w14:paraId="66BBD9CC" w14:textId="77777777" w:rsidR="00CC05DD" w:rsidRPr="00CC05DD" w:rsidRDefault="00CC05DD" w:rsidP="00CC05DD">
      <w:pPr>
        <w:spacing w:line="240" w:lineRule="auto"/>
        <w:ind w:firstLine="0"/>
        <w:rPr>
          <w:sz w:val="18"/>
          <w:szCs w:val="18"/>
        </w:rPr>
      </w:pPr>
      <w:r w:rsidRPr="00CC05DD">
        <w:rPr>
          <w:sz w:val="18"/>
          <w:szCs w:val="18"/>
        </w:rPr>
        <w:t>// Project Name: Lab 3</w:t>
      </w:r>
    </w:p>
    <w:p w14:paraId="4F9F563A" w14:textId="77777777" w:rsidR="00CC05DD" w:rsidRPr="00CC05DD" w:rsidRDefault="00CC05DD" w:rsidP="00CC05DD">
      <w:pPr>
        <w:spacing w:line="240" w:lineRule="auto"/>
        <w:ind w:firstLine="0"/>
        <w:rPr>
          <w:sz w:val="18"/>
          <w:szCs w:val="18"/>
        </w:rPr>
      </w:pPr>
      <w:r w:rsidRPr="00CC05DD">
        <w:rPr>
          <w:sz w:val="18"/>
          <w:szCs w:val="18"/>
        </w:rPr>
        <w:t>// Target Devices: XC7Z010-CLG400-1</w:t>
      </w:r>
    </w:p>
    <w:p w14:paraId="2EBBD739" w14:textId="77777777" w:rsidR="00CC05DD" w:rsidRPr="00CC05DD" w:rsidRDefault="00CC05DD" w:rsidP="00CC05DD">
      <w:pPr>
        <w:spacing w:line="240" w:lineRule="auto"/>
        <w:ind w:firstLine="0"/>
        <w:rPr>
          <w:sz w:val="18"/>
          <w:szCs w:val="18"/>
        </w:rPr>
      </w:pPr>
      <w:r w:rsidRPr="00CC05DD">
        <w:rPr>
          <w:sz w:val="18"/>
          <w:szCs w:val="18"/>
        </w:rPr>
        <w:t xml:space="preserve">// Tool Versions: </w:t>
      </w:r>
    </w:p>
    <w:p w14:paraId="773C6B9D" w14:textId="77777777" w:rsidR="00CC05DD" w:rsidRPr="00CC05DD" w:rsidRDefault="00CC05DD" w:rsidP="00CC05DD">
      <w:pPr>
        <w:spacing w:line="240" w:lineRule="auto"/>
        <w:ind w:firstLine="0"/>
        <w:rPr>
          <w:sz w:val="18"/>
          <w:szCs w:val="18"/>
        </w:rPr>
      </w:pPr>
      <w:r w:rsidRPr="00CC05DD">
        <w:rPr>
          <w:sz w:val="18"/>
          <w:szCs w:val="18"/>
        </w:rPr>
        <w:t>// Description: The project aims to develop a basic CPU through pipelining.</w:t>
      </w:r>
    </w:p>
    <w:p w14:paraId="63F951EE" w14:textId="77777777" w:rsidR="00CC05DD" w:rsidRPr="00CC05DD" w:rsidRDefault="00CC05DD" w:rsidP="00CC05DD">
      <w:pPr>
        <w:spacing w:line="240" w:lineRule="auto"/>
        <w:ind w:firstLine="0"/>
        <w:rPr>
          <w:sz w:val="18"/>
          <w:szCs w:val="18"/>
        </w:rPr>
      </w:pPr>
      <w:r w:rsidRPr="00CC05DD">
        <w:rPr>
          <w:sz w:val="18"/>
          <w:szCs w:val="18"/>
        </w:rPr>
        <w:t xml:space="preserve">// </w:t>
      </w:r>
    </w:p>
    <w:p w14:paraId="6EC906E0" w14:textId="77777777" w:rsidR="00CC05DD" w:rsidRPr="00CC05DD" w:rsidRDefault="00CC05DD" w:rsidP="00CC05DD">
      <w:pPr>
        <w:spacing w:line="240" w:lineRule="auto"/>
        <w:ind w:firstLine="0"/>
        <w:rPr>
          <w:sz w:val="18"/>
          <w:szCs w:val="18"/>
        </w:rPr>
      </w:pPr>
      <w:r w:rsidRPr="00CC05DD">
        <w:rPr>
          <w:sz w:val="18"/>
          <w:szCs w:val="18"/>
        </w:rPr>
        <w:t xml:space="preserve">// Dependencies: </w:t>
      </w:r>
    </w:p>
    <w:p w14:paraId="3119C366" w14:textId="77777777" w:rsidR="00CC05DD" w:rsidRPr="00CC05DD" w:rsidRDefault="00CC05DD" w:rsidP="00CC05DD">
      <w:pPr>
        <w:spacing w:line="240" w:lineRule="auto"/>
        <w:ind w:firstLine="0"/>
        <w:rPr>
          <w:sz w:val="18"/>
          <w:szCs w:val="18"/>
        </w:rPr>
      </w:pPr>
      <w:r w:rsidRPr="00CC05DD">
        <w:rPr>
          <w:sz w:val="18"/>
          <w:szCs w:val="18"/>
        </w:rPr>
        <w:t xml:space="preserve">// </w:t>
      </w:r>
    </w:p>
    <w:p w14:paraId="4469FBFE" w14:textId="77777777" w:rsidR="00CC05DD" w:rsidRPr="00CC05DD" w:rsidRDefault="00CC05DD" w:rsidP="00CC05DD">
      <w:pPr>
        <w:spacing w:line="240" w:lineRule="auto"/>
        <w:ind w:firstLine="0"/>
        <w:rPr>
          <w:sz w:val="18"/>
          <w:szCs w:val="18"/>
        </w:rPr>
      </w:pPr>
      <w:r w:rsidRPr="00CC05DD">
        <w:rPr>
          <w:sz w:val="18"/>
          <w:szCs w:val="18"/>
        </w:rPr>
        <w:t>// Revision:</w:t>
      </w:r>
    </w:p>
    <w:p w14:paraId="30F5143E" w14:textId="77777777" w:rsidR="00CC05DD" w:rsidRPr="00CC05DD" w:rsidRDefault="00CC05DD" w:rsidP="00CC05DD">
      <w:pPr>
        <w:spacing w:line="240" w:lineRule="auto"/>
        <w:ind w:firstLine="0"/>
        <w:rPr>
          <w:sz w:val="18"/>
          <w:szCs w:val="18"/>
        </w:rPr>
      </w:pPr>
      <w:r w:rsidRPr="00CC05DD">
        <w:rPr>
          <w:sz w:val="18"/>
          <w:szCs w:val="18"/>
        </w:rPr>
        <w:t>// Revision 0.01 - File Created</w:t>
      </w:r>
    </w:p>
    <w:p w14:paraId="4516679D" w14:textId="77777777" w:rsidR="00CC05DD" w:rsidRPr="00CC05DD" w:rsidRDefault="00CC05DD" w:rsidP="00CC05DD">
      <w:pPr>
        <w:spacing w:line="240" w:lineRule="auto"/>
        <w:ind w:firstLine="0"/>
        <w:rPr>
          <w:sz w:val="18"/>
          <w:szCs w:val="18"/>
        </w:rPr>
      </w:pPr>
      <w:r w:rsidRPr="00CC05DD">
        <w:rPr>
          <w:sz w:val="18"/>
          <w:szCs w:val="18"/>
        </w:rPr>
        <w:t>// Additional Comments:</w:t>
      </w:r>
    </w:p>
    <w:p w14:paraId="0791CAC1" w14:textId="77777777" w:rsidR="00CC05DD" w:rsidRPr="00CC05DD" w:rsidRDefault="00CC05DD" w:rsidP="00CC05DD">
      <w:pPr>
        <w:spacing w:line="240" w:lineRule="auto"/>
        <w:ind w:firstLine="0"/>
        <w:rPr>
          <w:sz w:val="18"/>
          <w:szCs w:val="18"/>
        </w:rPr>
      </w:pPr>
      <w:r w:rsidRPr="00CC05DD">
        <w:rPr>
          <w:sz w:val="18"/>
          <w:szCs w:val="18"/>
        </w:rPr>
        <w:t xml:space="preserve">// </w:t>
      </w:r>
    </w:p>
    <w:p w14:paraId="7F1C03FC" w14:textId="77777777" w:rsidR="00CC05DD" w:rsidRPr="00CC05DD" w:rsidRDefault="00CC05DD" w:rsidP="00CC05DD">
      <w:pPr>
        <w:spacing w:line="240" w:lineRule="auto"/>
        <w:ind w:firstLine="0"/>
        <w:rPr>
          <w:sz w:val="18"/>
          <w:szCs w:val="18"/>
        </w:rPr>
      </w:pPr>
      <w:r w:rsidRPr="00CC05DD">
        <w:rPr>
          <w:sz w:val="18"/>
          <w:szCs w:val="18"/>
        </w:rPr>
        <w:t>//////////////////////////////////////////////////////////////////////////////////</w:t>
      </w:r>
    </w:p>
    <w:p w14:paraId="70D1CB63" w14:textId="77777777" w:rsidR="00CC05DD" w:rsidRPr="00CC05DD" w:rsidRDefault="00CC05DD" w:rsidP="00CC05DD">
      <w:pPr>
        <w:spacing w:line="240" w:lineRule="auto"/>
        <w:ind w:firstLine="0"/>
        <w:rPr>
          <w:sz w:val="18"/>
          <w:szCs w:val="18"/>
        </w:rPr>
      </w:pPr>
    </w:p>
    <w:p w14:paraId="3B748416" w14:textId="77777777" w:rsidR="00CC05DD" w:rsidRPr="00CC05DD" w:rsidRDefault="00CC05DD" w:rsidP="00CC05DD">
      <w:pPr>
        <w:spacing w:line="240" w:lineRule="auto"/>
        <w:ind w:firstLine="0"/>
        <w:rPr>
          <w:sz w:val="18"/>
          <w:szCs w:val="18"/>
        </w:rPr>
      </w:pPr>
    </w:p>
    <w:p w14:paraId="7FFC01DA" w14:textId="77777777" w:rsidR="00CC05DD" w:rsidRPr="00CC05DD" w:rsidRDefault="00CC05DD" w:rsidP="00CC05DD">
      <w:pPr>
        <w:spacing w:line="240" w:lineRule="auto"/>
        <w:ind w:firstLine="0"/>
        <w:rPr>
          <w:sz w:val="18"/>
          <w:szCs w:val="18"/>
        </w:rPr>
      </w:pPr>
      <w:r w:rsidRPr="00CC05DD">
        <w:rPr>
          <w:sz w:val="18"/>
          <w:szCs w:val="18"/>
        </w:rPr>
        <w:t>module top(input clk, output[31:0] IM_sig, output wreg_sig, output m2reg_sig, output wmem_sig,</w:t>
      </w:r>
    </w:p>
    <w:p w14:paraId="01DFFB70" w14:textId="77777777" w:rsidR="00CC05DD" w:rsidRPr="00CC05DD" w:rsidRDefault="00CC05DD" w:rsidP="00CC05DD">
      <w:pPr>
        <w:spacing w:line="240" w:lineRule="auto"/>
        <w:ind w:firstLine="0"/>
        <w:rPr>
          <w:sz w:val="18"/>
          <w:szCs w:val="18"/>
        </w:rPr>
      </w:pPr>
      <w:r w:rsidRPr="00CC05DD">
        <w:rPr>
          <w:sz w:val="18"/>
          <w:szCs w:val="18"/>
        </w:rPr>
        <w:t xml:space="preserve">            output[3:0] aluc_sig, output aluimm_sig, output[4:0] mux_sig, output [5:0] qa_sig,</w:t>
      </w:r>
    </w:p>
    <w:p w14:paraId="08BDB941" w14:textId="77777777" w:rsidR="00CC05DD" w:rsidRPr="00CC05DD" w:rsidRDefault="00CC05DD" w:rsidP="00CC05DD">
      <w:pPr>
        <w:spacing w:line="240" w:lineRule="auto"/>
        <w:ind w:firstLine="0"/>
        <w:rPr>
          <w:sz w:val="18"/>
          <w:szCs w:val="18"/>
        </w:rPr>
      </w:pPr>
      <w:r w:rsidRPr="00CC05DD">
        <w:rPr>
          <w:sz w:val="18"/>
          <w:szCs w:val="18"/>
        </w:rPr>
        <w:t xml:space="preserve">            output [5:0] qb_sig, output [31:0] eimm_sig);</w:t>
      </w:r>
    </w:p>
    <w:p w14:paraId="7178A39E" w14:textId="77777777" w:rsidR="00CC05DD" w:rsidRPr="00CC05DD" w:rsidRDefault="00CC05DD" w:rsidP="00CC05DD">
      <w:pPr>
        <w:spacing w:line="240" w:lineRule="auto"/>
        <w:ind w:firstLine="0"/>
        <w:rPr>
          <w:sz w:val="18"/>
          <w:szCs w:val="18"/>
        </w:rPr>
      </w:pPr>
    </w:p>
    <w:p w14:paraId="3C29CD4A" w14:textId="77777777" w:rsidR="00CC05DD" w:rsidRPr="00CC05DD" w:rsidRDefault="00CC05DD" w:rsidP="00CC05DD">
      <w:pPr>
        <w:spacing w:line="240" w:lineRule="auto"/>
        <w:ind w:firstLine="0"/>
        <w:rPr>
          <w:sz w:val="18"/>
          <w:szCs w:val="18"/>
        </w:rPr>
      </w:pPr>
      <w:r w:rsidRPr="00CC05DD">
        <w:rPr>
          <w:sz w:val="18"/>
          <w:szCs w:val="18"/>
        </w:rPr>
        <w:t xml:space="preserve">    // Block 1: IF stage</w:t>
      </w:r>
    </w:p>
    <w:p w14:paraId="2AB565FA" w14:textId="77777777" w:rsidR="00CC05DD" w:rsidRPr="00CC05DD" w:rsidRDefault="00CC05DD" w:rsidP="00CC05DD">
      <w:pPr>
        <w:spacing w:line="240" w:lineRule="auto"/>
        <w:ind w:firstLine="0"/>
        <w:rPr>
          <w:sz w:val="18"/>
          <w:szCs w:val="18"/>
        </w:rPr>
      </w:pPr>
      <w:r w:rsidRPr="00CC05DD">
        <w:rPr>
          <w:sz w:val="18"/>
          <w:szCs w:val="18"/>
        </w:rPr>
        <w:t xml:space="preserve">    wire[7:0] adder_to_pc; // Output from adder</w:t>
      </w:r>
    </w:p>
    <w:p w14:paraId="0C15F659" w14:textId="77777777" w:rsidR="00CC05DD" w:rsidRPr="00CC05DD" w:rsidRDefault="00CC05DD" w:rsidP="00CC05DD">
      <w:pPr>
        <w:spacing w:line="240" w:lineRule="auto"/>
        <w:ind w:firstLine="0"/>
        <w:rPr>
          <w:sz w:val="18"/>
          <w:szCs w:val="18"/>
        </w:rPr>
      </w:pPr>
      <w:r w:rsidRPr="00CC05DD">
        <w:rPr>
          <w:sz w:val="18"/>
          <w:szCs w:val="18"/>
        </w:rPr>
        <w:t xml:space="preserve">    wire[7:0] pc_out; // Output from PC register</w:t>
      </w:r>
    </w:p>
    <w:p w14:paraId="41987598" w14:textId="77777777" w:rsidR="00CC05DD" w:rsidRPr="00CC05DD" w:rsidRDefault="00CC05DD" w:rsidP="00CC05DD">
      <w:pPr>
        <w:spacing w:line="240" w:lineRule="auto"/>
        <w:ind w:firstLine="0"/>
        <w:rPr>
          <w:sz w:val="18"/>
          <w:szCs w:val="18"/>
        </w:rPr>
      </w:pPr>
      <w:r w:rsidRPr="00CC05DD">
        <w:rPr>
          <w:sz w:val="18"/>
          <w:szCs w:val="18"/>
        </w:rPr>
        <w:t xml:space="preserve">    wire[31:0] im_to_ifid; // Output from instruction memory</w:t>
      </w:r>
    </w:p>
    <w:p w14:paraId="10E42A14" w14:textId="77777777" w:rsidR="00CC05DD" w:rsidRPr="00CC05DD" w:rsidRDefault="00CC05DD" w:rsidP="00CC05DD">
      <w:pPr>
        <w:spacing w:line="240" w:lineRule="auto"/>
        <w:ind w:firstLine="0"/>
        <w:rPr>
          <w:sz w:val="18"/>
          <w:szCs w:val="18"/>
        </w:rPr>
      </w:pPr>
      <w:r w:rsidRPr="00CC05DD">
        <w:rPr>
          <w:sz w:val="18"/>
          <w:szCs w:val="18"/>
        </w:rPr>
        <w:t xml:space="preserve">    </w:t>
      </w:r>
    </w:p>
    <w:p w14:paraId="1C2EFD49" w14:textId="77777777" w:rsidR="00CC05DD" w:rsidRPr="00CC05DD" w:rsidRDefault="00CC05DD" w:rsidP="00CC05DD">
      <w:pPr>
        <w:spacing w:line="240" w:lineRule="auto"/>
        <w:ind w:firstLine="0"/>
        <w:rPr>
          <w:sz w:val="18"/>
          <w:szCs w:val="18"/>
        </w:rPr>
      </w:pPr>
      <w:r w:rsidRPr="00CC05DD">
        <w:rPr>
          <w:sz w:val="18"/>
          <w:szCs w:val="18"/>
        </w:rPr>
        <w:t xml:space="preserve">    // Block 2: ID stage</w:t>
      </w:r>
    </w:p>
    <w:p w14:paraId="51B79FF4" w14:textId="77777777" w:rsidR="00CC05DD" w:rsidRPr="00CC05DD" w:rsidRDefault="00CC05DD" w:rsidP="00CC05DD">
      <w:pPr>
        <w:spacing w:line="240" w:lineRule="auto"/>
        <w:ind w:firstLine="0"/>
        <w:rPr>
          <w:sz w:val="18"/>
          <w:szCs w:val="18"/>
        </w:rPr>
      </w:pPr>
      <w:r w:rsidRPr="00CC05DD">
        <w:rPr>
          <w:sz w:val="18"/>
          <w:szCs w:val="18"/>
        </w:rPr>
        <w:t xml:space="preserve">    wire[31:0] ifid_out;</w:t>
      </w:r>
    </w:p>
    <w:p w14:paraId="0C802398" w14:textId="77777777" w:rsidR="00CC05DD" w:rsidRPr="00CC05DD" w:rsidRDefault="00CC05DD" w:rsidP="00CC05DD">
      <w:pPr>
        <w:spacing w:line="240" w:lineRule="auto"/>
        <w:ind w:firstLine="0"/>
        <w:rPr>
          <w:sz w:val="18"/>
          <w:szCs w:val="18"/>
        </w:rPr>
      </w:pPr>
      <w:r w:rsidRPr="00CC05DD">
        <w:rPr>
          <w:sz w:val="18"/>
          <w:szCs w:val="18"/>
        </w:rPr>
        <w:t xml:space="preserve">    // Outputs from the Control Unit</w:t>
      </w:r>
    </w:p>
    <w:p w14:paraId="2AE22A6E" w14:textId="77777777" w:rsidR="00CC05DD" w:rsidRPr="00CC05DD" w:rsidRDefault="00CC05DD" w:rsidP="00CC05DD">
      <w:pPr>
        <w:spacing w:line="240" w:lineRule="auto"/>
        <w:ind w:firstLine="0"/>
        <w:rPr>
          <w:sz w:val="18"/>
          <w:szCs w:val="18"/>
        </w:rPr>
      </w:pPr>
      <w:r w:rsidRPr="00CC05DD">
        <w:rPr>
          <w:sz w:val="18"/>
          <w:szCs w:val="18"/>
        </w:rPr>
        <w:t xml:space="preserve">    wire wreg_to_idexe;</w:t>
      </w:r>
    </w:p>
    <w:p w14:paraId="418277E1" w14:textId="77777777" w:rsidR="00CC05DD" w:rsidRPr="00CC05DD" w:rsidRDefault="00CC05DD" w:rsidP="00CC05DD">
      <w:pPr>
        <w:spacing w:line="240" w:lineRule="auto"/>
        <w:ind w:firstLine="0"/>
        <w:rPr>
          <w:sz w:val="18"/>
          <w:szCs w:val="18"/>
        </w:rPr>
      </w:pPr>
      <w:r w:rsidRPr="00CC05DD">
        <w:rPr>
          <w:sz w:val="18"/>
          <w:szCs w:val="18"/>
        </w:rPr>
        <w:t xml:space="preserve">    wire m2reg_to_idexe;</w:t>
      </w:r>
    </w:p>
    <w:p w14:paraId="453DDC3D" w14:textId="77777777" w:rsidR="00CC05DD" w:rsidRPr="00CC05DD" w:rsidRDefault="00CC05DD" w:rsidP="00CC05DD">
      <w:pPr>
        <w:spacing w:line="240" w:lineRule="auto"/>
        <w:ind w:firstLine="0"/>
        <w:rPr>
          <w:sz w:val="18"/>
          <w:szCs w:val="18"/>
        </w:rPr>
      </w:pPr>
      <w:r w:rsidRPr="00CC05DD">
        <w:rPr>
          <w:sz w:val="18"/>
          <w:szCs w:val="18"/>
        </w:rPr>
        <w:t xml:space="preserve">    wire wmem_to_idexe;</w:t>
      </w:r>
    </w:p>
    <w:p w14:paraId="7136E068" w14:textId="77777777" w:rsidR="00CC05DD" w:rsidRPr="00CC05DD" w:rsidRDefault="00CC05DD" w:rsidP="00CC05DD">
      <w:pPr>
        <w:spacing w:line="240" w:lineRule="auto"/>
        <w:ind w:firstLine="0"/>
        <w:rPr>
          <w:sz w:val="18"/>
          <w:szCs w:val="18"/>
        </w:rPr>
      </w:pPr>
      <w:r w:rsidRPr="00CC05DD">
        <w:rPr>
          <w:sz w:val="18"/>
          <w:szCs w:val="18"/>
        </w:rPr>
        <w:t xml:space="preserve">    wire[3:0] aluc_to_idexe;</w:t>
      </w:r>
    </w:p>
    <w:p w14:paraId="614BE439" w14:textId="77777777" w:rsidR="00CC05DD" w:rsidRPr="00CC05DD" w:rsidRDefault="00CC05DD" w:rsidP="00CC05DD">
      <w:pPr>
        <w:spacing w:line="240" w:lineRule="auto"/>
        <w:ind w:firstLine="0"/>
        <w:rPr>
          <w:sz w:val="18"/>
          <w:szCs w:val="18"/>
        </w:rPr>
      </w:pPr>
      <w:r w:rsidRPr="00CC05DD">
        <w:rPr>
          <w:sz w:val="18"/>
          <w:szCs w:val="18"/>
        </w:rPr>
        <w:t xml:space="preserve">    wire aluimm_to_idexe;</w:t>
      </w:r>
    </w:p>
    <w:p w14:paraId="377F5505" w14:textId="77777777" w:rsidR="00CC05DD" w:rsidRPr="00CC05DD" w:rsidRDefault="00CC05DD" w:rsidP="00CC05DD">
      <w:pPr>
        <w:spacing w:line="240" w:lineRule="auto"/>
        <w:ind w:firstLine="0"/>
        <w:rPr>
          <w:sz w:val="18"/>
          <w:szCs w:val="18"/>
        </w:rPr>
      </w:pPr>
      <w:r w:rsidRPr="00CC05DD">
        <w:rPr>
          <w:sz w:val="18"/>
          <w:szCs w:val="18"/>
        </w:rPr>
        <w:t xml:space="preserve">    wire RegDst;</w:t>
      </w:r>
    </w:p>
    <w:p w14:paraId="2AED7364" w14:textId="77777777" w:rsidR="00CC05DD" w:rsidRPr="00CC05DD" w:rsidRDefault="00CC05DD" w:rsidP="00CC05DD">
      <w:pPr>
        <w:spacing w:line="240" w:lineRule="auto"/>
        <w:ind w:firstLine="0"/>
        <w:rPr>
          <w:sz w:val="18"/>
          <w:szCs w:val="18"/>
        </w:rPr>
      </w:pPr>
      <w:r w:rsidRPr="00CC05DD">
        <w:rPr>
          <w:sz w:val="18"/>
          <w:szCs w:val="18"/>
        </w:rPr>
        <w:t xml:space="preserve">    // Output from Mux</w:t>
      </w:r>
    </w:p>
    <w:p w14:paraId="72707D3F" w14:textId="77777777" w:rsidR="00CC05DD" w:rsidRPr="00CC05DD" w:rsidRDefault="00CC05DD" w:rsidP="00CC05DD">
      <w:pPr>
        <w:spacing w:line="240" w:lineRule="auto"/>
        <w:ind w:firstLine="0"/>
        <w:rPr>
          <w:sz w:val="18"/>
          <w:szCs w:val="18"/>
        </w:rPr>
      </w:pPr>
      <w:r w:rsidRPr="00CC05DD">
        <w:rPr>
          <w:sz w:val="18"/>
          <w:szCs w:val="18"/>
        </w:rPr>
        <w:t xml:space="preserve">    wire [4:0]mux_to_idexe;</w:t>
      </w:r>
    </w:p>
    <w:p w14:paraId="6081C362" w14:textId="77777777" w:rsidR="00CC05DD" w:rsidRPr="00CC05DD" w:rsidRDefault="00CC05DD" w:rsidP="00CC05DD">
      <w:pPr>
        <w:spacing w:line="240" w:lineRule="auto"/>
        <w:ind w:firstLine="0"/>
        <w:rPr>
          <w:sz w:val="18"/>
          <w:szCs w:val="18"/>
        </w:rPr>
      </w:pPr>
      <w:r w:rsidRPr="00CC05DD">
        <w:rPr>
          <w:sz w:val="18"/>
          <w:szCs w:val="18"/>
        </w:rPr>
        <w:t xml:space="preserve">    // Output from Register File</w:t>
      </w:r>
    </w:p>
    <w:p w14:paraId="6D317D36" w14:textId="77777777" w:rsidR="00CC05DD" w:rsidRPr="00CC05DD" w:rsidRDefault="00CC05DD" w:rsidP="00CC05DD">
      <w:pPr>
        <w:spacing w:line="240" w:lineRule="auto"/>
        <w:ind w:firstLine="0"/>
        <w:rPr>
          <w:sz w:val="18"/>
          <w:szCs w:val="18"/>
        </w:rPr>
      </w:pPr>
      <w:r w:rsidRPr="00CC05DD">
        <w:rPr>
          <w:sz w:val="18"/>
          <w:szCs w:val="18"/>
        </w:rPr>
        <w:t xml:space="preserve">    wire [5:0]qa_to_idexe;</w:t>
      </w:r>
    </w:p>
    <w:p w14:paraId="1E9D6F10" w14:textId="77777777" w:rsidR="00CC05DD" w:rsidRPr="00CC05DD" w:rsidRDefault="00CC05DD" w:rsidP="00CC05DD">
      <w:pPr>
        <w:spacing w:line="240" w:lineRule="auto"/>
        <w:ind w:firstLine="0"/>
        <w:rPr>
          <w:sz w:val="18"/>
          <w:szCs w:val="18"/>
        </w:rPr>
      </w:pPr>
      <w:r w:rsidRPr="00CC05DD">
        <w:rPr>
          <w:sz w:val="18"/>
          <w:szCs w:val="18"/>
        </w:rPr>
        <w:t xml:space="preserve">    wire [5:0]qb_to_idexe;</w:t>
      </w:r>
    </w:p>
    <w:p w14:paraId="18BA88C4" w14:textId="77777777" w:rsidR="00CC05DD" w:rsidRPr="00CC05DD" w:rsidRDefault="00CC05DD" w:rsidP="00CC05DD">
      <w:pPr>
        <w:spacing w:line="240" w:lineRule="auto"/>
        <w:ind w:firstLine="0"/>
        <w:rPr>
          <w:sz w:val="18"/>
          <w:szCs w:val="18"/>
        </w:rPr>
      </w:pPr>
      <w:r w:rsidRPr="00CC05DD">
        <w:rPr>
          <w:sz w:val="18"/>
          <w:szCs w:val="18"/>
        </w:rPr>
        <w:t xml:space="preserve">    // Output from Sign Extender</w:t>
      </w:r>
    </w:p>
    <w:p w14:paraId="471D7369" w14:textId="77777777" w:rsidR="00CC05DD" w:rsidRPr="00CC05DD" w:rsidRDefault="00CC05DD" w:rsidP="00CC05DD">
      <w:pPr>
        <w:spacing w:line="240" w:lineRule="auto"/>
        <w:ind w:firstLine="0"/>
        <w:rPr>
          <w:sz w:val="18"/>
          <w:szCs w:val="18"/>
        </w:rPr>
      </w:pPr>
      <w:r w:rsidRPr="00CC05DD">
        <w:rPr>
          <w:sz w:val="18"/>
          <w:szCs w:val="18"/>
        </w:rPr>
        <w:t xml:space="preserve">    wire[31:0] eimm_to_idexe;</w:t>
      </w:r>
    </w:p>
    <w:p w14:paraId="4FE1636D" w14:textId="77777777" w:rsidR="00CC05DD" w:rsidRPr="00CC05DD" w:rsidRDefault="00CC05DD" w:rsidP="00CC05DD">
      <w:pPr>
        <w:spacing w:line="240" w:lineRule="auto"/>
        <w:ind w:firstLine="0"/>
        <w:rPr>
          <w:sz w:val="18"/>
          <w:szCs w:val="18"/>
        </w:rPr>
      </w:pPr>
      <w:r w:rsidRPr="00CC05DD">
        <w:rPr>
          <w:sz w:val="18"/>
          <w:szCs w:val="18"/>
        </w:rPr>
        <w:t xml:space="preserve">    </w:t>
      </w:r>
    </w:p>
    <w:p w14:paraId="14B0361A" w14:textId="77777777" w:rsidR="00CC05DD" w:rsidRPr="00CC05DD" w:rsidRDefault="00CC05DD" w:rsidP="00CC05DD">
      <w:pPr>
        <w:spacing w:line="240" w:lineRule="auto"/>
        <w:ind w:firstLine="0"/>
        <w:rPr>
          <w:sz w:val="18"/>
          <w:szCs w:val="18"/>
        </w:rPr>
      </w:pPr>
      <w:r w:rsidRPr="00CC05DD">
        <w:rPr>
          <w:sz w:val="18"/>
          <w:szCs w:val="18"/>
        </w:rPr>
        <w:t xml:space="preserve">    // Block 3: EXE stage (next lab)</w:t>
      </w:r>
    </w:p>
    <w:p w14:paraId="47182D55" w14:textId="77777777" w:rsidR="00CC05DD" w:rsidRPr="00CC05DD" w:rsidRDefault="00CC05DD" w:rsidP="00CC05DD">
      <w:pPr>
        <w:spacing w:line="240" w:lineRule="auto"/>
        <w:ind w:firstLine="0"/>
        <w:rPr>
          <w:sz w:val="18"/>
          <w:szCs w:val="18"/>
        </w:rPr>
      </w:pPr>
      <w:r w:rsidRPr="00CC05DD">
        <w:rPr>
          <w:sz w:val="18"/>
          <w:szCs w:val="18"/>
        </w:rPr>
        <w:t xml:space="preserve">    wire ewreg;</w:t>
      </w:r>
    </w:p>
    <w:p w14:paraId="058FDDF7" w14:textId="77777777" w:rsidR="00CC05DD" w:rsidRPr="00CC05DD" w:rsidRDefault="00CC05DD" w:rsidP="00CC05DD">
      <w:pPr>
        <w:spacing w:line="240" w:lineRule="auto"/>
        <w:ind w:firstLine="0"/>
        <w:rPr>
          <w:sz w:val="18"/>
          <w:szCs w:val="18"/>
        </w:rPr>
      </w:pPr>
      <w:r w:rsidRPr="00CC05DD">
        <w:rPr>
          <w:sz w:val="18"/>
          <w:szCs w:val="18"/>
        </w:rPr>
        <w:t xml:space="preserve">    wire em2reg;</w:t>
      </w:r>
    </w:p>
    <w:p w14:paraId="7B42F62A" w14:textId="77777777" w:rsidR="00CC05DD" w:rsidRPr="00CC05DD" w:rsidRDefault="00CC05DD" w:rsidP="00CC05DD">
      <w:pPr>
        <w:spacing w:line="240" w:lineRule="auto"/>
        <w:ind w:firstLine="0"/>
        <w:rPr>
          <w:sz w:val="18"/>
          <w:szCs w:val="18"/>
        </w:rPr>
      </w:pPr>
      <w:r w:rsidRPr="00CC05DD">
        <w:rPr>
          <w:sz w:val="18"/>
          <w:szCs w:val="18"/>
        </w:rPr>
        <w:t xml:space="preserve">    wire ewmem;</w:t>
      </w:r>
    </w:p>
    <w:p w14:paraId="52EA9441" w14:textId="77777777" w:rsidR="00CC05DD" w:rsidRPr="00CC05DD" w:rsidRDefault="00CC05DD" w:rsidP="00CC05DD">
      <w:pPr>
        <w:spacing w:line="240" w:lineRule="auto"/>
        <w:ind w:firstLine="0"/>
        <w:rPr>
          <w:sz w:val="18"/>
          <w:szCs w:val="18"/>
        </w:rPr>
      </w:pPr>
      <w:r w:rsidRPr="00CC05DD">
        <w:rPr>
          <w:sz w:val="18"/>
          <w:szCs w:val="18"/>
        </w:rPr>
        <w:t xml:space="preserve">    wire[3:0] ealuc;</w:t>
      </w:r>
    </w:p>
    <w:p w14:paraId="0C466A24" w14:textId="77777777" w:rsidR="00CC05DD" w:rsidRPr="00CC05DD" w:rsidRDefault="00CC05DD" w:rsidP="00CC05DD">
      <w:pPr>
        <w:spacing w:line="240" w:lineRule="auto"/>
        <w:ind w:firstLine="0"/>
        <w:rPr>
          <w:sz w:val="18"/>
          <w:szCs w:val="18"/>
        </w:rPr>
      </w:pPr>
      <w:r w:rsidRPr="00CC05DD">
        <w:rPr>
          <w:sz w:val="18"/>
          <w:szCs w:val="18"/>
        </w:rPr>
        <w:t xml:space="preserve">    wire ealuimm;</w:t>
      </w:r>
    </w:p>
    <w:p w14:paraId="0462A978" w14:textId="77777777" w:rsidR="00CC05DD" w:rsidRPr="00CC05DD" w:rsidRDefault="00CC05DD" w:rsidP="00CC05DD">
      <w:pPr>
        <w:spacing w:line="240" w:lineRule="auto"/>
        <w:ind w:firstLine="0"/>
        <w:rPr>
          <w:sz w:val="18"/>
          <w:szCs w:val="18"/>
        </w:rPr>
      </w:pPr>
      <w:r w:rsidRPr="00CC05DD">
        <w:rPr>
          <w:sz w:val="18"/>
          <w:szCs w:val="18"/>
        </w:rPr>
        <w:t xml:space="preserve">    wire [4:0] emuxout;</w:t>
      </w:r>
    </w:p>
    <w:p w14:paraId="580C1185" w14:textId="77777777" w:rsidR="00CC05DD" w:rsidRPr="00CC05DD" w:rsidRDefault="00CC05DD" w:rsidP="00CC05DD">
      <w:pPr>
        <w:spacing w:line="240" w:lineRule="auto"/>
        <w:ind w:firstLine="0"/>
        <w:rPr>
          <w:sz w:val="18"/>
          <w:szCs w:val="18"/>
        </w:rPr>
      </w:pPr>
      <w:r w:rsidRPr="00CC05DD">
        <w:rPr>
          <w:sz w:val="18"/>
          <w:szCs w:val="18"/>
        </w:rPr>
        <w:t xml:space="preserve">    wire [5:0] eqa;</w:t>
      </w:r>
    </w:p>
    <w:p w14:paraId="62090C9B" w14:textId="77777777" w:rsidR="00CC05DD" w:rsidRPr="00CC05DD" w:rsidRDefault="00CC05DD" w:rsidP="00CC05DD">
      <w:pPr>
        <w:spacing w:line="240" w:lineRule="auto"/>
        <w:ind w:firstLine="0"/>
        <w:rPr>
          <w:sz w:val="18"/>
          <w:szCs w:val="18"/>
        </w:rPr>
      </w:pPr>
      <w:r w:rsidRPr="00CC05DD">
        <w:rPr>
          <w:sz w:val="18"/>
          <w:szCs w:val="18"/>
        </w:rPr>
        <w:t xml:space="preserve">    wire [5:0] eqb;</w:t>
      </w:r>
    </w:p>
    <w:p w14:paraId="103588BA" w14:textId="77777777" w:rsidR="00CC05DD" w:rsidRPr="00CC05DD" w:rsidRDefault="00CC05DD" w:rsidP="00CC05DD">
      <w:pPr>
        <w:spacing w:line="240" w:lineRule="auto"/>
        <w:ind w:firstLine="0"/>
        <w:rPr>
          <w:sz w:val="18"/>
          <w:szCs w:val="18"/>
        </w:rPr>
      </w:pPr>
      <w:r w:rsidRPr="00CC05DD">
        <w:rPr>
          <w:sz w:val="18"/>
          <w:szCs w:val="18"/>
        </w:rPr>
        <w:lastRenderedPageBreak/>
        <w:t xml:space="preserve">    wire [31:0] eeimm;</w:t>
      </w:r>
    </w:p>
    <w:p w14:paraId="70CB090E" w14:textId="77777777" w:rsidR="00CC05DD" w:rsidRPr="00CC05DD" w:rsidRDefault="00CC05DD" w:rsidP="00CC05DD">
      <w:pPr>
        <w:spacing w:line="240" w:lineRule="auto"/>
        <w:ind w:firstLine="0"/>
        <w:rPr>
          <w:sz w:val="18"/>
          <w:szCs w:val="18"/>
        </w:rPr>
      </w:pPr>
    </w:p>
    <w:p w14:paraId="382754D9" w14:textId="77777777" w:rsidR="00CC05DD" w:rsidRPr="00CC05DD" w:rsidRDefault="00CC05DD" w:rsidP="00CC05DD">
      <w:pPr>
        <w:spacing w:line="240" w:lineRule="auto"/>
        <w:ind w:firstLine="0"/>
        <w:rPr>
          <w:sz w:val="18"/>
          <w:szCs w:val="18"/>
        </w:rPr>
      </w:pPr>
      <w:r w:rsidRPr="00CC05DD">
        <w:rPr>
          <w:sz w:val="18"/>
          <w:szCs w:val="18"/>
        </w:rPr>
        <w:t xml:space="preserve">    // Module Instantiations</w:t>
      </w:r>
    </w:p>
    <w:p w14:paraId="57EEDEEC" w14:textId="77777777" w:rsidR="00CC05DD" w:rsidRPr="00CC05DD" w:rsidRDefault="00CC05DD" w:rsidP="00CC05DD">
      <w:pPr>
        <w:spacing w:line="240" w:lineRule="auto"/>
        <w:ind w:firstLine="0"/>
        <w:rPr>
          <w:sz w:val="18"/>
          <w:szCs w:val="18"/>
        </w:rPr>
      </w:pPr>
      <w:r w:rsidRPr="00CC05DD">
        <w:rPr>
          <w:sz w:val="18"/>
          <w:szCs w:val="18"/>
        </w:rPr>
        <w:t xml:space="preserve">    PC pc(clk, adder_to_pc, pc_out);</w:t>
      </w:r>
    </w:p>
    <w:p w14:paraId="01EAF8A0" w14:textId="77777777" w:rsidR="00CC05DD" w:rsidRPr="00CC05DD" w:rsidRDefault="00CC05DD" w:rsidP="00CC05DD">
      <w:pPr>
        <w:spacing w:line="240" w:lineRule="auto"/>
        <w:ind w:firstLine="0"/>
        <w:rPr>
          <w:sz w:val="18"/>
          <w:szCs w:val="18"/>
        </w:rPr>
      </w:pPr>
      <w:r w:rsidRPr="00CC05DD">
        <w:rPr>
          <w:sz w:val="18"/>
          <w:szCs w:val="18"/>
        </w:rPr>
        <w:t xml:space="preserve">    Adder adder(pc_out, adder_to_pc);   </w:t>
      </w:r>
    </w:p>
    <w:p w14:paraId="2E50D364" w14:textId="77777777" w:rsidR="00CC05DD" w:rsidRPr="00CC05DD" w:rsidRDefault="00CC05DD" w:rsidP="00CC05DD">
      <w:pPr>
        <w:spacing w:line="240" w:lineRule="auto"/>
        <w:ind w:firstLine="0"/>
        <w:rPr>
          <w:sz w:val="18"/>
          <w:szCs w:val="18"/>
        </w:rPr>
      </w:pPr>
      <w:r w:rsidRPr="00CC05DD">
        <w:rPr>
          <w:sz w:val="18"/>
          <w:szCs w:val="18"/>
        </w:rPr>
        <w:t xml:space="preserve">    IM im(pc_out, im_to_ifid);</w:t>
      </w:r>
    </w:p>
    <w:p w14:paraId="6DCA5ED2" w14:textId="77777777" w:rsidR="00CC05DD" w:rsidRPr="00CC05DD" w:rsidRDefault="00CC05DD" w:rsidP="00CC05DD">
      <w:pPr>
        <w:spacing w:line="240" w:lineRule="auto"/>
        <w:ind w:firstLine="0"/>
        <w:rPr>
          <w:sz w:val="18"/>
          <w:szCs w:val="18"/>
        </w:rPr>
      </w:pPr>
      <w:r w:rsidRPr="00CC05DD">
        <w:rPr>
          <w:sz w:val="18"/>
          <w:szCs w:val="18"/>
        </w:rPr>
        <w:t xml:space="preserve">    IFID ifid(clk, im_to_ifid, ifid_out);</w:t>
      </w:r>
    </w:p>
    <w:p w14:paraId="07A497AD" w14:textId="77777777" w:rsidR="00CC05DD" w:rsidRPr="00CC05DD" w:rsidRDefault="00CC05DD" w:rsidP="00CC05DD">
      <w:pPr>
        <w:spacing w:line="240" w:lineRule="auto"/>
        <w:ind w:firstLine="0"/>
        <w:rPr>
          <w:sz w:val="18"/>
          <w:szCs w:val="18"/>
        </w:rPr>
      </w:pPr>
      <w:r w:rsidRPr="00CC05DD">
        <w:rPr>
          <w:sz w:val="18"/>
          <w:szCs w:val="18"/>
        </w:rPr>
        <w:t xml:space="preserve">    CU cu(ifid_out[31:26], ifid_out[5:0], wreg_to_idexe, m2reg_to_idexe, wmem_to_idexe, aluc_to_idexe, aluimm_to_idexe, RegDst);</w:t>
      </w:r>
    </w:p>
    <w:p w14:paraId="505B8537" w14:textId="77777777" w:rsidR="00CC05DD" w:rsidRPr="00CC05DD" w:rsidRDefault="00CC05DD" w:rsidP="00CC05DD">
      <w:pPr>
        <w:spacing w:line="240" w:lineRule="auto"/>
        <w:ind w:firstLine="0"/>
        <w:rPr>
          <w:sz w:val="18"/>
          <w:szCs w:val="18"/>
        </w:rPr>
      </w:pPr>
      <w:r w:rsidRPr="00CC05DD">
        <w:rPr>
          <w:sz w:val="18"/>
          <w:szCs w:val="18"/>
        </w:rPr>
        <w:t xml:space="preserve">    Mux mux(ifid_out[15:11], ifid_out[20:16], RegDst, mux_to_idexe);</w:t>
      </w:r>
    </w:p>
    <w:p w14:paraId="62125FC0" w14:textId="77777777" w:rsidR="00CC05DD" w:rsidRPr="00CC05DD" w:rsidRDefault="00CC05DD" w:rsidP="00CC05DD">
      <w:pPr>
        <w:spacing w:line="240" w:lineRule="auto"/>
        <w:ind w:firstLine="0"/>
        <w:rPr>
          <w:sz w:val="18"/>
          <w:szCs w:val="18"/>
        </w:rPr>
      </w:pPr>
      <w:r w:rsidRPr="00CC05DD">
        <w:rPr>
          <w:sz w:val="18"/>
          <w:szCs w:val="18"/>
        </w:rPr>
        <w:t xml:space="preserve">    Regfile regfile(ifid_out[25:21], ifid_out[20:16], qa_to_idexe, qb_to_idexe);</w:t>
      </w:r>
    </w:p>
    <w:p w14:paraId="75F0419B" w14:textId="77777777" w:rsidR="00CC05DD" w:rsidRPr="00CC05DD" w:rsidRDefault="00CC05DD" w:rsidP="00CC05DD">
      <w:pPr>
        <w:spacing w:line="240" w:lineRule="auto"/>
        <w:ind w:firstLine="0"/>
        <w:rPr>
          <w:sz w:val="18"/>
          <w:szCs w:val="18"/>
        </w:rPr>
      </w:pPr>
      <w:r w:rsidRPr="00CC05DD">
        <w:rPr>
          <w:sz w:val="18"/>
          <w:szCs w:val="18"/>
        </w:rPr>
        <w:t xml:space="preserve">    Signext ext(ifid_out[15:0], eimm_to_idexe);</w:t>
      </w:r>
    </w:p>
    <w:p w14:paraId="1D11D6FD" w14:textId="77777777" w:rsidR="00CC05DD" w:rsidRPr="00CC05DD" w:rsidRDefault="00CC05DD" w:rsidP="00CC05DD">
      <w:pPr>
        <w:spacing w:line="240" w:lineRule="auto"/>
        <w:ind w:firstLine="0"/>
        <w:rPr>
          <w:sz w:val="18"/>
          <w:szCs w:val="18"/>
        </w:rPr>
      </w:pPr>
      <w:r w:rsidRPr="00CC05DD">
        <w:rPr>
          <w:sz w:val="18"/>
          <w:szCs w:val="18"/>
        </w:rPr>
        <w:t xml:space="preserve">    IDEXE idexe(clk, wreg_to_idexe, m2reg_to_idexe, wmem_to_idexe, aluc_to_idexe, </w:t>
      </w:r>
    </w:p>
    <w:p w14:paraId="50716F2B" w14:textId="77777777" w:rsidR="00CC05DD" w:rsidRPr="00CC05DD" w:rsidRDefault="00CC05DD" w:rsidP="00CC05DD">
      <w:pPr>
        <w:spacing w:line="240" w:lineRule="auto"/>
        <w:ind w:firstLine="0"/>
        <w:rPr>
          <w:sz w:val="18"/>
          <w:szCs w:val="18"/>
        </w:rPr>
      </w:pPr>
      <w:r w:rsidRPr="00CC05DD">
        <w:rPr>
          <w:sz w:val="18"/>
          <w:szCs w:val="18"/>
        </w:rPr>
        <w:t xml:space="preserve">                aluimm_to_idexe, mux_to_idexe, qa_to_idexe, qb_to_idexe, eimm_to_idexe,</w:t>
      </w:r>
    </w:p>
    <w:p w14:paraId="2AC2947F" w14:textId="77777777" w:rsidR="00CC05DD" w:rsidRPr="00CC05DD" w:rsidRDefault="00CC05DD" w:rsidP="00CC05DD">
      <w:pPr>
        <w:spacing w:line="240" w:lineRule="auto"/>
        <w:ind w:firstLine="0"/>
        <w:rPr>
          <w:sz w:val="18"/>
          <w:szCs w:val="18"/>
        </w:rPr>
      </w:pPr>
      <w:r w:rsidRPr="00CC05DD">
        <w:rPr>
          <w:sz w:val="18"/>
          <w:szCs w:val="18"/>
        </w:rPr>
        <w:t xml:space="preserve">                ewreg, em2reg, ewmem, ealuc, ealuimm, emuxout, eqa, eqb, eeimm);</w:t>
      </w:r>
    </w:p>
    <w:p w14:paraId="05C797BE" w14:textId="77777777" w:rsidR="00CC05DD" w:rsidRPr="00CC05DD" w:rsidRDefault="00CC05DD" w:rsidP="00CC05DD">
      <w:pPr>
        <w:spacing w:line="240" w:lineRule="auto"/>
        <w:ind w:firstLine="0"/>
        <w:rPr>
          <w:sz w:val="18"/>
          <w:szCs w:val="18"/>
        </w:rPr>
      </w:pPr>
    </w:p>
    <w:p w14:paraId="55151210" w14:textId="77777777" w:rsidR="00CC05DD" w:rsidRPr="00CC05DD" w:rsidRDefault="00CC05DD" w:rsidP="00CC05DD">
      <w:pPr>
        <w:spacing w:line="240" w:lineRule="auto"/>
        <w:ind w:firstLine="0"/>
        <w:rPr>
          <w:sz w:val="18"/>
          <w:szCs w:val="18"/>
        </w:rPr>
      </w:pPr>
    </w:p>
    <w:p w14:paraId="2462D8F0" w14:textId="77777777" w:rsidR="00CC05DD" w:rsidRPr="00CC05DD" w:rsidRDefault="00CC05DD" w:rsidP="00CC05DD">
      <w:pPr>
        <w:spacing w:line="240" w:lineRule="auto"/>
        <w:ind w:firstLine="0"/>
        <w:rPr>
          <w:sz w:val="18"/>
          <w:szCs w:val="18"/>
        </w:rPr>
      </w:pPr>
      <w:r w:rsidRPr="00CC05DD">
        <w:rPr>
          <w:sz w:val="18"/>
          <w:szCs w:val="18"/>
        </w:rPr>
        <w:t xml:space="preserve">    // Since the instructions ask for signals written INTO each register and not from, the following are outputs:</w:t>
      </w:r>
    </w:p>
    <w:p w14:paraId="7F2942F4" w14:textId="77777777" w:rsidR="00CC05DD" w:rsidRPr="00CC05DD" w:rsidRDefault="00CC05DD" w:rsidP="00CC05DD">
      <w:pPr>
        <w:spacing w:line="240" w:lineRule="auto"/>
        <w:ind w:firstLine="0"/>
        <w:rPr>
          <w:sz w:val="18"/>
          <w:szCs w:val="18"/>
        </w:rPr>
      </w:pPr>
      <w:r w:rsidRPr="00CC05DD">
        <w:rPr>
          <w:sz w:val="18"/>
          <w:szCs w:val="18"/>
        </w:rPr>
        <w:t xml:space="preserve">    assign IM_sig = im_to_ifid;</w:t>
      </w:r>
    </w:p>
    <w:p w14:paraId="6CFA8DB0" w14:textId="77777777" w:rsidR="00CC05DD" w:rsidRPr="00CC05DD" w:rsidRDefault="00CC05DD" w:rsidP="00CC05DD">
      <w:pPr>
        <w:spacing w:line="240" w:lineRule="auto"/>
        <w:ind w:firstLine="0"/>
        <w:rPr>
          <w:sz w:val="18"/>
          <w:szCs w:val="18"/>
        </w:rPr>
      </w:pPr>
      <w:r w:rsidRPr="00CC05DD">
        <w:rPr>
          <w:sz w:val="18"/>
          <w:szCs w:val="18"/>
        </w:rPr>
        <w:t xml:space="preserve">    assign wreg_sig = wreg_to_idexe;</w:t>
      </w:r>
    </w:p>
    <w:p w14:paraId="631A8D4D" w14:textId="77777777" w:rsidR="00CC05DD" w:rsidRPr="00CC05DD" w:rsidRDefault="00CC05DD" w:rsidP="00CC05DD">
      <w:pPr>
        <w:spacing w:line="240" w:lineRule="auto"/>
        <w:ind w:firstLine="0"/>
        <w:rPr>
          <w:sz w:val="18"/>
          <w:szCs w:val="18"/>
        </w:rPr>
      </w:pPr>
      <w:r w:rsidRPr="00CC05DD">
        <w:rPr>
          <w:sz w:val="18"/>
          <w:szCs w:val="18"/>
        </w:rPr>
        <w:t xml:space="preserve">    assign m2reg_sig = m2reg_to_idexe;</w:t>
      </w:r>
    </w:p>
    <w:p w14:paraId="0CABA043" w14:textId="77777777" w:rsidR="00CC05DD" w:rsidRPr="00CC05DD" w:rsidRDefault="00CC05DD" w:rsidP="00CC05DD">
      <w:pPr>
        <w:spacing w:line="240" w:lineRule="auto"/>
        <w:ind w:firstLine="0"/>
        <w:rPr>
          <w:sz w:val="18"/>
          <w:szCs w:val="18"/>
        </w:rPr>
      </w:pPr>
      <w:r w:rsidRPr="00CC05DD">
        <w:rPr>
          <w:sz w:val="18"/>
          <w:szCs w:val="18"/>
        </w:rPr>
        <w:t xml:space="preserve">    assign wmem_sig = wmem_to_idexe;</w:t>
      </w:r>
    </w:p>
    <w:p w14:paraId="2F2FE349" w14:textId="77777777" w:rsidR="00CC05DD" w:rsidRPr="00CC05DD" w:rsidRDefault="00CC05DD" w:rsidP="00CC05DD">
      <w:pPr>
        <w:spacing w:line="240" w:lineRule="auto"/>
        <w:ind w:firstLine="0"/>
        <w:rPr>
          <w:sz w:val="18"/>
          <w:szCs w:val="18"/>
        </w:rPr>
      </w:pPr>
      <w:r w:rsidRPr="00CC05DD">
        <w:rPr>
          <w:sz w:val="18"/>
          <w:szCs w:val="18"/>
        </w:rPr>
        <w:t xml:space="preserve">    assign aluc_sig = aluc_to_idexe;</w:t>
      </w:r>
    </w:p>
    <w:p w14:paraId="5B2F4328" w14:textId="77777777" w:rsidR="00CC05DD" w:rsidRPr="00CC05DD" w:rsidRDefault="00CC05DD" w:rsidP="00CC05DD">
      <w:pPr>
        <w:spacing w:line="240" w:lineRule="auto"/>
        <w:ind w:firstLine="0"/>
        <w:rPr>
          <w:sz w:val="18"/>
          <w:szCs w:val="18"/>
        </w:rPr>
      </w:pPr>
      <w:r w:rsidRPr="00CC05DD">
        <w:rPr>
          <w:sz w:val="18"/>
          <w:szCs w:val="18"/>
        </w:rPr>
        <w:t xml:space="preserve">    assign aluimm_sig = aluimm_to_idexe;</w:t>
      </w:r>
    </w:p>
    <w:p w14:paraId="3F3034FE" w14:textId="77777777" w:rsidR="00CC05DD" w:rsidRPr="00CC05DD" w:rsidRDefault="00CC05DD" w:rsidP="00CC05DD">
      <w:pPr>
        <w:spacing w:line="240" w:lineRule="auto"/>
        <w:ind w:firstLine="0"/>
        <w:rPr>
          <w:sz w:val="18"/>
          <w:szCs w:val="18"/>
        </w:rPr>
      </w:pPr>
      <w:r w:rsidRPr="00CC05DD">
        <w:rPr>
          <w:sz w:val="18"/>
          <w:szCs w:val="18"/>
        </w:rPr>
        <w:t xml:space="preserve">    assign mux_sig = mux_to_idexe;</w:t>
      </w:r>
    </w:p>
    <w:p w14:paraId="376DB77C" w14:textId="77777777" w:rsidR="00CC05DD" w:rsidRPr="00CC05DD" w:rsidRDefault="00CC05DD" w:rsidP="00CC05DD">
      <w:pPr>
        <w:spacing w:line="240" w:lineRule="auto"/>
        <w:ind w:firstLine="0"/>
        <w:rPr>
          <w:sz w:val="18"/>
          <w:szCs w:val="18"/>
        </w:rPr>
      </w:pPr>
      <w:r w:rsidRPr="00CC05DD">
        <w:rPr>
          <w:sz w:val="18"/>
          <w:szCs w:val="18"/>
        </w:rPr>
        <w:t xml:space="preserve">    assign qa_sig = qa_to_idexe;</w:t>
      </w:r>
    </w:p>
    <w:p w14:paraId="0724E744" w14:textId="77777777" w:rsidR="00CC05DD" w:rsidRPr="00CC05DD" w:rsidRDefault="00CC05DD" w:rsidP="00CC05DD">
      <w:pPr>
        <w:spacing w:line="240" w:lineRule="auto"/>
        <w:ind w:firstLine="0"/>
        <w:rPr>
          <w:sz w:val="18"/>
          <w:szCs w:val="18"/>
        </w:rPr>
      </w:pPr>
      <w:r w:rsidRPr="00CC05DD">
        <w:rPr>
          <w:sz w:val="18"/>
          <w:szCs w:val="18"/>
        </w:rPr>
        <w:t xml:space="preserve">    assign qb_sig = qb_to_idexe;</w:t>
      </w:r>
    </w:p>
    <w:p w14:paraId="2DC8DFAA" w14:textId="77777777" w:rsidR="00CC05DD" w:rsidRPr="00CC05DD" w:rsidRDefault="00CC05DD" w:rsidP="00CC05DD">
      <w:pPr>
        <w:spacing w:line="240" w:lineRule="auto"/>
        <w:ind w:firstLine="0"/>
        <w:rPr>
          <w:sz w:val="18"/>
          <w:szCs w:val="18"/>
        </w:rPr>
      </w:pPr>
      <w:r w:rsidRPr="00CC05DD">
        <w:rPr>
          <w:sz w:val="18"/>
          <w:szCs w:val="18"/>
        </w:rPr>
        <w:t xml:space="preserve">    assign eimm_sig = eimm_to_idexe;</w:t>
      </w:r>
    </w:p>
    <w:p w14:paraId="0E394CEF" w14:textId="77777777" w:rsidR="00CC05DD" w:rsidRPr="00CC05DD" w:rsidRDefault="00CC05DD" w:rsidP="00CC05DD">
      <w:pPr>
        <w:spacing w:line="240" w:lineRule="auto"/>
        <w:ind w:firstLine="0"/>
        <w:rPr>
          <w:sz w:val="18"/>
          <w:szCs w:val="18"/>
        </w:rPr>
      </w:pPr>
      <w:r w:rsidRPr="00CC05DD">
        <w:rPr>
          <w:sz w:val="18"/>
          <w:szCs w:val="18"/>
        </w:rPr>
        <w:t xml:space="preserve">    </w:t>
      </w:r>
    </w:p>
    <w:p w14:paraId="47492DF0" w14:textId="77777777" w:rsidR="00CC05DD" w:rsidRPr="00CC05DD" w:rsidRDefault="00CC05DD" w:rsidP="00CC05DD">
      <w:pPr>
        <w:spacing w:line="240" w:lineRule="auto"/>
        <w:ind w:firstLine="0"/>
        <w:rPr>
          <w:sz w:val="18"/>
          <w:szCs w:val="18"/>
        </w:rPr>
      </w:pPr>
      <w:r w:rsidRPr="00CC05DD">
        <w:rPr>
          <w:sz w:val="18"/>
          <w:szCs w:val="18"/>
        </w:rPr>
        <w:t>endmodule</w:t>
      </w:r>
    </w:p>
    <w:p w14:paraId="5D74241B" w14:textId="77777777" w:rsidR="00CC05DD" w:rsidRPr="00CC05DD" w:rsidRDefault="00CC05DD" w:rsidP="00CC05DD">
      <w:pPr>
        <w:spacing w:line="240" w:lineRule="auto"/>
        <w:ind w:firstLine="0"/>
        <w:rPr>
          <w:sz w:val="18"/>
          <w:szCs w:val="18"/>
        </w:rPr>
      </w:pPr>
    </w:p>
    <w:p w14:paraId="4B9A0A6E" w14:textId="77777777" w:rsidR="00CC05DD" w:rsidRPr="00CC05DD" w:rsidRDefault="00CC05DD" w:rsidP="00CC05DD">
      <w:pPr>
        <w:spacing w:line="240" w:lineRule="auto"/>
        <w:ind w:firstLine="0"/>
        <w:rPr>
          <w:sz w:val="18"/>
          <w:szCs w:val="18"/>
        </w:rPr>
      </w:pPr>
      <w:r w:rsidRPr="00CC05DD">
        <w:rPr>
          <w:sz w:val="18"/>
          <w:szCs w:val="18"/>
        </w:rPr>
        <w:t>module PC(input clk, input[7:0] a, output reg[7:0] q);</w:t>
      </w:r>
    </w:p>
    <w:p w14:paraId="6F8F0A01" w14:textId="77777777" w:rsidR="00CC05DD" w:rsidRPr="00CC05DD" w:rsidRDefault="00CC05DD" w:rsidP="00CC05DD">
      <w:pPr>
        <w:spacing w:line="240" w:lineRule="auto"/>
        <w:ind w:firstLine="0"/>
        <w:rPr>
          <w:sz w:val="18"/>
          <w:szCs w:val="18"/>
        </w:rPr>
      </w:pPr>
      <w:r w:rsidRPr="00CC05DD">
        <w:rPr>
          <w:sz w:val="18"/>
          <w:szCs w:val="18"/>
        </w:rPr>
        <w:t xml:space="preserve">    // Wire to set the value of PC to its next value; PC is a register effectively</w:t>
      </w:r>
    </w:p>
    <w:p w14:paraId="5D7FC5B8" w14:textId="77777777" w:rsidR="00CC05DD" w:rsidRPr="00CC05DD" w:rsidRDefault="00CC05DD" w:rsidP="00CC05DD">
      <w:pPr>
        <w:spacing w:line="240" w:lineRule="auto"/>
        <w:ind w:firstLine="0"/>
        <w:rPr>
          <w:sz w:val="18"/>
          <w:szCs w:val="18"/>
        </w:rPr>
      </w:pPr>
      <w:r w:rsidRPr="00CC05DD">
        <w:rPr>
          <w:sz w:val="18"/>
          <w:szCs w:val="18"/>
        </w:rPr>
        <w:t xml:space="preserve">    always @(posedge clk)</w:t>
      </w:r>
    </w:p>
    <w:p w14:paraId="09D0F957"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30FA3BC0" w14:textId="77777777" w:rsidR="00CC05DD" w:rsidRPr="00CC05DD" w:rsidRDefault="00CC05DD" w:rsidP="00CC05DD">
      <w:pPr>
        <w:spacing w:line="240" w:lineRule="auto"/>
        <w:ind w:firstLine="0"/>
        <w:rPr>
          <w:sz w:val="18"/>
          <w:szCs w:val="18"/>
        </w:rPr>
      </w:pPr>
      <w:r w:rsidRPr="00CC05DD">
        <w:rPr>
          <w:sz w:val="18"/>
          <w:szCs w:val="18"/>
        </w:rPr>
        <w:t xml:space="preserve">            q &lt;= a;</w:t>
      </w:r>
    </w:p>
    <w:p w14:paraId="0AD2F09F" w14:textId="77777777" w:rsidR="00CC05DD" w:rsidRPr="00CC05DD" w:rsidRDefault="00CC05DD" w:rsidP="00CC05DD">
      <w:pPr>
        <w:spacing w:line="240" w:lineRule="auto"/>
        <w:ind w:firstLine="0"/>
        <w:rPr>
          <w:sz w:val="18"/>
          <w:szCs w:val="18"/>
        </w:rPr>
      </w:pPr>
      <w:r w:rsidRPr="00CC05DD">
        <w:rPr>
          <w:sz w:val="18"/>
          <w:szCs w:val="18"/>
        </w:rPr>
        <w:t xml:space="preserve">        end</w:t>
      </w:r>
    </w:p>
    <w:p w14:paraId="5965BC42" w14:textId="77777777" w:rsidR="00CC05DD" w:rsidRPr="00CC05DD" w:rsidRDefault="00CC05DD" w:rsidP="00CC05DD">
      <w:pPr>
        <w:spacing w:line="240" w:lineRule="auto"/>
        <w:ind w:firstLine="0"/>
        <w:rPr>
          <w:sz w:val="18"/>
          <w:szCs w:val="18"/>
        </w:rPr>
      </w:pPr>
      <w:r w:rsidRPr="00CC05DD">
        <w:rPr>
          <w:sz w:val="18"/>
          <w:szCs w:val="18"/>
        </w:rPr>
        <w:t xml:space="preserve">        </w:t>
      </w:r>
    </w:p>
    <w:p w14:paraId="2EF4082B" w14:textId="77777777" w:rsidR="00CC05DD" w:rsidRPr="00CC05DD" w:rsidRDefault="00CC05DD" w:rsidP="00CC05DD">
      <w:pPr>
        <w:spacing w:line="240" w:lineRule="auto"/>
        <w:ind w:firstLine="0"/>
        <w:rPr>
          <w:sz w:val="18"/>
          <w:szCs w:val="18"/>
        </w:rPr>
      </w:pPr>
      <w:r w:rsidRPr="00CC05DD">
        <w:rPr>
          <w:sz w:val="18"/>
          <w:szCs w:val="18"/>
        </w:rPr>
        <w:t xml:space="preserve">    initial begin</w:t>
      </w:r>
    </w:p>
    <w:p w14:paraId="62EA2B71" w14:textId="77777777" w:rsidR="00CC05DD" w:rsidRPr="00CC05DD" w:rsidRDefault="00CC05DD" w:rsidP="00CC05DD">
      <w:pPr>
        <w:spacing w:line="240" w:lineRule="auto"/>
        <w:ind w:firstLine="0"/>
        <w:rPr>
          <w:sz w:val="18"/>
          <w:szCs w:val="18"/>
        </w:rPr>
      </w:pPr>
      <w:r w:rsidRPr="00CC05DD">
        <w:rPr>
          <w:sz w:val="18"/>
          <w:szCs w:val="18"/>
        </w:rPr>
        <w:t xml:space="preserve">        q = 8'd100;</w:t>
      </w:r>
    </w:p>
    <w:p w14:paraId="4C917560" w14:textId="77777777" w:rsidR="00CC05DD" w:rsidRPr="00CC05DD" w:rsidRDefault="00CC05DD" w:rsidP="00CC05DD">
      <w:pPr>
        <w:spacing w:line="240" w:lineRule="auto"/>
        <w:ind w:firstLine="0"/>
        <w:rPr>
          <w:sz w:val="18"/>
          <w:szCs w:val="18"/>
        </w:rPr>
      </w:pPr>
      <w:r w:rsidRPr="00CC05DD">
        <w:rPr>
          <w:sz w:val="18"/>
          <w:szCs w:val="18"/>
        </w:rPr>
        <w:t xml:space="preserve">        end</w:t>
      </w:r>
    </w:p>
    <w:p w14:paraId="0350D03A" w14:textId="77777777" w:rsidR="00CC05DD" w:rsidRPr="00CC05DD" w:rsidRDefault="00CC05DD" w:rsidP="00CC05DD">
      <w:pPr>
        <w:spacing w:line="240" w:lineRule="auto"/>
        <w:ind w:firstLine="0"/>
        <w:rPr>
          <w:sz w:val="18"/>
          <w:szCs w:val="18"/>
        </w:rPr>
      </w:pPr>
    </w:p>
    <w:p w14:paraId="4E50E735" w14:textId="77777777" w:rsidR="00CC05DD" w:rsidRPr="00CC05DD" w:rsidRDefault="00CC05DD" w:rsidP="00CC05DD">
      <w:pPr>
        <w:spacing w:line="240" w:lineRule="auto"/>
        <w:ind w:firstLine="0"/>
        <w:rPr>
          <w:sz w:val="18"/>
          <w:szCs w:val="18"/>
        </w:rPr>
      </w:pPr>
      <w:r w:rsidRPr="00CC05DD">
        <w:rPr>
          <w:sz w:val="18"/>
          <w:szCs w:val="18"/>
        </w:rPr>
        <w:t>endmodule</w:t>
      </w:r>
    </w:p>
    <w:p w14:paraId="10C2C78F" w14:textId="77777777" w:rsidR="00CC05DD" w:rsidRPr="00CC05DD" w:rsidRDefault="00CC05DD" w:rsidP="00CC05DD">
      <w:pPr>
        <w:spacing w:line="240" w:lineRule="auto"/>
        <w:ind w:firstLine="0"/>
        <w:rPr>
          <w:sz w:val="18"/>
          <w:szCs w:val="18"/>
        </w:rPr>
      </w:pPr>
    </w:p>
    <w:p w14:paraId="1B6E6143" w14:textId="77777777" w:rsidR="00CC05DD" w:rsidRPr="00CC05DD" w:rsidRDefault="00CC05DD" w:rsidP="00CC05DD">
      <w:pPr>
        <w:spacing w:line="240" w:lineRule="auto"/>
        <w:ind w:firstLine="0"/>
        <w:rPr>
          <w:sz w:val="18"/>
          <w:szCs w:val="18"/>
        </w:rPr>
      </w:pPr>
      <w:r w:rsidRPr="00CC05DD">
        <w:rPr>
          <w:sz w:val="18"/>
          <w:szCs w:val="18"/>
        </w:rPr>
        <w:t>module Adder(input [7:0]a, output reg[7:0] q);</w:t>
      </w:r>
    </w:p>
    <w:p w14:paraId="74961689" w14:textId="77777777" w:rsidR="00CC05DD" w:rsidRPr="00CC05DD" w:rsidRDefault="00CC05DD" w:rsidP="00CC05DD">
      <w:pPr>
        <w:spacing w:line="240" w:lineRule="auto"/>
        <w:ind w:firstLine="0"/>
        <w:rPr>
          <w:sz w:val="18"/>
          <w:szCs w:val="18"/>
        </w:rPr>
      </w:pPr>
      <w:r w:rsidRPr="00CC05DD">
        <w:rPr>
          <w:sz w:val="18"/>
          <w:szCs w:val="18"/>
        </w:rPr>
        <w:t xml:space="preserve">    // This module is not clock-dependent. It adds the input from PC register to the constant 4 and returns it.</w:t>
      </w:r>
    </w:p>
    <w:p w14:paraId="3CEB85BF" w14:textId="77777777" w:rsidR="00CC05DD" w:rsidRPr="00CC05DD" w:rsidRDefault="00CC05DD" w:rsidP="00CC05DD">
      <w:pPr>
        <w:spacing w:line="240" w:lineRule="auto"/>
        <w:ind w:firstLine="0"/>
        <w:rPr>
          <w:sz w:val="18"/>
          <w:szCs w:val="18"/>
        </w:rPr>
      </w:pPr>
      <w:r w:rsidRPr="00CC05DD">
        <w:rPr>
          <w:sz w:val="18"/>
          <w:szCs w:val="18"/>
        </w:rPr>
        <w:t xml:space="preserve">    // PC register should take this value to set as new value.</w:t>
      </w:r>
    </w:p>
    <w:p w14:paraId="3276D385" w14:textId="77777777" w:rsidR="00CC05DD" w:rsidRPr="00CC05DD" w:rsidRDefault="00CC05DD" w:rsidP="00CC05DD">
      <w:pPr>
        <w:spacing w:line="240" w:lineRule="auto"/>
        <w:ind w:firstLine="0"/>
        <w:rPr>
          <w:sz w:val="18"/>
          <w:szCs w:val="18"/>
        </w:rPr>
      </w:pPr>
      <w:r w:rsidRPr="00CC05DD">
        <w:rPr>
          <w:sz w:val="18"/>
          <w:szCs w:val="18"/>
        </w:rPr>
        <w:t xml:space="preserve">    wire[7:0] to_add = 8'd4;</w:t>
      </w:r>
    </w:p>
    <w:p w14:paraId="139D54B5" w14:textId="77777777" w:rsidR="00CC05DD" w:rsidRPr="00CC05DD" w:rsidRDefault="00CC05DD" w:rsidP="00CC05DD">
      <w:pPr>
        <w:spacing w:line="240" w:lineRule="auto"/>
        <w:ind w:firstLine="0"/>
        <w:rPr>
          <w:sz w:val="18"/>
          <w:szCs w:val="18"/>
        </w:rPr>
      </w:pPr>
      <w:r w:rsidRPr="00CC05DD">
        <w:rPr>
          <w:sz w:val="18"/>
          <w:szCs w:val="18"/>
        </w:rPr>
        <w:t xml:space="preserve">    </w:t>
      </w:r>
    </w:p>
    <w:p w14:paraId="15C770DC" w14:textId="77777777" w:rsidR="00CC05DD" w:rsidRPr="00CC05DD" w:rsidRDefault="00CC05DD" w:rsidP="00CC05DD">
      <w:pPr>
        <w:spacing w:line="240" w:lineRule="auto"/>
        <w:ind w:firstLine="0"/>
        <w:rPr>
          <w:sz w:val="18"/>
          <w:szCs w:val="18"/>
        </w:rPr>
      </w:pPr>
      <w:r w:rsidRPr="00CC05DD">
        <w:rPr>
          <w:sz w:val="18"/>
          <w:szCs w:val="18"/>
        </w:rPr>
        <w:t xml:space="preserve">    always @(*)</w:t>
      </w:r>
    </w:p>
    <w:p w14:paraId="1F4157E1"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28D50FCE" w14:textId="77777777" w:rsidR="00CC05DD" w:rsidRPr="00CC05DD" w:rsidRDefault="00CC05DD" w:rsidP="00CC05DD">
      <w:pPr>
        <w:spacing w:line="240" w:lineRule="auto"/>
        <w:ind w:firstLine="0"/>
        <w:rPr>
          <w:sz w:val="18"/>
          <w:szCs w:val="18"/>
        </w:rPr>
      </w:pPr>
      <w:r w:rsidRPr="00CC05DD">
        <w:rPr>
          <w:sz w:val="18"/>
          <w:szCs w:val="18"/>
        </w:rPr>
        <w:t xml:space="preserve">             q &lt;= (a + to_add);</w:t>
      </w:r>
    </w:p>
    <w:p w14:paraId="10CC2D1A" w14:textId="77777777" w:rsidR="00CC05DD" w:rsidRPr="00CC05DD" w:rsidRDefault="00CC05DD" w:rsidP="00CC05DD">
      <w:pPr>
        <w:spacing w:line="240" w:lineRule="auto"/>
        <w:ind w:firstLine="0"/>
        <w:rPr>
          <w:sz w:val="18"/>
          <w:szCs w:val="18"/>
        </w:rPr>
      </w:pPr>
      <w:r w:rsidRPr="00CC05DD">
        <w:rPr>
          <w:sz w:val="18"/>
          <w:szCs w:val="18"/>
        </w:rPr>
        <w:t xml:space="preserve">        end</w:t>
      </w:r>
    </w:p>
    <w:p w14:paraId="03EAFB11" w14:textId="77777777" w:rsidR="00CC05DD" w:rsidRPr="00CC05DD" w:rsidRDefault="00CC05DD" w:rsidP="00CC05DD">
      <w:pPr>
        <w:spacing w:line="240" w:lineRule="auto"/>
        <w:ind w:firstLine="0"/>
        <w:rPr>
          <w:sz w:val="18"/>
          <w:szCs w:val="18"/>
        </w:rPr>
      </w:pPr>
      <w:r w:rsidRPr="00CC05DD">
        <w:rPr>
          <w:sz w:val="18"/>
          <w:szCs w:val="18"/>
        </w:rPr>
        <w:t xml:space="preserve">        </w:t>
      </w:r>
    </w:p>
    <w:p w14:paraId="68AE6CA0" w14:textId="77777777" w:rsidR="00CC05DD" w:rsidRPr="00CC05DD" w:rsidRDefault="00CC05DD" w:rsidP="00CC05DD">
      <w:pPr>
        <w:spacing w:line="240" w:lineRule="auto"/>
        <w:ind w:firstLine="0"/>
        <w:rPr>
          <w:sz w:val="18"/>
          <w:szCs w:val="18"/>
        </w:rPr>
      </w:pPr>
      <w:r w:rsidRPr="00CC05DD">
        <w:rPr>
          <w:sz w:val="18"/>
          <w:szCs w:val="18"/>
        </w:rPr>
        <w:t>endmodule</w:t>
      </w:r>
    </w:p>
    <w:p w14:paraId="068A31D6" w14:textId="77777777" w:rsidR="00CC05DD" w:rsidRPr="00CC05DD" w:rsidRDefault="00CC05DD" w:rsidP="00CC05DD">
      <w:pPr>
        <w:spacing w:line="240" w:lineRule="auto"/>
        <w:ind w:firstLine="0"/>
        <w:rPr>
          <w:sz w:val="18"/>
          <w:szCs w:val="18"/>
        </w:rPr>
      </w:pPr>
    </w:p>
    <w:p w14:paraId="7EA68DF2" w14:textId="77777777" w:rsidR="00CC05DD" w:rsidRPr="00CC05DD" w:rsidRDefault="00CC05DD" w:rsidP="00CC05DD">
      <w:pPr>
        <w:spacing w:line="240" w:lineRule="auto"/>
        <w:ind w:firstLine="0"/>
        <w:rPr>
          <w:sz w:val="18"/>
          <w:szCs w:val="18"/>
        </w:rPr>
      </w:pPr>
      <w:r w:rsidRPr="00CC05DD">
        <w:rPr>
          <w:sz w:val="18"/>
          <w:szCs w:val="18"/>
        </w:rPr>
        <w:t>module IM(input[7:0] addr, output reg [31:0] do);</w:t>
      </w:r>
    </w:p>
    <w:p w14:paraId="56A06763" w14:textId="77777777" w:rsidR="00CC05DD" w:rsidRPr="00CC05DD" w:rsidRDefault="00CC05DD" w:rsidP="00CC05DD">
      <w:pPr>
        <w:spacing w:line="240" w:lineRule="auto"/>
        <w:ind w:firstLine="0"/>
        <w:rPr>
          <w:sz w:val="18"/>
          <w:szCs w:val="18"/>
        </w:rPr>
      </w:pPr>
      <w:r w:rsidRPr="00CC05DD">
        <w:rPr>
          <w:sz w:val="18"/>
          <w:szCs w:val="18"/>
        </w:rPr>
        <w:t xml:space="preserve">    reg [31:0] IM [0:511]; // Array of registers</w:t>
      </w:r>
    </w:p>
    <w:p w14:paraId="62AB1F26" w14:textId="77777777" w:rsidR="00CC05DD" w:rsidRPr="00CC05DD" w:rsidRDefault="00CC05DD" w:rsidP="00CC05DD">
      <w:pPr>
        <w:spacing w:line="240" w:lineRule="auto"/>
        <w:ind w:firstLine="0"/>
        <w:rPr>
          <w:sz w:val="18"/>
          <w:szCs w:val="18"/>
        </w:rPr>
      </w:pPr>
      <w:r w:rsidRPr="00CC05DD">
        <w:rPr>
          <w:sz w:val="18"/>
          <w:szCs w:val="18"/>
        </w:rPr>
        <w:t xml:space="preserve">    </w:t>
      </w:r>
    </w:p>
    <w:p w14:paraId="59D6DB01" w14:textId="77777777" w:rsidR="00CC05DD" w:rsidRPr="00CC05DD" w:rsidRDefault="00CC05DD" w:rsidP="00CC05DD">
      <w:pPr>
        <w:spacing w:line="240" w:lineRule="auto"/>
        <w:ind w:firstLine="0"/>
        <w:rPr>
          <w:sz w:val="18"/>
          <w:szCs w:val="18"/>
        </w:rPr>
      </w:pPr>
      <w:r w:rsidRPr="00CC05DD">
        <w:rPr>
          <w:sz w:val="18"/>
          <w:szCs w:val="18"/>
        </w:rPr>
        <w:t xml:space="preserve">    integer a;</w:t>
      </w:r>
    </w:p>
    <w:p w14:paraId="229CAC47" w14:textId="77777777" w:rsidR="00CC05DD" w:rsidRPr="00CC05DD" w:rsidRDefault="00CC05DD" w:rsidP="00CC05DD">
      <w:pPr>
        <w:spacing w:line="240" w:lineRule="auto"/>
        <w:ind w:firstLine="0"/>
        <w:rPr>
          <w:sz w:val="18"/>
          <w:szCs w:val="18"/>
        </w:rPr>
      </w:pPr>
      <w:r w:rsidRPr="00CC05DD">
        <w:rPr>
          <w:sz w:val="18"/>
          <w:szCs w:val="18"/>
        </w:rPr>
        <w:t xml:space="preserve">    </w:t>
      </w:r>
    </w:p>
    <w:p w14:paraId="6F89DD62" w14:textId="77777777" w:rsidR="00CC05DD" w:rsidRPr="00CC05DD" w:rsidRDefault="00CC05DD" w:rsidP="00CC05DD">
      <w:pPr>
        <w:spacing w:line="240" w:lineRule="auto"/>
        <w:ind w:firstLine="0"/>
        <w:rPr>
          <w:sz w:val="18"/>
          <w:szCs w:val="18"/>
        </w:rPr>
      </w:pPr>
      <w:r w:rsidRPr="00CC05DD">
        <w:rPr>
          <w:sz w:val="18"/>
          <w:szCs w:val="18"/>
        </w:rPr>
        <w:t xml:space="preserve">    always @(*)</w:t>
      </w:r>
    </w:p>
    <w:p w14:paraId="16FEDE48" w14:textId="77777777" w:rsidR="00CC05DD" w:rsidRPr="00CC05DD" w:rsidRDefault="00CC05DD" w:rsidP="00CC05DD">
      <w:pPr>
        <w:spacing w:line="240" w:lineRule="auto"/>
        <w:ind w:firstLine="0"/>
        <w:rPr>
          <w:sz w:val="18"/>
          <w:szCs w:val="18"/>
        </w:rPr>
      </w:pPr>
      <w:r w:rsidRPr="00CC05DD">
        <w:rPr>
          <w:sz w:val="18"/>
          <w:szCs w:val="18"/>
        </w:rPr>
        <w:lastRenderedPageBreak/>
        <w:t xml:space="preserve">        begin</w:t>
      </w:r>
    </w:p>
    <w:p w14:paraId="4AA2365D" w14:textId="77777777" w:rsidR="00CC05DD" w:rsidRPr="00CC05DD" w:rsidRDefault="00CC05DD" w:rsidP="00CC05DD">
      <w:pPr>
        <w:spacing w:line="240" w:lineRule="auto"/>
        <w:ind w:firstLine="0"/>
        <w:rPr>
          <w:sz w:val="18"/>
          <w:szCs w:val="18"/>
        </w:rPr>
      </w:pPr>
      <w:r w:rsidRPr="00CC05DD">
        <w:rPr>
          <w:sz w:val="18"/>
          <w:szCs w:val="18"/>
        </w:rPr>
        <w:t xml:space="preserve">            a = addr; // integer-cast</w:t>
      </w:r>
    </w:p>
    <w:p w14:paraId="4C0C6F31" w14:textId="77777777" w:rsidR="00CC05DD" w:rsidRPr="00CC05DD" w:rsidRDefault="00CC05DD" w:rsidP="00CC05DD">
      <w:pPr>
        <w:spacing w:line="240" w:lineRule="auto"/>
        <w:ind w:firstLine="0"/>
        <w:rPr>
          <w:sz w:val="18"/>
          <w:szCs w:val="18"/>
        </w:rPr>
      </w:pPr>
      <w:r w:rsidRPr="00CC05DD">
        <w:rPr>
          <w:sz w:val="18"/>
          <w:szCs w:val="18"/>
        </w:rPr>
        <w:t xml:space="preserve">            do = IM[a];</w:t>
      </w:r>
    </w:p>
    <w:p w14:paraId="141289BD" w14:textId="77777777" w:rsidR="00CC05DD" w:rsidRPr="00CC05DD" w:rsidRDefault="00CC05DD" w:rsidP="00CC05DD">
      <w:pPr>
        <w:spacing w:line="240" w:lineRule="auto"/>
        <w:ind w:firstLine="0"/>
        <w:rPr>
          <w:sz w:val="18"/>
          <w:szCs w:val="18"/>
        </w:rPr>
      </w:pPr>
      <w:r w:rsidRPr="00CC05DD">
        <w:rPr>
          <w:sz w:val="18"/>
          <w:szCs w:val="18"/>
        </w:rPr>
        <w:t xml:space="preserve">        end</w:t>
      </w:r>
    </w:p>
    <w:p w14:paraId="263AD075" w14:textId="77777777" w:rsidR="00CC05DD" w:rsidRPr="00CC05DD" w:rsidRDefault="00CC05DD" w:rsidP="00CC05DD">
      <w:pPr>
        <w:spacing w:line="240" w:lineRule="auto"/>
        <w:ind w:firstLine="0"/>
        <w:rPr>
          <w:sz w:val="18"/>
          <w:szCs w:val="18"/>
        </w:rPr>
      </w:pPr>
      <w:r w:rsidRPr="00CC05DD">
        <w:rPr>
          <w:sz w:val="18"/>
          <w:szCs w:val="18"/>
        </w:rPr>
        <w:t xml:space="preserve">        </w:t>
      </w:r>
    </w:p>
    <w:p w14:paraId="395BE635" w14:textId="77777777" w:rsidR="00CC05DD" w:rsidRPr="00CC05DD" w:rsidRDefault="00CC05DD" w:rsidP="00CC05DD">
      <w:pPr>
        <w:spacing w:line="240" w:lineRule="auto"/>
        <w:ind w:firstLine="0"/>
        <w:rPr>
          <w:sz w:val="18"/>
          <w:szCs w:val="18"/>
        </w:rPr>
      </w:pPr>
      <w:r w:rsidRPr="00CC05DD">
        <w:rPr>
          <w:sz w:val="18"/>
          <w:szCs w:val="18"/>
        </w:rPr>
        <w:t xml:space="preserve">    initial // Hardcoded based on the examples provided to be done</w:t>
      </w:r>
    </w:p>
    <w:p w14:paraId="159B4098"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0009C9AF" w14:textId="77777777" w:rsidR="00CC05DD" w:rsidRPr="00CC05DD" w:rsidRDefault="00CC05DD" w:rsidP="00CC05DD">
      <w:pPr>
        <w:spacing w:line="240" w:lineRule="auto"/>
        <w:ind w:firstLine="0"/>
        <w:rPr>
          <w:sz w:val="18"/>
          <w:szCs w:val="18"/>
        </w:rPr>
      </w:pPr>
      <w:r w:rsidRPr="00CC05DD">
        <w:rPr>
          <w:sz w:val="18"/>
          <w:szCs w:val="18"/>
        </w:rPr>
        <w:t xml:space="preserve">            IM[100] = 32'b10001100001000100000000000000000;</w:t>
      </w:r>
    </w:p>
    <w:p w14:paraId="128AF679" w14:textId="77777777" w:rsidR="00CC05DD" w:rsidRPr="00CC05DD" w:rsidRDefault="00CC05DD" w:rsidP="00CC05DD">
      <w:pPr>
        <w:spacing w:line="240" w:lineRule="auto"/>
        <w:ind w:firstLine="0"/>
        <w:rPr>
          <w:sz w:val="18"/>
          <w:szCs w:val="18"/>
        </w:rPr>
      </w:pPr>
      <w:r w:rsidRPr="00CC05DD">
        <w:rPr>
          <w:sz w:val="18"/>
          <w:szCs w:val="18"/>
        </w:rPr>
        <w:t xml:space="preserve">            IM[104] = 32'b10001100001000110000000000000100;</w:t>
      </w:r>
    </w:p>
    <w:p w14:paraId="781E46C3" w14:textId="77777777" w:rsidR="00CC05DD" w:rsidRPr="00CC05DD" w:rsidRDefault="00CC05DD" w:rsidP="00CC05DD">
      <w:pPr>
        <w:spacing w:line="240" w:lineRule="auto"/>
        <w:ind w:firstLine="0"/>
        <w:rPr>
          <w:sz w:val="18"/>
          <w:szCs w:val="18"/>
        </w:rPr>
      </w:pPr>
      <w:r w:rsidRPr="00CC05DD">
        <w:rPr>
          <w:sz w:val="18"/>
          <w:szCs w:val="18"/>
        </w:rPr>
        <w:t xml:space="preserve">        end</w:t>
      </w:r>
    </w:p>
    <w:p w14:paraId="3C8DA749" w14:textId="77777777" w:rsidR="00CC05DD" w:rsidRPr="00CC05DD" w:rsidRDefault="00CC05DD" w:rsidP="00CC05DD">
      <w:pPr>
        <w:spacing w:line="240" w:lineRule="auto"/>
        <w:ind w:firstLine="0"/>
        <w:rPr>
          <w:sz w:val="18"/>
          <w:szCs w:val="18"/>
        </w:rPr>
      </w:pPr>
      <w:r w:rsidRPr="00CC05DD">
        <w:rPr>
          <w:sz w:val="18"/>
          <w:szCs w:val="18"/>
        </w:rPr>
        <w:t>endmodule</w:t>
      </w:r>
    </w:p>
    <w:p w14:paraId="21577A4E" w14:textId="77777777" w:rsidR="00CC05DD" w:rsidRPr="00CC05DD" w:rsidRDefault="00CC05DD" w:rsidP="00CC05DD">
      <w:pPr>
        <w:spacing w:line="240" w:lineRule="auto"/>
        <w:ind w:firstLine="0"/>
        <w:rPr>
          <w:sz w:val="18"/>
          <w:szCs w:val="18"/>
        </w:rPr>
      </w:pPr>
    </w:p>
    <w:p w14:paraId="33FBD38F" w14:textId="77777777" w:rsidR="00CC05DD" w:rsidRPr="00CC05DD" w:rsidRDefault="00CC05DD" w:rsidP="00CC05DD">
      <w:pPr>
        <w:spacing w:line="240" w:lineRule="auto"/>
        <w:ind w:firstLine="0"/>
        <w:rPr>
          <w:sz w:val="18"/>
          <w:szCs w:val="18"/>
        </w:rPr>
      </w:pPr>
      <w:r w:rsidRPr="00CC05DD">
        <w:rPr>
          <w:sz w:val="18"/>
          <w:szCs w:val="18"/>
        </w:rPr>
        <w:t>module IFID(input clk, input [31:0]a, output reg[31:0] q);</w:t>
      </w:r>
    </w:p>
    <w:p w14:paraId="5EEFEAE4" w14:textId="77777777" w:rsidR="00CC05DD" w:rsidRPr="00CC05DD" w:rsidRDefault="00CC05DD" w:rsidP="00CC05DD">
      <w:pPr>
        <w:spacing w:line="240" w:lineRule="auto"/>
        <w:ind w:firstLine="0"/>
        <w:rPr>
          <w:sz w:val="18"/>
          <w:szCs w:val="18"/>
        </w:rPr>
      </w:pPr>
      <w:r w:rsidRPr="00CC05DD">
        <w:rPr>
          <w:sz w:val="18"/>
          <w:szCs w:val="18"/>
        </w:rPr>
        <w:t xml:space="preserve">    // This is also clock-dependent. Outputs whatever it's inputted at pos clock edge.</w:t>
      </w:r>
    </w:p>
    <w:p w14:paraId="351313C8" w14:textId="77777777" w:rsidR="00CC05DD" w:rsidRPr="00CC05DD" w:rsidRDefault="00CC05DD" w:rsidP="00CC05DD">
      <w:pPr>
        <w:spacing w:line="240" w:lineRule="auto"/>
        <w:ind w:firstLine="0"/>
        <w:rPr>
          <w:sz w:val="18"/>
          <w:szCs w:val="18"/>
        </w:rPr>
      </w:pPr>
      <w:r w:rsidRPr="00CC05DD">
        <w:rPr>
          <w:sz w:val="18"/>
          <w:szCs w:val="18"/>
        </w:rPr>
        <w:t xml:space="preserve">    always @(posedge clk)</w:t>
      </w:r>
    </w:p>
    <w:p w14:paraId="37EAA929"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40686B00" w14:textId="77777777" w:rsidR="00CC05DD" w:rsidRPr="00CC05DD" w:rsidRDefault="00CC05DD" w:rsidP="00CC05DD">
      <w:pPr>
        <w:spacing w:line="240" w:lineRule="auto"/>
        <w:ind w:firstLine="0"/>
        <w:rPr>
          <w:sz w:val="18"/>
          <w:szCs w:val="18"/>
        </w:rPr>
      </w:pPr>
      <w:r w:rsidRPr="00CC05DD">
        <w:rPr>
          <w:sz w:val="18"/>
          <w:szCs w:val="18"/>
        </w:rPr>
        <w:t xml:space="preserve">            q &lt;= a;</w:t>
      </w:r>
    </w:p>
    <w:p w14:paraId="00DDC86E" w14:textId="77777777" w:rsidR="00CC05DD" w:rsidRPr="00CC05DD" w:rsidRDefault="00CC05DD" w:rsidP="00CC05DD">
      <w:pPr>
        <w:spacing w:line="240" w:lineRule="auto"/>
        <w:ind w:firstLine="0"/>
        <w:rPr>
          <w:sz w:val="18"/>
          <w:szCs w:val="18"/>
        </w:rPr>
      </w:pPr>
      <w:r w:rsidRPr="00CC05DD">
        <w:rPr>
          <w:sz w:val="18"/>
          <w:szCs w:val="18"/>
        </w:rPr>
        <w:t xml:space="preserve">        end</w:t>
      </w:r>
    </w:p>
    <w:p w14:paraId="575EC6E0" w14:textId="77777777" w:rsidR="00CC05DD" w:rsidRPr="00CC05DD" w:rsidRDefault="00CC05DD" w:rsidP="00CC05DD">
      <w:pPr>
        <w:spacing w:line="240" w:lineRule="auto"/>
        <w:ind w:firstLine="0"/>
        <w:rPr>
          <w:sz w:val="18"/>
          <w:szCs w:val="18"/>
        </w:rPr>
      </w:pPr>
      <w:r w:rsidRPr="00CC05DD">
        <w:rPr>
          <w:sz w:val="18"/>
          <w:szCs w:val="18"/>
        </w:rPr>
        <w:t>endmodule</w:t>
      </w:r>
    </w:p>
    <w:p w14:paraId="6A0071F0" w14:textId="77777777" w:rsidR="00CC05DD" w:rsidRPr="00CC05DD" w:rsidRDefault="00CC05DD" w:rsidP="00CC05DD">
      <w:pPr>
        <w:spacing w:line="240" w:lineRule="auto"/>
        <w:ind w:firstLine="0"/>
        <w:rPr>
          <w:sz w:val="18"/>
          <w:szCs w:val="18"/>
        </w:rPr>
      </w:pPr>
    </w:p>
    <w:p w14:paraId="2E200571" w14:textId="77777777" w:rsidR="00CC05DD" w:rsidRPr="00CC05DD" w:rsidRDefault="00CC05DD" w:rsidP="00CC05DD">
      <w:pPr>
        <w:spacing w:line="240" w:lineRule="auto"/>
        <w:ind w:firstLine="0"/>
        <w:rPr>
          <w:sz w:val="18"/>
          <w:szCs w:val="18"/>
        </w:rPr>
      </w:pPr>
      <w:r w:rsidRPr="00CC05DD">
        <w:rPr>
          <w:sz w:val="18"/>
          <w:szCs w:val="18"/>
        </w:rPr>
        <w:t xml:space="preserve">module CU(input [5:0] op, input [5:0] func, </w:t>
      </w:r>
    </w:p>
    <w:p w14:paraId="1D7D8031" w14:textId="77777777" w:rsidR="00CC05DD" w:rsidRPr="00CC05DD" w:rsidRDefault="00CC05DD" w:rsidP="00CC05DD">
      <w:pPr>
        <w:spacing w:line="240" w:lineRule="auto"/>
        <w:ind w:firstLine="0"/>
        <w:rPr>
          <w:sz w:val="18"/>
          <w:szCs w:val="18"/>
        </w:rPr>
      </w:pPr>
      <w:r w:rsidRPr="00CC05DD">
        <w:rPr>
          <w:sz w:val="18"/>
          <w:szCs w:val="18"/>
        </w:rPr>
        <w:t xml:space="preserve">            output reg wreg, output reg m2reg, output reg wmem, output reg[3:0] aluc, output reg aluimm, output reg regrt);</w:t>
      </w:r>
    </w:p>
    <w:p w14:paraId="72AB9DDB" w14:textId="77777777" w:rsidR="00CC05DD" w:rsidRPr="00CC05DD" w:rsidRDefault="00CC05DD" w:rsidP="00CC05DD">
      <w:pPr>
        <w:spacing w:line="240" w:lineRule="auto"/>
        <w:ind w:firstLine="0"/>
        <w:rPr>
          <w:sz w:val="18"/>
          <w:szCs w:val="18"/>
        </w:rPr>
      </w:pPr>
      <w:r w:rsidRPr="00CC05DD">
        <w:rPr>
          <w:sz w:val="18"/>
          <w:szCs w:val="18"/>
        </w:rPr>
        <w:t xml:space="preserve">            </w:t>
      </w:r>
    </w:p>
    <w:p w14:paraId="3CD3D464" w14:textId="77777777" w:rsidR="00CC05DD" w:rsidRPr="00CC05DD" w:rsidRDefault="00CC05DD" w:rsidP="00CC05DD">
      <w:pPr>
        <w:spacing w:line="240" w:lineRule="auto"/>
        <w:ind w:firstLine="0"/>
        <w:rPr>
          <w:sz w:val="18"/>
          <w:szCs w:val="18"/>
        </w:rPr>
      </w:pPr>
      <w:r w:rsidRPr="00CC05DD">
        <w:rPr>
          <w:sz w:val="18"/>
          <w:szCs w:val="18"/>
        </w:rPr>
        <w:t xml:space="preserve">    always @(*) begin</w:t>
      </w:r>
    </w:p>
    <w:p w14:paraId="2587E7A8" w14:textId="77777777" w:rsidR="00CC05DD" w:rsidRPr="00CC05DD" w:rsidRDefault="00CC05DD" w:rsidP="00CC05DD">
      <w:pPr>
        <w:spacing w:line="240" w:lineRule="auto"/>
        <w:ind w:firstLine="0"/>
        <w:rPr>
          <w:sz w:val="18"/>
          <w:szCs w:val="18"/>
        </w:rPr>
      </w:pPr>
      <w:r w:rsidRPr="00CC05DD">
        <w:rPr>
          <w:sz w:val="18"/>
          <w:szCs w:val="18"/>
        </w:rPr>
        <w:t xml:space="preserve">        case(op) // Determination of these values depends on the opcode, and func for R-format</w:t>
      </w:r>
    </w:p>
    <w:p w14:paraId="69CEDE03" w14:textId="77777777" w:rsidR="00CC05DD" w:rsidRPr="00CC05DD" w:rsidRDefault="00CC05DD" w:rsidP="00CC05DD">
      <w:pPr>
        <w:spacing w:line="240" w:lineRule="auto"/>
        <w:ind w:firstLine="0"/>
        <w:rPr>
          <w:sz w:val="18"/>
          <w:szCs w:val="18"/>
        </w:rPr>
      </w:pPr>
      <w:r w:rsidRPr="00CC05DD">
        <w:rPr>
          <w:sz w:val="18"/>
          <w:szCs w:val="18"/>
        </w:rPr>
        <w:t xml:space="preserve">            6'b000000: // R-format instruction</w:t>
      </w:r>
    </w:p>
    <w:p w14:paraId="40280BF5"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5B5F7AF0" w14:textId="77777777" w:rsidR="00CC05DD" w:rsidRPr="00CC05DD" w:rsidRDefault="00CC05DD" w:rsidP="00CC05DD">
      <w:pPr>
        <w:spacing w:line="240" w:lineRule="auto"/>
        <w:ind w:firstLine="0"/>
        <w:rPr>
          <w:sz w:val="18"/>
          <w:szCs w:val="18"/>
        </w:rPr>
      </w:pPr>
      <w:r w:rsidRPr="00CC05DD">
        <w:rPr>
          <w:sz w:val="18"/>
          <w:szCs w:val="18"/>
        </w:rPr>
        <w:t xml:space="preserve">                wreg = 1'b1;</w:t>
      </w:r>
    </w:p>
    <w:p w14:paraId="78FC2738" w14:textId="77777777" w:rsidR="00CC05DD" w:rsidRPr="00CC05DD" w:rsidRDefault="00CC05DD" w:rsidP="00CC05DD">
      <w:pPr>
        <w:spacing w:line="240" w:lineRule="auto"/>
        <w:ind w:firstLine="0"/>
        <w:rPr>
          <w:sz w:val="18"/>
          <w:szCs w:val="18"/>
        </w:rPr>
      </w:pPr>
      <w:r w:rsidRPr="00CC05DD">
        <w:rPr>
          <w:sz w:val="18"/>
          <w:szCs w:val="18"/>
        </w:rPr>
        <w:t xml:space="preserve">                m2reg = 1'b0;</w:t>
      </w:r>
    </w:p>
    <w:p w14:paraId="7C798DF8" w14:textId="77777777" w:rsidR="00CC05DD" w:rsidRPr="00CC05DD" w:rsidRDefault="00CC05DD" w:rsidP="00CC05DD">
      <w:pPr>
        <w:spacing w:line="240" w:lineRule="auto"/>
        <w:ind w:firstLine="0"/>
        <w:rPr>
          <w:sz w:val="18"/>
          <w:szCs w:val="18"/>
        </w:rPr>
      </w:pPr>
      <w:r w:rsidRPr="00CC05DD">
        <w:rPr>
          <w:sz w:val="18"/>
          <w:szCs w:val="18"/>
        </w:rPr>
        <w:t xml:space="preserve">                wmem = 1'b0;</w:t>
      </w:r>
    </w:p>
    <w:p w14:paraId="5E486265" w14:textId="77777777" w:rsidR="00CC05DD" w:rsidRPr="00CC05DD" w:rsidRDefault="00CC05DD" w:rsidP="00CC05DD">
      <w:pPr>
        <w:spacing w:line="240" w:lineRule="auto"/>
        <w:ind w:firstLine="0"/>
        <w:rPr>
          <w:sz w:val="18"/>
          <w:szCs w:val="18"/>
        </w:rPr>
      </w:pPr>
      <w:r w:rsidRPr="00CC05DD">
        <w:rPr>
          <w:sz w:val="18"/>
          <w:szCs w:val="18"/>
        </w:rPr>
        <w:t xml:space="preserve">                regrt = 1'b1;</w:t>
      </w:r>
    </w:p>
    <w:p w14:paraId="19F3ADE9" w14:textId="77777777" w:rsidR="00CC05DD" w:rsidRPr="00CC05DD" w:rsidRDefault="00CC05DD" w:rsidP="00CC05DD">
      <w:pPr>
        <w:spacing w:line="240" w:lineRule="auto"/>
        <w:ind w:firstLine="0"/>
        <w:rPr>
          <w:sz w:val="18"/>
          <w:szCs w:val="18"/>
        </w:rPr>
      </w:pPr>
      <w:r w:rsidRPr="00CC05DD">
        <w:rPr>
          <w:sz w:val="18"/>
          <w:szCs w:val="18"/>
        </w:rPr>
        <w:t xml:space="preserve">                aluimm = 1'b0;</w:t>
      </w:r>
    </w:p>
    <w:p w14:paraId="346388BB" w14:textId="77777777" w:rsidR="00CC05DD" w:rsidRPr="00CC05DD" w:rsidRDefault="00CC05DD" w:rsidP="00CC05DD">
      <w:pPr>
        <w:spacing w:line="240" w:lineRule="auto"/>
        <w:ind w:firstLine="0"/>
        <w:rPr>
          <w:sz w:val="18"/>
          <w:szCs w:val="18"/>
        </w:rPr>
      </w:pPr>
      <w:r w:rsidRPr="00CC05DD">
        <w:rPr>
          <w:sz w:val="18"/>
          <w:szCs w:val="18"/>
        </w:rPr>
        <w:t xml:space="preserve">                </w:t>
      </w:r>
    </w:p>
    <w:p w14:paraId="6981338A" w14:textId="77777777" w:rsidR="00CC05DD" w:rsidRPr="00CC05DD" w:rsidRDefault="00CC05DD" w:rsidP="00CC05DD">
      <w:pPr>
        <w:spacing w:line="240" w:lineRule="auto"/>
        <w:ind w:firstLine="0"/>
        <w:rPr>
          <w:sz w:val="18"/>
          <w:szCs w:val="18"/>
        </w:rPr>
      </w:pPr>
      <w:r w:rsidRPr="00CC05DD">
        <w:rPr>
          <w:sz w:val="18"/>
          <w:szCs w:val="18"/>
        </w:rPr>
        <w:t xml:space="preserve">                case(func) // Using truth table in Zybooks</w:t>
      </w:r>
    </w:p>
    <w:p w14:paraId="1CA32B86" w14:textId="77777777" w:rsidR="00CC05DD" w:rsidRPr="00CC05DD" w:rsidRDefault="00CC05DD" w:rsidP="00CC05DD">
      <w:pPr>
        <w:spacing w:line="240" w:lineRule="auto"/>
        <w:ind w:firstLine="0"/>
        <w:rPr>
          <w:sz w:val="18"/>
          <w:szCs w:val="18"/>
        </w:rPr>
      </w:pPr>
      <w:r w:rsidRPr="00CC05DD">
        <w:rPr>
          <w:sz w:val="18"/>
          <w:szCs w:val="18"/>
        </w:rPr>
        <w:t xml:space="preserve">                    6'b100000: // add</w:t>
      </w:r>
    </w:p>
    <w:p w14:paraId="3AC966DB" w14:textId="77777777" w:rsidR="00CC05DD" w:rsidRPr="00CC05DD" w:rsidRDefault="00CC05DD" w:rsidP="00CC05DD">
      <w:pPr>
        <w:spacing w:line="240" w:lineRule="auto"/>
        <w:ind w:firstLine="0"/>
        <w:rPr>
          <w:sz w:val="18"/>
          <w:szCs w:val="18"/>
        </w:rPr>
      </w:pPr>
      <w:r w:rsidRPr="00CC05DD">
        <w:rPr>
          <w:sz w:val="18"/>
          <w:szCs w:val="18"/>
        </w:rPr>
        <w:t xml:space="preserve">                        aluc = 4'b0010;</w:t>
      </w:r>
    </w:p>
    <w:p w14:paraId="5B7BBBB8" w14:textId="77777777" w:rsidR="00CC05DD" w:rsidRPr="00CC05DD" w:rsidRDefault="00CC05DD" w:rsidP="00CC05DD">
      <w:pPr>
        <w:spacing w:line="240" w:lineRule="auto"/>
        <w:ind w:firstLine="0"/>
        <w:rPr>
          <w:sz w:val="18"/>
          <w:szCs w:val="18"/>
        </w:rPr>
      </w:pPr>
      <w:r w:rsidRPr="00CC05DD">
        <w:rPr>
          <w:sz w:val="18"/>
          <w:szCs w:val="18"/>
        </w:rPr>
        <w:t xml:space="preserve">                    6'b100010: // subtract</w:t>
      </w:r>
    </w:p>
    <w:p w14:paraId="34DD6BB8" w14:textId="77777777" w:rsidR="00CC05DD" w:rsidRPr="00CC05DD" w:rsidRDefault="00CC05DD" w:rsidP="00CC05DD">
      <w:pPr>
        <w:spacing w:line="240" w:lineRule="auto"/>
        <w:ind w:firstLine="0"/>
        <w:rPr>
          <w:sz w:val="18"/>
          <w:szCs w:val="18"/>
        </w:rPr>
      </w:pPr>
      <w:r w:rsidRPr="00CC05DD">
        <w:rPr>
          <w:sz w:val="18"/>
          <w:szCs w:val="18"/>
        </w:rPr>
        <w:t xml:space="preserve">                        aluc = 4'b0110;</w:t>
      </w:r>
    </w:p>
    <w:p w14:paraId="2D7A3E92" w14:textId="77777777" w:rsidR="00CC05DD" w:rsidRPr="00CC05DD" w:rsidRDefault="00CC05DD" w:rsidP="00CC05DD">
      <w:pPr>
        <w:spacing w:line="240" w:lineRule="auto"/>
        <w:ind w:firstLine="0"/>
        <w:rPr>
          <w:sz w:val="18"/>
          <w:szCs w:val="18"/>
        </w:rPr>
      </w:pPr>
      <w:r w:rsidRPr="00CC05DD">
        <w:rPr>
          <w:sz w:val="18"/>
          <w:szCs w:val="18"/>
        </w:rPr>
        <w:t xml:space="preserve">                    6'b100100: // AND</w:t>
      </w:r>
    </w:p>
    <w:p w14:paraId="45BF40E1" w14:textId="77777777" w:rsidR="00CC05DD" w:rsidRPr="00CC05DD" w:rsidRDefault="00CC05DD" w:rsidP="00CC05DD">
      <w:pPr>
        <w:spacing w:line="240" w:lineRule="auto"/>
        <w:ind w:firstLine="0"/>
        <w:rPr>
          <w:sz w:val="18"/>
          <w:szCs w:val="18"/>
        </w:rPr>
      </w:pPr>
      <w:r w:rsidRPr="00CC05DD">
        <w:rPr>
          <w:sz w:val="18"/>
          <w:szCs w:val="18"/>
        </w:rPr>
        <w:t xml:space="preserve">                        aluc = 4'b0000;</w:t>
      </w:r>
    </w:p>
    <w:p w14:paraId="5528C969" w14:textId="77777777" w:rsidR="00CC05DD" w:rsidRPr="00CC05DD" w:rsidRDefault="00CC05DD" w:rsidP="00CC05DD">
      <w:pPr>
        <w:spacing w:line="240" w:lineRule="auto"/>
        <w:ind w:firstLine="0"/>
        <w:rPr>
          <w:sz w:val="18"/>
          <w:szCs w:val="18"/>
        </w:rPr>
      </w:pPr>
      <w:r w:rsidRPr="00CC05DD">
        <w:rPr>
          <w:sz w:val="18"/>
          <w:szCs w:val="18"/>
        </w:rPr>
        <w:t xml:space="preserve">                    6'b100101: // OR</w:t>
      </w:r>
    </w:p>
    <w:p w14:paraId="18C39A89" w14:textId="77777777" w:rsidR="00CC05DD" w:rsidRPr="00CC05DD" w:rsidRDefault="00CC05DD" w:rsidP="00CC05DD">
      <w:pPr>
        <w:spacing w:line="240" w:lineRule="auto"/>
        <w:ind w:firstLine="0"/>
        <w:rPr>
          <w:sz w:val="18"/>
          <w:szCs w:val="18"/>
        </w:rPr>
      </w:pPr>
      <w:r w:rsidRPr="00CC05DD">
        <w:rPr>
          <w:sz w:val="18"/>
          <w:szCs w:val="18"/>
        </w:rPr>
        <w:t xml:space="preserve">                        aluc = 4'b0001;</w:t>
      </w:r>
    </w:p>
    <w:p w14:paraId="230C47FF" w14:textId="77777777" w:rsidR="00CC05DD" w:rsidRPr="00CC05DD" w:rsidRDefault="00CC05DD" w:rsidP="00CC05DD">
      <w:pPr>
        <w:spacing w:line="240" w:lineRule="auto"/>
        <w:ind w:firstLine="0"/>
        <w:rPr>
          <w:sz w:val="18"/>
          <w:szCs w:val="18"/>
        </w:rPr>
      </w:pPr>
      <w:r w:rsidRPr="00CC05DD">
        <w:rPr>
          <w:sz w:val="18"/>
          <w:szCs w:val="18"/>
        </w:rPr>
        <w:t xml:space="preserve">                    6'b100110: // XOR</w:t>
      </w:r>
    </w:p>
    <w:p w14:paraId="2932CD64" w14:textId="77777777" w:rsidR="00CC05DD" w:rsidRPr="00CC05DD" w:rsidRDefault="00CC05DD" w:rsidP="00CC05DD">
      <w:pPr>
        <w:spacing w:line="240" w:lineRule="auto"/>
        <w:ind w:firstLine="0"/>
        <w:rPr>
          <w:sz w:val="18"/>
          <w:szCs w:val="18"/>
        </w:rPr>
      </w:pPr>
      <w:r w:rsidRPr="00CC05DD">
        <w:rPr>
          <w:sz w:val="18"/>
          <w:szCs w:val="18"/>
        </w:rPr>
        <w:t xml:space="preserve">                        aluc = 4'b0010;</w:t>
      </w:r>
    </w:p>
    <w:p w14:paraId="1CFE414F" w14:textId="77777777" w:rsidR="00CC05DD" w:rsidRPr="00CC05DD" w:rsidRDefault="00CC05DD" w:rsidP="00CC05DD">
      <w:pPr>
        <w:spacing w:line="240" w:lineRule="auto"/>
        <w:ind w:firstLine="0"/>
        <w:rPr>
          <w:sz w:val="18"/>
          <w:szCs w:val="18"/>
        </w:rPr>
      </w:pPr>
      <w:r w:rsidRPr="00CC05DD">
        <w:rPr>
          <w:sz w:val="18"/>
          <w:szCs w:val="18"/>
        </w:rPr>
        <w:t xml:space="preserve">                    6'b000000: // shift left</w:t>
      </w:r>
    </w:p>
    <w:p w14:paraId="611C2E37" w14:textId="77777777" w:rsidR="00CC05DD" w:rsidRPr="00CC05DD" w:rsidRDefault="00CC05DD" w:rsidP="00CC05DD">
      <w:pPr>
        <w:spacing w:line="240" w:lineRule="auto"/>
        <w:ind w:firstLine="0"/>
        <w:rPr>
          <w:sz w:val="18"/>
          <w:szCs w:val="18"/>
        </w:rPr>
      </w:pPr>
      <w:r w:rsidRPr="00CC05DD">
        <w:rPr>
          <w:sz w:val="18"/>
          <w:szCs w:val="18"/>
        </w:rPr>
        <w:t xml:space="preserve">                        aluc = 4'b0010;</w:t>
      </w:r>
    </w:p>
    <w:p w14:paraId="1125EEDE" w14:textId="77777777" w:rsidR="00CC05DD" w:rsidRPr="00CC05DD" w:rsidRDefault="00CC05DD" w:rsidP="00CC05DD">
      <w:pPr>
        <w:spacing w:line="240" w:lineRule="auto"/>
        <w:ind w:firstLine="0"/>
        <w:rPr>
          <w:sz w:val="18"/>
          <w:szCs w:val="18"/>
        </w:rPr>
      </w:pPr>
      <w:r w:rsidRPr="00CC05DD">
        <w:rPr>
          <w:sz w:val="18"/>
          <w:szCs w:val="18"/>
        </w:rPr>
        <w:t xml:space="preserve">                    6'b000010: // logical shift right</w:t>
      </w:r>
    </w:p>
    <w:p w14:paraId="774969ED" w14:textId="77777777" w:rsidR="00CC05DD" w:rsidRPr="00CC05DD" w:rsidRDefault="00CC05DD" w:rsidP="00CC05DD">
      <w:pPr>
        <w:spacing w:line="240" w:lineRule="auto"/>
        <w:ind w:firstLine="0"/>
        <w:rPr>
          <w:sz w:val="18"/>
          <w:szCs w:val="18"/>
        </w:rPr>
      </w:pPr>
      <w:r w:rsidRPr="00CC05DD">
        <w:rPr>
          <w:sz w:val="18"/>
          <w:szCs w:val="18"/>
        </w:rPr>
        <w:t xml:space="preserve">                        aluc = 4'b0110;</w:t>
      </w:r>
    </w:p>
    <w:p w14:paraId="56719A8A" w14:textId="77777777" w:rsidR="00CC05DD" w:rsidRPr="00CC05DD" w:rsidRDefault="00CC05DD" w:rsidP="00CC05DD">
      <w:pPr>
        <w:spacing w:line="240" w:lineRule="auto"/>
        <w:ind w:firstLine="0"/>
        <w:rPr>
          <w:sz w:val="18"/>
          <w:szCs w:val="18"/>
        </w:rPr>
      </w:pPr>
      <w:r w:rsidRPr="00CC05DD">
        <w:rPr>
          <w:sz w:val="18"/>
          <w:szCs w:val="18"/>
        </w:rPr>
        <w:t xml:space="preserve">                        // Not in truth table</w:t>
      </w:r>
    </w:p>
    <w:p w14:paraId="5F427A45" w14:textId="77777777" w:rsidR="00CC05DD" w:rsidRPr="00CC05DD" w:rsidRDefault="00CC05DD" w:rsidP="00CC05DD">
      <w:pPr>
        <w:spacing w:line="240" w:lineRule="auto"/>
        <w:ind w:firstLine="0"/>
        <w:rPr>
          <w:sz w:val="18"/>
          <w:szCs w:val="18"/>
        </w:rPr>
      </w:pPr>
      <w:r w:rsidRPr="00CC05DD">
        <w:rPr>
          <w:sz w:val="18"/>
          <w:szCs w:val="18"/>
        </w:rPr>
        <w:t>//                    6'b000011: // arithmetic shift right</w:t>
      </w:r>
    </w:p>
    <w:p w14:paraId="1459969D" w14:textId="77777777" w:rsidR="00CC05DD" w:rsidRPr="00CC05DD" w:rsidRDefault="00CC05DD" w:rsidP="00CC05DD">
      <w:pPr>
        <w:spacing w:line="240" w:lineRule="auto"/>
        <w:ind w:firstLine="0"/>
        <w:rPr>
          <w:sz w:val="18"/>
          <w:szCs w:val="18"/>
        </w:rPr>
      </w:pPr>
      <w:r w:rsidRPr="00CC05DD">
        <w:rPr>
          <w:sz w:val="18"/>
          <w:szCs w:val="18"/>
        </w:rPr>
        <w:t>//                        aluc = 4'b0010;</w:t>
      </w:r>
    </w:p>
    <w:p w14:paraId="4BF3CDF1" w14:textId="77777777" w:rsidR="00CC05DD" w:rsidRPr="00CC05DD" w:rsidRDefault="00CC05DD" w:rsidP="00CC05DD">
      <w:pPr>
        <w:spacing w:line="240" w:lineRule="auto"/>
        <w:ind w:firstLine="0"/>
        <w:rPr>
          <w:sz w:val="18"/>
          <w:szCs w:val="18"/>
        </w:rPr>
      </w:pPr>
      <w:r w:rsidRPr="00CC05DD">
        <w:rPr>
          <w:sz w:val="18"/>
          <w:szCs w:val="18"/>
        </w:rPr>
        <w:t>//                    6'b001000: // register jump</w:t>
      </w:r>
    </w:p>
    <w:p w14:paraId="63306646" w14:textId="77777777" w:rsidR="00CC05DD" w:rsidRPr="00CC05DD" w:rsidRDefault="00CC05DD" w:rsidP="00CC05DD">
      <w:pPr>
        <w:spacing w:line="240" w:lineRule="auto"/>
        <w:ind w:firstLine="0"/>
        <w:rPr>
          <w:sz w:val="18"/>
          <w:szCs w:val="18"/>
        </w:rPr>
      </w:pPr>
      <w:r w:rsidRPr="00CC05DD">
        <w:rPr>
          <w:sz w:val="18"/>
          <w:szCs w:val="18"/>
        </w:rPr>
        <w:t>//                        aluc = 4'b0010;</w:t>
      </w:r>
    </w:p>
    <w:p w14:paraId="52D06F75" w14:textId="77777777" w:rsidR="00CC05DD" w:rsidRPr="00CC05DD" w:rsidRDefault="00CC05DD" w:rsidP="00CC05DD">
      <w:pPr>
        <w:spacing w:line="240" w:lineRule="auto"/>
        <w:ind w:firstLine="0"/>
        <w:rPr>
          <w:sz w:val="18"/>
          <w:szCs w:val="18"/>
        </w:rPr>
      </w:pPr>
      <w:r w:rsidRPr="00CC05DD">
        <w:rPr>
          <w:sz w:val="18"/>
          <w:szCs w:val="18"/>
        </w:rPr>
        <w:t xml:space="preserve">                endcase</w:t>
      </w:r>
    </w:p>
    <w:p w14:paraId="2150C827" w14:textId="77777777" w:rsidR="00CC05DD" w:rsidRPr="00CC05DD" w:rsidRDefault="00CC05DD" w:rsidP="00CC05DD">
      <w:pPr>
        <w:spacing w:line="240" w:lineRule="auto"/>
        <w:ind w:firstLine="0"/>
        <w:rPr>
          <w:sz w:val="18"/>
          <w:szCs w:val="18"/>
        </w:rPr>
      </w:pPr>
      <w:r w:rsidRPr="00CC05DD">
        <w:rPr>
          <w:sz w:val="18"/>
          <w:szCs w:val="18"/>
        </w:rPr>
        <w:t xml:space="preserve">                </w:t>
      </w:r>
    </w:p>
    <w:p w14:paraId="331B422E" w14:textId="77777777" w:rsidR="00CC05DD" w:rsidRPr="00CC05DD" w:rsidRDefault="00CC05DD" w:rsidP="00CC05DD">
      <w:pPr>
        <w:spacing w:line="240" w:lineRule="auto"/>
        <w:ind w:firstLine="0"/>
        <w:rPr>
          <w:sz w:val="18"/>
          <w:szCs w:val="18"/>
        </w:rPr>
      </w:pPr>
      <w:r w:rsidRPr="00CC05DD">
        <w:rPr>
          <w:sz w:val="18"/>
          <w:szCs w:val="18"/>
        </w:rPr>
        <w:t xml:space="preserve">            end</w:t>
      </w:r>
    </w:p>
    <w:p w14:paraId="37C6B986" w14:textId="77777777" w:rsidR="00CC05DD" w:rsidRPr="00CC05DD" w:rsidRDefault="00CC05DD" w:rsidP="00CC05DD">
      <w:pPr>
        <w:spacing w:line="240" w:lineRule="auto"/>
        <w:ind w:firstLine="0"/>
        <w:rPr>
          <w:sz w:val="18"/>
          <w:szCs w:val="18"/>
        </w:rPr>
      </w:pPr>
      <w:r w:rsidRPr="00CC05DD">
        <w:rPr>
          <w:sz w:val="18"/>
          <w:szCs w:val="18"/>
        </w:rPr>
        <w:t xml:space="preserve">            </w:t>
      </w:r>
    </w:p>
    <w:p w14:paraId="5DC82936" w14:textId="77777777" w:rsidR="00CC05DD" w:rsidRPr="00CC05DD" w:rsidRDefault="00CC05DD" w:rsidP="00CC05DD">
      <w:pPr>
        <w:spacing w:line="240" w:lineRule="auto"/>
        <w:ind w:firstLine="0"/>
        <w:rPr>
          <w:sz w:val="18"/>
          <w:szCs w:val="18"/>
        </w:rPr>
      </w:pPr>
      <w:r w:rsidRPr="00CC05DD">
        <w:rPr>
          <w:sz w:val="18"/>
          <w:szCs w:val="18"/>
        </w:rPr>
        <w:t xml:space="preserve">            // Commented cases remain to be done in second part of lab - only necessary cases done</w:t>
      </w:r>
    </w:p>
    <w:p w14:paraId="62E1ED28" w14:textId="77777777" w:rsidR="00CC05DD" w:rsidRPr="00CC05DD" w:rsidRDefault="00CC05DD" w:rsidP="00CC05DD">
      <w:pPr>
        <w:spacing w:line="240" w:lineRule="auto"/>
        <w:ind w:firstLine="0"/>
        <w:rPr>
          <w:sz w:val="18"/>
          <w:szCs w:val="18"/>
        </w:rPr>
      </w:pPr>
      <w:r w:rsidRPr="00CC05DD">
        <w:rPr>
          <w:sz w:val="18"/>
          <w:szCs w:val="18"/>
        </w:rPr>
        <w:t xml:space="preserve">            </w:t>
      </w:r>
    </w:p>
    <w:p w14:paraId="105410FE" w14:textId="77777777" w:rsidR="00CC05DD" w:rsidRPr="00CC05DD" w:rsidRDefault="00CC05DD" w:rsidP="00CC05DD">
      <w:pPr>
        <w:spacing w:line="240" w:lineRule="auto"/>
        <w:ind w:firstLine="0"/>
        <w:rPr>
          <w:sz w:val="18"/>
          <w:szCs w:val="18"/>
        </w:rPr>
      </w:pPr>
      <w:r w:rsidRPr="00CC05DD">
        <w:rPr>
          <w:sz w:val="18"/>
          <w:szCs w:val="18"/>
        </w:rPr>
        <w:t>//            6'b001000: // addi</w:t>
      </w:r>
    </w:p>
    <w:p w14:paraId="041CA49D" w14:textId="77777777" w:rsidR="00CC05DD" w:rsidRPr="00CC05DD" w:rsidRDefault="00CC05DD" w:rsidP="00CC05DD">
      <w:pPr>
        <w:spacing w:line="240" w:lineRule="auto"/>
        <w:ind w:firstLine="0"/>
        <w:rPr>
          <w:sz w:val="18"/>
          <w:szCs w:val="18"/>
        </w:rPr>
      </w:pPr>
      <w:r w:rsidRPr="00CC05DD">
        <w:rPr>
          <w:sz w:val="18"/>
          <w:szCs w:val="18"/>
        </w:rPr>
        <w:t>//            6'b001100: // andi</w:t>
      </w:r>
    </w:p>
    <w:p w14:paraId="59E3C152" w14:textId="77777777" w:rsidR="00CC05DD" w:rsidRPr="00CC05DD" w:rsidRDefault="00CC05DD" w:rsidP="00CC05DD">
      <w:pPr>
        <w:spacing w:line="240" w:lineRule="auto"/>
        <w:ind w:firstLine="0"/>
        <w:rPr>
          <w:sz w:val="18"/>
          <w:szCs w:val="18"/>
        </w:rPr>
      </w:pPr>
      <w:r w:rsidRPr="00CC05DD">
        <w:rPr>
          <w:sz w:val="18"/>
          <w:szCs w:val="18"/>
        </w:rPr>
        <w:t>//            6'b001101: // ori</w:t>
      </w:r>
    </w:p>
    <w:p w14:paraId="117C6007" w14:textId="77777777" w:rsidR="00CC05DD" w:rsidRPr="00CC05DD" w:rsidRDefault="00CC05DD" w:rsidP="00CC05DD">
      <w:pPr>
        <w:spacing w:line="240" w:lineRule="auto"/>
        <w:ind w:firstLine="0"/>
        <w:rPr>
          <w:sz w:val="18"/>
          <w:szCs w:val="18"/>
        </w:rPr>
      </w:pPr>
      <w:r w:rsidRPr="00CC05DD">
        <w:rPr>
          <w:sz w:val="18"/>
          <w:szCs w:val="18"/>
        </w:rPr>
        <w:lastRenderedPageBreak/>
        <w:t>//            6'b001110: // xori</w:t>
      </w:r>
    </w:p>
    <w:p w14:paraId="6B7C9BF8" w14:textId="77777777" w:rsidR="00CC05DD" w:rsidRPr="00CC05DD" w:rsidRDefault="00CC05DD" w:rsidP="00CC05DD">
      <w:pPr>
        <w:spacing w:line="240" w:lineRule="auto"/>
        <w:ind w:firstLine="0"/>
        <w:rPr>
          <w:sz w:val="18"/>
          <w:szCs w:val="18"/>
        </w:rPr>
      </w:pPr>
      <w:r w:rsidRPr="00CC05DD">
        <w:rPr>
          <w:sz w:val="18"/>
          <w:szCs w:val="18"/>
        </w:rPr>
        <w:t xml:space="preserve">            6'b100011: // lw</w:t>
      </w:r>
    </w:p>
    <w:p w14:paraId="26787879"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76B28BB3" w14:textId="77777777" w:rsidR="00CC05DD" w:rsidRPr="00CC05DD" w:rsidRDefault="00CC05DD" w:rsidP="00CC05DD">
      <w:pPr>
        <w:spacing w:line="240" w:lineRule="auto"/>
        <w:ind w:firstLine="0"/>
        <w:rPr>
          <w:sz w:val="18"/>
          <w:szCs w:val="18"/>
        </w:rPr>
      </w:pPr>
      <w:r w:rsidRPr="00CC05DD">
        <w:rPr>
          <w:sz w:val="18"/>
          <w:szCs w:val="18"/>
        </w:rPr>
        <w:t xml:space="preserve">                    wreg = 1'b1;</w:t>
      </w:r>
    </w:p>
    <w:p w14:paraId="3AA658C0" w14:textId="77777777" w:rsidR="00CC05DD" w:rsidRPr="00CC05DD" w:rsidRDefault="00CC05DD" w:rsidP="00CC05DD">
      <w:pPr>
        <w:spacing w:line="240" w:lineRule="auto"/>
        <w:ind w:firstLine="0"/>
        <w:rPr>
          <w:sz w:val="18"/>
          <w:szCs w:val="18"/>
        </w:rPr>
      </w:pPr>
      <w:r w:rsidRPr="00CC05DD">
        <w:rPr>
          <w:sz w:val="18"/>
          <w:szCs w:val="18"/>
        </w:rPr>
        <w:t xml:space="preserve">                    m2reg = 1'b1;</w:t>
      </w:r>
    </w:p>
    <w:p w14:paraId="1AA78802" w14:textId="77777777" w:rsidR="00CC05DD" w:rsidRPr="00CC05DD" w:rsidRDefault="00CC05DD" w:rsidP="00CC05DD">
      <w:pPr>
        <w:spacing w:line="240" w:lineRule="auto"/>
        <w:ind w:firstLine="0"/>
        <w:rPr>
          <w:sz w:val="18"/>
          <w:szCs w:val="18"/>
        </w:rPr>
      </w:pPr>
      <w:r w:rsidRPr="00CC05DD">
        <w:rPr>
          <w:sz w:val="18"/>
          <w:szCs w:val="18"/>
        </w:rPr>
        <w:t xml:space="preserve">                    wmem = 1'b0;</w:t>
      </w:r>
    </w:p>
    <w:p w14:paraId="2819686E" w14:textId="77777777" w:rsidR="00CC05DD" w:rsidRPr="00CC05DD" w:rsidRDefault="00CC05DD" w:rsidP="00CC05DD">
      <w:pPr>
        <w:spacing w:line="240" w:lineRule="auto"/>
        <w:ind w:firstLine="0"/>
        <w:rPr>
          <w:sz w:val="18"/>
          <w:szCs w:val="18"/>
        </w:rPr>
      </w:pPr>
      <w:r w:rsidRPr="00CC05DD">
        <w:rPr>
          <w:sz w:val="18"/>
          <w:szCs w:val="18"/>
        </w:rPr>
        <w:t xml:space="preserve">                    regrt = 1'b0;</w:t>
      </w:r>
    </w:p>
    <w:p w14:paraId="71C8042C" w14:textId="77777777" w:rsidR="00CC05DD" w:rsidRPr="00CC05DD" w:rsidRDefault="00CC05DD" w:rsidP="00CC05DD">
      <w:pPr>
        <w:spacing w:line="240" w:lineRule="auto"/>
        <w:ind w:firstLine="0"/>
        <w:rPr>
          <w:sz w:val="18"/>
          <w:szCs w:val="18"/>
        </w:rPr>
      </w:pPr>
      <w:r w:rsidRPr="00CC05DD">
        <w:rPr>
          <w:sz w:val="18"/>
          <w:szCs w:val="18"/>
        </w:rPr>
        <w:t xml:space="preserve">                    aluimm = 1'b1;</w:t>
      </w:r>
    </w:p>
    <w:p w14:paraId="2154FF60" w14:textId="77777777" w:rsidR="00CC05DD" w:rsidRPr="00CC05DD" w:rsidRDefault="00CC05DD" w:rsidP="00CC05DD">
      <w:pPr>
        <w:spacing w:line="240" w:lineRule="auto"/>
        <w:ind w:firstLine="0"/>
        <w:rPr>
          <w:sz w:val="18"/>
          <w:szCs w:val="18"/>
        </w:rPr>
      </w:pPr>
      <w:r w:rsidRPr="00CC05DD">
        <w:rPr>
          <w:sz w:val="18"/>
          <w:szCs w:val="18"/>
        </w:rPr>
        <w:t xml:space="preserve">                    aluc = 4'b0010;</w:t>
      </w:r>
    </w:p>
    <w:p w14:paraId="54D5D539" w14:textId="77777777" w:rsidR="00CC05DD" w:rsidRPr="00CC05DD" w:rsidRDefault="00CC05DD" w:rsidP="00CC05DD">
      <w:pPr>
        <w:spacing w:line="240" w:lineRule="auto"/>
        <w:ind w:firstLine="0"/>
        <w:rPr>
          <w:sz w:val="18"/>
          <w:szCs w:val="18"/>
        </w:rPr>
      </w:pPr>
      <w:r w:rsidRPr="00CC05DD">
        <w:rPr>
          <w:sz w:val="18"/>
          <w:szCs w:val="18"/>
        </w:rPr>
        <w:t xml:space="preserve">                end</w:t>
      </w:r>
    </w:p>
    <w:p w14:paraId="2A61D342" w14:textId="77777777" w:rsidR="00CC05DD" w:rsidRPr="00CC05DD" w:rsidRDefault="00CC05DD" w:rsidP="00CC05DD">
      <w:pPr>
        <w:spacing w:line="240" w:lineRule="auto"/>
        <w:ind w:firstLine="0"/>
        <w:rPr>
          <w:sz w:val="18"/>
          <w:szCs w:val="18"/>
        </w:rPr>
      </w:pPr>
      <w:r w:rsidRPr="00CC05DD">
        <w:rPr>
          <w:sz w:val="18"/>
          <w:szCs w:val="18"/>
        </w:rPr>
        <w:t xml:space="preserve">            6'b101011: // sw</w:t>
      </w:r>
    </w:p>
    <w:p w14:paraId="05F265DE"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3F3AB5CA" w14:textId="77777777" w:rsidR="00CC05DD" w:rsidRPr="00CC05DD" w:rsidRDefault="00CC05DD" w:rsidP="00CC05DD">
      <w:pPr>
        <w:spacing w:line="240" w:lineRule="auto"/>
        <w:ind w:firstLine="0"/>
        <w:rPr>
          <w:sz w:val="18"/>
          <w:szCs w:val="18"/>
        </w:rPr>
      </w:pPr>
      <w:r w:rsidRPr="00CC05DD">
        <w:rPr>
          <w:sz w:val="18"/>
          <w:szCs w:val="18"/>
        </w:rPr>
        <w:t xml:space="preserve">                    wreg = 1'b0;</w:t>
      </w:r>
    </w:p>
    <w:p w14:paraId="4A5CCC71" w14:textId="77777777" w:rsidR="00CC05DD" w:rsidRPr="00CC05DD" w:rsidRDefault="00CC05DD" w:rsidP="00CC05DD">
      <w:pPr>
        <w:spacing w:line="240" w:lineRule="auto"/>
        <w:ind w:firstLine="0"/>
        <w:rPr>
          <w:sz w:val="18"/>
          <w:szCs w:val="18"/>
        </w:rPr>
      </w:pPr>
      <w:r w:rsidRPr="00CC05DD">
        <w:rPr>
          <w:sz w:val="18"/>
          <w:szCs w:val="18"/>
        </w:rPr>
        <w:t xml:space="preserve">                    m2reg = 1'bX;</w:t>
      </w:r>
    </w:p>
    <w:p w14:paraId="651BDE85" w14:textId="77777777" w:rsidR="00CC05DD" w:rsidRPr="00CC05DD" w:rsidRDefault="00CC05DD" w:rsidP="00CC05DD">
      <w:pPr>
        <w:spacing w:line="240" w:lineRule="auto"/>
        <w:ind w:firstLine="0"/>
        <w:rPr>
          <w:sz w:val="18"/>
          <w:szCs w:val="18"/>
        </w:rPr>
      </w:pPr>
      <w:r w:rsidRPr="00CC05DD">
        <w:rPr>
          <w:sz w:val="18"/>
          <w:szCs w:val="18"/>
        </w:rPr>
        <w:t xml:space="preserve">                    wmem = 1'b1;</w:t>
      </w:r>
    </w:p>
    <w:p w14:paraId="79347B7D" w14:textId="77777777" w:rsidR="00CC05DD" w:rsidRPr="00CC05DD" w:rsidRDefault="00CC05DD" w:rsidP="00CC05DD">
      <w:pPr>
        <w:spacing w:line="240" w:lineRule="auto"/>
        <w:ind w:firstLine="0"/>
        <w:rPr>
          <w:sz w:val="18"/>
          <w:szCs w:val="18"/>
        </w:rPr>
      </w:pPr>
      <w:r w:rsidRPr="00CC05DD">
        <w:rPr>
          <w:sz w:val="18"/>
          <w:szCs w:val="18"/>
        </w:rPr>
        <w:t xml:space="preserve">                    regrt = 1'bX;</w:t>
      </w:r>
    </w:p>
    <w:p w14:paraId="6D726F2E" w14:textId="77777777" w:rsidR="00CC05DD" w:rsidRPr="00CC05DD" w:rsidRDefault="00CC05DD" w:rsidP="00CC05DD">
      <w:pPr>
        <w:spacing w:line="240" w:lineRule="auto"/>
        <w:ind w:firstLine="0"/>
        <w:rPr>
          <w:sz w:val="18"/>
          <w:szCs w:val="18"/>
        </w:rPr>
      </w:pPr>
      <w:r w:rsidRPr="00CC05DD">
        <w:rPr>
          <w:sz w:val="18"/>
          <w:szCs w:val="18"/>
        </w:rPr>
        <w:t xml:space="preserve">                    aluimm = 1'b1;</w:t>
      </w:r>
    </w:p>
    <w:p w14:paraId="5A2032D1" w14:textId="77777777" w:rsidR="00CC05DD" w:rsidRPr="00CC05DD" w:rsidRDefault="00CC05DD" w:rsidP="00CC05DD">
      <w:pPr>
        <w:spacing w:line="240" w:lineRule="auto"/>
        <w:ind w:firstLine="0"/>
        <w:rPr>
          <w:sz w:val="18"/>
          <w:szCs w:val="18"/>
        </w:rPr>
      </w:pPr>
      <w:r w:rsidRPr="00CC05DD">
        <w:rPr>
          <w:sz w:val="18"/>
          <w:szCs w:val="18"/>
        </w:rPr>
        <w:t xml:space="preserve">                    aluc = 4'b0010;</w:t>
      </w:r>
    </w:p>
    <w:p w14:paraId="204A668D" w14:textId="77777777" w:rsidR="00CC05DD" w:rsidRPr="00CC05DD" w:rsidRDefault="00CC05DD" w:rsidP="00CC05DD">
      <w:pPr>
        <w:spacing w:line="240" w:lineRule="auto"/>
        <w:ind w:firstLine="0"/>
        <w:rPr>
          <w:sz w:val="18"/>
          <w:szCs w:val="18"/>
        </w:rPr>
      </w:pPr>
      <w:r w:rsidRPr="00CC05DD">
        <w:rPr>
          <w:sz w:val="18"/>
          <w:szCs w:val="18"/>
        </w:rPr>
        <w:t xml:space="preserve">                end</w:t>
      </w:r>
    </w:p>
    <w:p w14:paraId="614CF4E7" w14:textId="77777777" w:rsidR="00CC05DD" w:rsidRPr="00CC05DD" w:rsidRDefault="00CC05DD" w:rsidP="00CC05DD">
      <w:pPr>
        <w:spacing w:line="240" w:lineRule="auto"/>
        <w:ind w:firstLine="0"/>
        <w:rPr>
          <w:sz w:val="18"/>
          <w:szCs w:val="18"/>
        </w:rPr>
      </w:pPr>
      <w:r w:rsidRPr="00CC05DD">
        <w:rPr>
          <w:sz w:val="18"/>
          <w:szCs w:val="18"/>
        </w:rPr>
        <w:t>//            6'b000100: // beq</w:t>
      </w:r>
    </w:p>
    <w:p w14:paraId="605C3F45" w14:textId="77777777" w:rsidR="00CC05DD" w:rsidRPr="00CC05DD" w:rsidRDefault="00CC05DD" w:rsidP="00CC05DD">
      <w:pPr>
        <w:spacing w:line="240" w:lineRule="auto"/>
        <w:ind w:firstLine="0"/>
        <w:rPr>
          <w:sz w:val="18"/>
          <w:szCs w:val="18"/>
        </w:rPr>
      </w:pPr>
      <w:r w:rsidRPr="00CC05DD">
        <w:rPr>
          <w:sz w:val="18"/>
          <w:szCs w:val="18"/>
        </w:rPr>
        <w:t>//            6'b000101: // bne</w:t>
      </w:r>
    </w:p>
    <w:p w14:paraId="4DF435D9" w14:textId="77777777" w:rsidR="00CC05DD" w:rsidRPr="00CC05DD" w:rsidRDefault="00CC05DD" w:rsidP="00CC05DD">
      <w:pPr>
        <w:spacing w:line="240" w:lineRule="auto"/>
        <w:ind w:firstLine="0"/>
        <w:rPr>
          <w:sz w:val="18"/>
          <w:szCs w:val="18"/>
        </w:rPr>
      </w:pPr>
      <w:r w:rsidRPr="00CC05DD">
        <w:rPr>
          <w:sz w:val="18"/>
          <w:szCs w:val="18"/>
        </w:rPr>
        <w:t>//            6'b001111: // lui</w:t>
      </w:r>
    </w:p>
    <w:p w14:paraId="2CC2A25F" w14:textId="77777777" w:rsidR="00CC05DD" w:rsidRPr="00CC05DD" w:rsidRDefault="00CC05DD" w:rsidP="00CC05DD">
      <w:pPr>
        <w:spacing w:line="240" w:lineRule="auto"/>
        <w:ind w:firstLine="0"/>
        <w:rPr>
          <w:sz w:val="18"/>
          <w:szCs w:val="18"/>
        </w:rPr>
      </w:pPr>
      <w:r w:rsidRPr="00CC05DD">
        <w:rPr>
          <w:sz w:val="18"/>
          <w:szCs w:val="18"/>
        </w:rPr>
        <w:t>//            6'b000010: // j</w:t>
      </w:r>
    </w:p>
    <w:p w14:paraId="41DBD680" w14:textId="77777777" w:rsidR="00CC05DD" w:rsidRPr="00CC05DD" w:rsidRDefault="00CC05DD" w:rsidP="00CC05DD">
      <w:pPr>
        <w:spacing w:line="240" w:lineRule="auto"/>
        <w:ind w:firstLine="0"/>
        <w:rPr>
          <w:sz w:val="18"/>
          <w:szCs w:val="18"/>
        </w:rPr>
      </w:pPr>
      <w:r w:rsidRPr="00CC05DD">
        <w:rPr>
          <w:sz w:val="18"/>
          <w:szCs w:val="18"/>
        </w:rPr>
        <w:t xml:space="preserve">//            6'b000011: // jal   </w:t>
      </w:r>
    </w:p>
    <w:p w14:paraId="29C0CAFC" w14:textId="77777777" w:rsidR="00CC05DD" w:rsidRPr="00CC05DD" w:rsidRDefault="00CC05DD" w:rsidP="00CC05DD">
      <w:pPr>
        <w:spacing w:line="240" w:lineRule="auto"/>
        <w:ind w:firstLine="0"/>
        <w:rPr>
          <w:sz w:val="18"/>
          <w:szCs w:val="18"/>
        </w:rPr>
      </w:pPr>
      <w:r w:rsidRPr="00CC05DD">
        <w:rPr>
          <w:sz w:val="18"/>
          <w:szCs w:val="18"/>
        </w:rPr>
        <w:t xml:space="preserve">        endcase</w:t>
      </w:r>
    </w:p>
    <w:p w14:paraId="64380142" w14:textId="77777777" w:rsidR="00CC05DD" w:rsidRPr="00CC05DD" w:rsidRDefault="00CC05DD" w:rsidP="00CC05DD">
      <w:pPr>
        <w:spacing w:line="240" w:lineRule="auto"/>
        <w:ind w:firstLine="0"/>
        <w:rPr>
          <w:sz w:val="18"/>
          <w:szCs w:val="18"/>
        </w:rPr>
      </w:pPr>
      <w:r w:rsidRPr="00CC05DD">
        <w:rPr>
          <w:sz w:val="18"/>
          <w:szCs w:val="18"/>
        </w:rPr>
        <w:t xml:space="preserve">    end</w:t>
      </w:r>
    </w:p>
    <w:p w14:paraId="53952767" w14:textId="77777777" w:rsidR="00CC05DD" w:rsidRPr="00CC05DD" w:rsidRDefault="00CC05DD" w:rsidP="00CC05DD">
      <w:pPr>
        <w:spacing w:line="240" w:lineRule="auto"/>
        <w:ind w:firstLine="0"/>
        <w:rPr>
          <w:sz w:val="18"/>
          <w:szCs w:val="18"/>
        </w:rPr>
      </w:pPr>
      <w:r w:rsidRPr="00CC05DD">
        <w:rPr>
          <w:sz w:val="18"/>
          <w:szCs w:val="18"/>
        </w:rPr>
        <w:t xml:space="preserve">    </w:t>
      </w:r>
    </w:p>
    <w:p w14:paraId="1C157FE0" w14:textId="77777777" w:rsidR="00CC05DD" w:rsidRPr="00CC05DD" w:rsidRDefault="00CC05DD" w:rsidP="00CC05DD">
      <w:pPr>
        <w:spacing w:line="240" w:lineRule="auto"/>
        <w:ind w:firstLine="0"/>
        <w:rPr>
          <w:sz w:val="18"/>
          <w:szCs w:val="18"/>
        </w:rPr>
      </w:pPr>
      <w:r w:rsidRPr="00CC05DD">
        <w:rPr>
          <w:sz w:val="18"/>
          <w:szCs w:val="18"/>
        </w:rPr>
        <w:t>endmodule</w:t>
      </w:r>
    </w:p>
    <w:p w14:paraId="7FD76599" w14:textId="77777777" w:rsidR="00CC05DD" w:rsidRPr="00CC05DD" w:rsidRDefault="00CC05DD" w:rsidP="00CC05DD">
      <w:pPr>
        <w:spacing w:line="240" w:lineRule="auto"/>
        <w:ind w:firstLine="0"/>
        <w:rPr>
          <w:sz w:val="18"/>
          <w:szCs w:val="18"/>
        </w:rPr>
      </w:pPr>
    </w:p>
    <w:p w14:paraId="0561ABC0" w14:textId="77777777" w:rsidR="00CC05DD" w:rsidRPr="00CC05DD" w:rsidRDefault="00CC05DD" w:rsidP="00CC05DD">
      <w:pPr>
        <w:spacing w:line="240" w:lineRule="auto"/>
        <w:ind w:firstLine="0"/>
        <w:rPr>
          <w:sz w:val="18"/>
          <w:szCs w:val="18"/>
        </w:rPr>
      </w:pPr>
      <w:r w:rsidRPr="00CC05DD">
        <w:rPr>
          <w:sz w:val="18"/>
          <w:szCs w:val="18"/>
        </w:rPr>
        <w:t>module Mux(input [4:0]rd, input [4:0]rt, input regrt, output reg [4:0]muxout);</w:t>
      </w:r>
    </w:p>
    <w:p w14:paraId="0F06A052" w14:textId="77777777" w:rsidR="00CC05DD" w:rsidRPr="00CC05DD" w:rsidRDefault="00CC05DD" w:rsidP="00CC05DD">
      <w:pPr>
        <w:spacing w:line="240" w:lineRule="auto"/>
        <w:ind w:firstLine="0"/>
        <w:rPr>
          <w:sz w:val="18"/>
          <w:szCs w:val="18"/>
        </w:rPr>
      </w:pPr>
      <w:r w:rsidRPr="00CC05DD">
        <w:rPr>
          <w:sz w:val="18"/>
          <w:szCs w:val="18"/>
        </w:rPr>
        <w:t xml:space="preserve">    always @(*) begin</w:t>
      </w:r>
    </w:p>
    <w:p w14:paraId="0C412CC7" w14:textId="77777777" w:rsidR="00CC05DD" w:rsidRPr="00CC05DD" w:rsidRDefault="00CC05DD" w:rsidP="00CC05DD">
      <w:pPr>
        <w:spacing w:line="240" w:lineRule="auto"/>
        <w:ind w:firstLine="0"/>
        <w:rPr>
          <w:sz w:val="18"/>
          <w:szCs w:val="18"/>
        </w:rPr>
      </w:pPr>
      <w:r w:rsidRPr="00CC05DD">
        <w:rPr>
          <w:sz w:val="18"/>
          <w:szCs w:val="18"/>
        </w:rPr>
        <w:t xml:space="preserve">        if (regrt) // select rd if RegDst is 1</w:t>
      </w:r>
    </w:p>
    <w:p w14:paraId="3B5F909B" w14:textId="77777777" w:rsidR="00CC05DD" w:rsidRPr="00CC05DD" w:rsidRDefault="00CC05DD" w:rsidP="00CC05DD">
      <w:pPr>
        <w:spacing w:line="240" w:lineRule="auto"/>
        <w:ind w:firstLine="0"/>
        <w:rPr>
          <w:sz w:val="18"/>
          <w:szCs w:val="18"/>
        </w:rPr>
      </w:pPr>
      <w:r w:rsidRPr="00CC05DD">
        <w:rPr>
          <w:sz w:val="18"/>
          <w:szCs w:val="18"/>
        </w:rPr>
        <w:t xml:space="preserve">            muxout &lt;= rd;</w:t>
      </w:r>
    </w:p>
    <w:p w14:paraId="5C3B5AA1" w14:textId="77777777" w:rsidR="00CC05DD" w:rsidRPr="00CC05DD" w:rsidRDefault="00CC05DD" w:rsidP="00CC05DD">
      <w:pPr>
        <w:spacing w:line="240" w:lineRule="auto"/>
        <w:ind w:firstLine="0"/>
        <w:rPr>
          <w:sz w:val="18"/>
          <w:szCs w:val="18"/>
        </w:rPr>
      </w:pPr>
      <w:r w:rsidRPr="00CC05DD">
        <w:rPr>
          <w:sz w:val="18"/>
          <w:szCs w:val="18"/>
        </w:rPr>
        <w:t xml:space="preserve">        else // select rt if RegDst is 0</w:t>
      </w:r>
    </w:p>
    <w:p w14:paraId="6C10C7E6" w14:textId="77777777" w:rsidR="00CC05DD" w:rsidRPr="00CC05DD" w:rsidRDefault="00CC05DD" w:rsidP="00CC05DD">
      <w:pPr>
        <w:spacing w:line="240" w:lineRule="auto"/>
        <w:ind w:firstLine="0"/>
        <w:rPr>
          <w:sz w:val="18"/>
          <w:szCs w:val="18"/>
        </w:rPr>
      </w:pPr>
      <w:r w:rsidRPr="00CC05DD">
        <w:rPr>
          <w:sz w:val="18"/>
          <w:szCs w:val="18"/>
        </w:rPr>
        <w:t xml:space="preserve">            muxout &lt;= rt;</w:t>
      </w:r>
    </w:p>
    <w:p w14:paraId="5AD1B498" w14:textId="77777777" w:rsidR="00CC05DD" w:rsidRPr="00CC05DD" w:rsidRDefault="00CC05DD" w:rsidP="00CC05DD">
      <w:pPr>
        <w:spacing w:line="240" w:lineRule="auto"/>
        <w:ind w:firstLine="0"/>
        <w:rPr>
          <w:sz w:val="18"/>
          <w:szCs w:val="18"/>
        </w:rPr>
      </w:pPr>
      <w:r w:rsidRPr="00CC05DD">
        <w:rPr>
          <w:sz w:val="18"/>
          <w:szCs w:val="18"/>
        </w:rPr>
        <w:t xml:space="preserve">    end</w:t>
      </w:r>
    </w:p>
    <w:p w14:paraId="3A0A16BE" w14:textId="77777777" w:rsidR="00CC05DD" w:rsidRPr="00CC05DD" w:rsidRDefault="00CC05DD" w:rsidP="00CC05DD">
      <w:pPr>
        <w:spacing w:line="240" w:lineRule="auto"/>
        <w:ind w:firstLine="0"/>
        <w:rPr>
          <w:sz w:val="18"/>
          <w:szCs w:val="18"/>
        </w:rPr>
      </w:pPr>
      <w:r w:rsidRPr="00CC05DD">
        <w:rPr>
          <w:sz w:val="18"/>
          <w:szCs w:val="18"/>
        </w:rPr>
        <w:t>endmodule</w:t>
      </w:r>
    </w:p>
    <w:p w14:paraId="3017439A" w14:textId="77777777" w:rsidR="00CC05DD" w:rsidRPr="00CC05DD" w:rsidRDefault="00CC05DD" w:rsidP="00CC05DD">
      <w:pPr>
        <w:spacing w:line="240" w:lineRule="auto"/>
        <w:ind w:firstLine="0"/>
        <w:rPr>
          <w:sz w:val="18"/>
          <w:szCs w:val="18"/>
        </w:rPr>
      </w:pPr>
    </w:p>
    <w:p w14:paraId="078936DA" w14:textId="77777777" w:rsidR="00CC05DD" w:rsidRPr="00CC05DD" w:rsidRDefault="00CC05DD" w:rsidP="00CC05DD">
      <w:pPr>
        <w:spacing w:line="240" w:lineRule="auto"/>
        <w:ind w:firstLine="0"/>
        <w:rPr>
          <w:sz w:val="18"/>
          <w:szCs w:val="18"/>
        </w:rPr>
      </w:pPr>
      <w:r w:rsidRPr="00CC05DD">
        <w:rPr>
          <w:sz w:val="18"/>
          <w:szCs w:val="18"/>
        </w:rPr>
        <w:t>module Regfile(input [4:0]rs, input [4:0]rt, output reg [5:0]qa, output reg [5:0]qb);</w:t>
      </w:r>
    </w:p>
    <w:p w14:paraId="3609FCBF" w14:textId="77777777" w:rsidR="00CC05DD" w:rsidRPr="00CC05DD" w:rsidRDefault="00CC05DD" w:rsidP="00CC05DD">
      <w:pPr>
        <w:spacing w:line="240" w:lineRule="auto"/>
        <w:ind w:firstLine="0"/>
        <w:rPr>
          <w:sz w:val="18"/>
          <w:szCs w:val="18"/>
        </w:rPr>
      </w:pPr>
      <w:r w:rsidRPr="00CC05DD">
        <w:rPr>
          <w:sz w:val="18"/>
          <w:szCs w:val="18"/>
        </w:rPr>
        <w:t xml:space="preserve">    reg [31:0] regfile [0:31];</w:t>
      </w:r>
    </w:p>
    <w:p w14:paraId="38320407" w14:textId="77777777" w:rsidR="00CC05DD" w:rsidRPr="00CC05DD" w:rsidRDefault="00CC05DD" w:rsidP="00CC05DD">
      <w:pPr>
        <w:spacing w:line="240" w:lineRule="auto"/>
        <w:ind w:firstLine="0"/>
        <w:rPr>
          <w:sz w:val="18"/>
          <w:szCs w:val="18"/>
        </w:rPr>
      </w:pPr>
      <w:r w:rsidRPr="00CC05DD">
        <w:rPr>
          <w:sz w:val="18"/>
          <w:szCs w:val="18"/>
        </w:rPr>
        <w:t xml:space="preserve">    </w:t>
      </w:r>
    </w:p>
    <w:p w14:paraId="71D155CF" w14:textId="77777777" w:rsidR="00CC05DD" w:rsidRPr="00CC05DD" w:rsidRDefault="00CC05DD" w:rsidP="00CC05DD">
      <w:pPr>
        <w:spacing w:line="240" w:lineRule="auto"/>
        <w:ind w:firstLine="0"/>
        <w:rPr>
          <w:sz w:val="18"/>
          <w:szCs w:val="18"/>
        </w:rPr>
      </w:pPr>
      <w:r w:rsidRPr="00CC05DD">
        <w:rPr>
          <w:sz w:val="18"/>
          <w:szCs w:val="18"/>
        </w:rPr>
        <w:t xml:space="preserve">    integer a;</w:t>
      </w:r>
    </w:p>
    <w:p w14:paraId="06D5DB2B" w14:textId="77777777" w:rsidR="00CC05DD" w:rsidRPr="00CC05DD" w:rsidRDefault="00CC05DD" w:rsidP="00CC05DD">
      <w:pPr>
        <w:spacing w:line="240" w:lineRule="auto"/>
        <w:ind w:firstLine="0"/>
        <w:rPr>
          <w:sz w:val="18"/>
          <w:szCs w:val="18"/>
        </w:rPr>
      </w:pPr>
      <w:r w:rsidRPr="00CC05DD">
        <w:rPr>
          <w:sz w:val="18"/>
          <w:szCs w:val="18"/>
        </w:rPr>
        <w:t xml:space="preserve">    integer b;</w:t>
      </w:r>
    </w:p>
    <w:p w14:paraId="5545A290" w14:textId="77777777" w:rsidR="00CC05DD" w:rsidRPr="00CC05DD" w:rsidRDefault="00CC05DD" w:rsidP="00CC05DD">
      <w:pPr>
        <w:spacing w:line="240" w:lineRule="auto"/>
        <w:ind w:firstLine="0"/>
        <w:rPr>
          <w:sz w:val="18"/>
          <w:szCs w:val="18"/>
        </w:rPr>
      </w:pPr>
      <w:r w:rsidRPr="00CC05DD">
        <w:rPr>
          <w:sz w:val="18"/>
          <w:szCs w:val="18"/>
        </w:rPr>
        <w:t xml:space="preserve">    always @(*) begin</w:t>
      </w:r>
    </w:p>
    <w:p w14:paraId="6B7A5304" w14:textId="77777777" w:rsidR="00CC05DD" w:rsidRPr="00CC05DD" w:rsidRDefault="00CC05DD" w:rsidP="00CC05DD">
      <w:pPr>
        <w:spacing w:line="240" w:lineRule="auto"/>
        <w:ind w:firstLine="0"/>
        <w:rPr>
          <w:sz w:val="18"/>
          <w:szCs w:val="18"/>
        </w:rPr>
      </w:pPr>
      <w:r w:rsidRPr="00CC05DD">
        <w:rPr>
          <w:sz w:val="18"/>
          <w:szCs w:val="18"/>
        </w:rPr>
        <w:t xml:space="preserve">        // qa outputs for rs and qb outputs for rt</w:t>
      </w:r>
    </w:p>
    <w:p w14:paraId="4ECF9F16" w14:textId="77777777" w:rsidR="00CC05DD" w:rsidRPr="00CC05DD" w:rsidRDefault="00CC05DD" w:rsidP="00CC05DD">
      <w:pPr>
        <w:spacing w:line="240" w:lineRule="auto"/>
        <w:ind w:firstLine="0"/>
        <w:rPr>
          <w:sz w:val="18"/>
          <w:szCs w:val="18"/>
        </w:rPr>
      </w:pPr>
      <w:r w:rsidRPr="00CC05DD">
        <w:rPr>
          <w:sz w:val="18"/>
          <w:szCs w:val="18"/>
        </w:rPr>
        <w:t xml:space="preserve">        a = rs; // this is to integer-cast the binary input</w:t>
      </w:r>
    </w:p>
    <w:p w14:paraId="0E16F8B8" w14:textId="77777777" w:rsidR="00CC05DD" w:rsidRPr="00CC05DD" w:rsidRDefault="00CC05DD" w:rsidP="00CC05DD">
      <w:pPr>
        <w:spacing w:line="240" w:lineRule="auto"/>
        <w:ind w:firstLine="0"/>
        <w:rPr>
          <w:sz w:val="18"/>
          <w:szCs w:val="18"/>
        </w:rPr>
      </w:pPr>
      <w:r w:rsidRPr="00CC05DD">
        <w:rPr>
          <w:sz w:val="18"/>
          <w:szCs w:val="18"/>
        </w:rPr>
        <w:t xml:space="preserve">        b = rt;</w:t>
      </w:r>
    </w:p>
    <w:p w14:paraId="225069A3" w14:textId="77777777" w:rsidR="00CC05DD" w:rsidRPr="00CC05DD" w:rsidRDefault="00CC05DD" w:rsidP="00CC05DD">
      <w:pPr>
        <w:spacing w:line="240" w:lineRule="auto"/>
        <w:ind w:firstLine="0"/>
        <w:rPr>
          <w:sz w:val="18"/>
          <w:szCs w:val="18"/>
        </w:rPr>
      </w:pPr>
      <w:r w:rsidRPr="00CC05DD">
        <w:rPr>
          <w:sz w:val="18"/>
          <w:szCs w:val="18"/>
        </w:rPr>
        <w:t xml:space="preserve">        </w:t>
      </w:r>
    </w:p>
    <w:p w14:paraId="01F14DF0" w14:textId="77777777" w:rsidR="00CC05DD" w:rsidRPr="00CC05DD" w:rsidRDefault="00CC05DD" w:rsidP="00CC05DD">
      <w:pPr>
        <w:spacing w:line="240" w:lineRule="auto"/>
        <w:ind w:firstLine="0"/>
        <w:rPr>
          <w:sz w:val="18"/>
          <w:szCs w:val="18"/>
        </w:rPr>
      </w:pPr>
      <w:r w:rsidRPr="00CC05DD">
        <w:rPr>
          <w:sz w:val="18"/>
          <w:szCs w:val="18"/>
        </w:rPr>
        <w:t xml:space="preserve">        qa &lt;= regfile[a];</w:t>
      </w:r>
    </w:p>
    <w:p w14:paraId="21479AC0" w14:textId="77777777" w:rsidR="00CC05DD" w:rsidRPr="00CC05DD" w:rsidRDefault="00CC05DD" w:rsidP="00CC05DD">
      <w:pPr>
        <w:spacing w:line="240" w:lineRule="auto"/>
        <w:ind w:firstLine="0"/>
        <w:rPr>
          <w:sz w:val="18"/>
          <w:szCs w:val="18"/>
        </w:rPr>
      </w:pPr>
      <w:r w:rsidRPr="00CC05DD">
        <w:rPr>
          <w:sz w:val="18"/>
          <w:szCs w:val="18"/>
        </w:rPr>
        <w:t xml:space="preserve">        qb &lt;= regfile[b];</w:t>
      </w:r>
    </w:p>
    <w:p w14:paraId="530871D2" w14:textId="77777777" w:rsidR="00CC05DD" w:rsidRPr="00CC05DD" w:rsidRDefault="00CC05DD" w:rsidP="00CC05DD">
      <w:pPr>
        <w:spacing w:line="240" w:lineRule="auto"/>
        <w:ind w:firstLine="0"/>
        <w:rPr>
          <w:sz w:val="18"/>
          <w:szCs w:val="18"/>
        </w:rPr>
      </w:pPr>
      <w:r w:rsidRPr="00CC05DD">
        <w:rPr>
          <w:sz w:val="18"/>
          <w:szCs w:val="18"/>
        </w:rPr>
        <w:t xml:space="preserve">        </w:t>
      </w:r>
    </w:p>
    <w:p w14:paraId="06036D5E" w14:textId="77777777" w:rsidR="00CC05DD" w:rsidRPr="00CC05DD" w:rsidRDefault="00CC05DD" w:rsidP="00CC05DD">
      <w:pPr>
        <w:spacing w:line="240" w:lineRule="auto"/>
        <w:ind w:firstLine="0"/>
        <w:rPr>
          <w:sz w:val="18"/>
          <w:szCs w:val="18"/>
        </w:rPr>
      </w:pPr>
      <w:r w:rsidRPr="00CC05DD">
        <w:rPr>
          <w:sz w:val="18"/>
          <w:szCs w:val="18"/>
        </w:rPr>
        <w:t xml:space="preserve">    end</w:t>
      </w:r>
    </w:p>
    <w:p w14:paraId="4C876E16" w14:textId="77777777" w:rsidR="00CC05DD" w:rsidRPr="00CC05DD" w:rsidRDefault="00CC05DD" w:rsidP="00CC05DD">
      <w:pPr>
        <w:spacing w:line="240" w:lineRule="auto"/>
        <w:ind w:firstLine="0"/>
        <w:rPr>
          <w:sz w:val="18"/>
          <w:szCs w:val="18"/>
        </w:rPr>
      </w:pPr>
      <w:r w:rsidRPr="00CC05DD">
        <w:rPr>
          <w:sz w:val="18"/>
          <w:szCs w:val="18"/>
        </w:rPr>
        <w:t xml:space="preserve">    // asked to initialize all values in the regfile to 0</w:t>
      </w:r>
    </w:p>
    <w:p w14:paraId="02973204" w14:textId="77777777" w:rsidR="00CC05DD" w:rsidRPr="00CC05DD" w:rsidRDefault="00CC05DD" w:rsidP="00CC05DD">
      <w:pPr>
        <w:spacing w:line="240" w:lineRule="auto"/>
        <w:ind w:firstLine="0"/>
        <w:rPr>
          <w:sz w:val="18"/>
          <w:szCs w:val="18"/>
        </w:rPr>
      </w:pPr>
      <w:r w:rsidRPr="00CC05DD">
        <w:rPr>
          <w:sz w:val="18"/>
          <w:szCs w:val="18"/>
        </w:rPr>
        <w:t xml:space="preserve">    integer i;</w:t>
      </w:r>
    </w:p>
    <w:p w14:paraId="7D6665C4" w14:textId="77777777" w:rsidR="00CC05DD" w:rsidRPr="00CC05DD" w:rsidRDefault="00CC05DD" w:rsidP="00CC05DD">
      <w:pPr>
        <w:spacing w:line="240" w:lineRule="auto"/>
        <w:ind w:firstLine="0"/>
        <w:rPr>
          <w:sz w:val="18"/>
          <w:szCs w:val="18"/>
        </w:rPr>
      </w:pPr>
      <w:r w:rsidRPr="00CC05DD">
        <w:rPr>
          <w:sz w:val="18"/>
          <w:szCs w:val="18"/>
        </w:rPr>
        <w:t xml:space="preserve">    initial begin</w:t>
      </w:r>
    </w:p>
    <w:p w14:paraId="5C5B17C0" w14:textId="77777777" w:rsidR="00CC05DD" w:rsidRPr="00CC05DD" w:rsidRDefault="00CC05DD" w:rsidP="00CC05DD">
      <w:pPr>
        <w:spacing w:line="240" w:lineRule="auto"/>
        <w:ind w:firstLine="0"/>
        <w:rPr>
          <w:sz w:val="18"/>
          <w:szCs w:val="18"/>
        </w:rPr>
      </w:pPr>
      <w:r w:rsidRPr="00CC05DD">
        <w:rPr>
          <w:sz w:val="18"/>
          <w:szCs w:val="18"/>
        </w:rPr>
        <w:t xml:space="preserve">        for (i=0; i&lt;32; i=i+1) begin</w:t>
      </w:r>
    </w:p>
    <w:p w14:paraId="2DAB01C9" w14:textId="77777777" w:rsidR="00CC05DD" w:rsidRPr="00CC05DD" w:rsidRDefault="00CC05DD" w:rsidP="00CC05DD">
      <w:pPr>
        <w:spacing w:line="240" w:lineRule="auto"/>
        <w:ind w:firstLine="0"/>
        <w:rPr>
          <w:sz w:val="18"/>
          <w:szCs w:val="18"/>
        </w:rPr>
      </w:pPr>
      <w:r w:rsidRPr="00CC05DD">
        <w:rPr>
          <w:sz w:val="18"/>
          <w:szCs w:val="18"/>
        </w:rPr>
        <w:t xml:space="preserve">            regfile[i] = 0;</w:t>
      </w:r>
    </w:p>
    <w:p w14:paraId="1470381D" w14:textId="77777777" w:rsidR="00CC05DD" w:rsidRPr="00CC05DD" w:rsidRDefault="00CC05DD" w:rsidP="00CC05DD">
      <w:pPr>
        <w:spacing w:line="240" w:lineRule="auto"/>
        <w:ind w:firstLine="0"/>
        <w:rPr>
          <w:sz w:val="18"/>
          <w:szCs w:val="18"/>
        </w:rPr>
      </w:pPr>
      <w:r w:rsidRPr="00CC05DD">
        <w:rPr>
          <w:sz w:val="18"/>
          <w:szCs w:val="18"/>
        </w:rPr>
        <w:t xml:space="preserve">        end</w:t>
      </w:r>
    </w:p>
    <w:p w14:paraId="30257DF0" w14:textId="77777777" w:rsidR="00CC05DD" w:rsidRPr="00CC05DD" w:rsidRDefault="00CC05DD" w:rsidP="00CC05DD">
      <w:pPr>
        <w:spacing w:line="240" w:lineRule="auto"/>
        <w:ind w:firstLine="0"/>
        <w:rPr>
          <w:sz w:val="18"/>
          <w:szCs w:val="18"/>
        </w:rPr>
      </w:pPr>
      <w:r w:rsidRPr="00CC05DD">
        <w:rPr>
          <w:sz w:val="18"/>
          <w:szCs w:val="18"/>
        </w:rPr>
        <w:t xml:space="preserve">    end    </w:t>
      </w:r>
    </w:p>
    <w:p w14:paraId="295D2C04" w14:textId="77777777" w:rsidR="00CC05DD" w:rsidRPr="00CC05DD" w:rsidRDefault="00CC05DD" w:rsidP="00CC05DD">
      <w:pPr>
        <w:spacing w:line="240" w:lineRule="auto"/>
        <w:ind w:firstLine="0"/>
        <w:rPr>
          <w:sz w:val="18"/>
          <w:szCs w:val="18"/>
        </w:rPr>
      </w:pPr>
      <w:r w:rsidRPr="00CC05DD">
        <w:rPr>
          <w:sz w:val="18"/>
          <w:szCs w:val="18"/>
        </w:rPr>
        <w:t>endmodule</w:t>
      </w:r>
    </w:p>
    <w:p w14:paraId="766E6865" w14:textId="77777777" w:rsidR="00CC05DD" w:rsidRPr="00CC05DD" w:rsidRDefault="00CC05DD" w:rsidP="00CC05DD">
      <w:pPr>
        <w:spacing w:line="240" w:lineRule="auto"/>
        <w:ind w:firstLine="0"/>
        <w:rPr>
          <w:sz w:val="18"/>
          <w:szCs w:val="18"/>
        </w:rPr>
      </w:pPr>
    </w:p>
    <w:p w14:paraId="04A7EDD2" w14:textId="77777777" w:rsidR="00CC05DD" w:rsidRPr="00CC05DD" w:rsidRDefault="00CC05DD" w:rsidP="00CC05DD">
      <w:pPr>
        <w:spacing w:line="240" w:lineRule="auto"/>
        <w:ind w:firstLine="0"/>
        <w:rPr>
          <w:sz w:val="18"/>
          <w:szCs w:val="18"/>
        </w:rPr>
      </w:pPr>
      <w:r w:rsidRPr="00CC05DD">
        <w:rPr>
          <w:sz w:val="18"/>
          <w:szCs w:val="18"/>
        </w:rPr>
        <w:t>module Signext(input [15:0]imm, output reg [31:0]eimm);</w:t>
      </w:r>
    </w:p>
    <w:p w14:paraId="395B3FF8" w14:textId="77777777" w:rsidR="00CC05DD" w:rsidRPr="00CC05DD" w:rsidRDefault="00CC05DD" w:rsidP="00CC05DD">
      <w:pPr>
        <w:spacing w:line="240" w:lineRule="auto"/>
        <w:ind w:firstLine="0"/>
        <w:rPr>
          <w:sz w:val="18"/>
          <w:szCs w:val="18"/>
        </w:rPr>
      </w:pPr>
      <w:r w:rsidRPr="00CC05DD">
        <w:rPr>
          <w:sz w:val="18"/>
          <w:szCs w:val="18"/>
        </w:rPr>
        <w:lastRenderedPageBreak/>
        <w:t xml:space="preserve">    // converts 16 bit imm to 32 bits</w:t>
      </w:r>
    </w:p>
    <w:p w14:paraId="7CB1ED26" w14:textId="77777777" w:rsidR="00CC05DD" w:rsidRPr="00CC05DD" w:rsidRDefault="00CC05DD" w:rsidP="00CC05DD">
      <w:pPr>
        <w:spacing w:line="240" w:lineRule="auto"/>
        <w:ind w:firstLine="0"/>
        <w:rPr>
          <w:sz w:val="18"/>
          <w:szCs w:val="18"/>
        </w:rPr>
      </w:pPr>
      <w:r w:rsidRPr="00CC05DD">
        <w:rPr>
          <w:sz w:val="18"/>
          <w:szCs w:val="18"/>
        </w:rPr>
        <w:t xml:space="preserve">    always @(*) begin</w:t>
      </w:r>
    </w:p>
    <w:p w14:paraId="50E3C5C3" w14:textId="77777777" w:rsidR="00CC05DD" w:rsidRPr="00CC05DD" w:rsidRDefault="00CC05DD" w:rsidP="00CC05DD">
      <w:pPr>
        <w:spacing w:line="240" w:lineRule="auto"/>
        <w:ind w:firstLine="0"/>
        <w:rPr>
          <w:sz w:val="18"/>
          <w:szCs w:val="18"/>
        </w:rPr>
      </w:pPr>
      <w:r w:rsidRPr="00CC05DD">
        <w:rPr>
          <w:sz w:val="18"/>
          <w:szCs w:val="18"/>
        </w:rPr>
        <w:t xml:space="preserve">        eimm[31:0] &lt;= { {16{imm[15]}}, imm[15:0] };</w:t>
      </w:r>
    </w:p>
    <w:p w14:paraId="4D26A687" w14:textId="77777777" w:rsidR="00CC05DD" w:rsidRPr="00CC05DD" w:rsidRDefault="00CC05DD" w:rsidP="00CC05DD">
      <w:pPr>
        <w:spacing w:line="240" w:lineRule="auto"/>
        <w:ind w:firstLine="0"/>
        <w:rPr>
          <w:sz w:val="18"/>
          <w:szCs w:val="18"/>
        </w:rPr>
      </w:pPr>
      <w:r w:rsidRPr="00CC05DD">
        <w:rPr>
          <w:sz w:val="18"/>
          <w:szCs w:val="18"/>
        </w:rPr>
        <w:t xml:space="preserve">    end</w:t>
      </w:r>
    </w:p>
    <w:p w14:paraId="5ECF56F8" w14:textId="77777777" w:rsidR="00CC05DD" w:rsidRPr="00CC05DD" w:rsidRDefault="00CC05DD" w:rsidP="00CC05DD">
      <w:pPr>
        <w:spacing w:line="240" w:lineRule="auto"/>
        <w:ind w:firstLine="0"/>
        <w:rPr>
          <w:sz w:val="18"/>
          <w:szCs w:val="18"/>
        </w:rPr>
      </w:pPr>
      <w:r w:rsidRPr="00CC05DD">
        <w:rPr>
          <w:sz w:val="18"/>
          <w:szCs w:val="18"/>
        </w:rPr>
        <w:t>endmodule</w:t>
      </w:r>
    </w:p>
    <w:p w14:paraId="53483E56" w14:textId="77777777" w:rsidR="00CC05DD" w:rsidRPr="00CC05DD" w:rsidRDefault="00CC05DD" w:rsidP="00CC05DD">
      <w:pPr>
        <w:spacing w:line="240" w:lineRule="auto"/>
        <w:ind w:firstLine="0"/>
        <w:rPr>
          <w:sz w:val="18"/>
          <w:szCs w:val="18"/>
        </w:rPr>
      </w:pPr>
    </w:p>
    <w:p w14:paraId="158C45B5" w14:textId="77777777" w:rsidR="00CC05DD" w:rsidRPr="00CC05DD" w:rsidRDefault="00CC05DD" w:rsidP="00CC05DD">
      <w:pPr>
        <w:spacing w:line="240" w:lineRule="auto"/>
        <w:ind w:firstLine="0"/>
        <w:rPr>
          <w:sz w:val="18"/>
          <w:szCs w:val="18"/>
        </w:rPr>
      </w:pPr>
      <w:r w:rsidRPr="00CC05DD">
        <w:rPr>
          <w:sz w:val="18"/>
          <w:szCs w:val="18"/>
        </w:rPr>
        <w:t>module IDEXE(input clk, input wreg, input m2reg, input wmem, input [3:0]aluc, input aluimm, input [4:0]muxout, input [5:0]qa, input [5:0]qb, input [31:0]eimm,</w:t>
      </w:r>
    </w:p>
    <w:p w14:paraId="415AE9C6" w14:textId="77777777" w:rsidR="00CC05DD" w:rsidRPr="00CC05DD" w:rsidRDefault="00CC05DD" w:rsidP="00CC05DD">
      <w:pPr>
        <w:spacing w:line="240" w:lineRule="auto"/>
        <w:ind w:firstLine="0"/>
        <w:rPr>
          <w:sz w:val="18"/>
          <w:szCs w:val="18"/>
        </w:rPr>
      </w:pPr>
      <w:r w:rsidRPr="00CC05DD">
        <w:rPr>
          <w:sz w:val="18"/>
          <w:szCs w:val="18"/>
        </w:rPr>
        <w:t xml:space="preserve">            output reg ewreg, output reg em2reg, output reg ewmem, output reg [3:0]ealuc, output reg ealuimm, output reg [4:0]emuxout,</w:t>
      </w:r>
    </w:p>
    <w:p w14:paraId="57C73389" w14:textId="77777777" w:rsidR="00CC05DD" w:rsidRPr="00CC05DD" w:rsidRDefault="00CC05DD" w:rsidP="00CC05DD">
      <w:pPr>
        <w:spacing w:line="240" w:lineRule="auto"/>
        <w:ind w:firstLine="0"/>
        <w:rPr>
          <w:sz w:val="18"/>
          <w:szCs w:val="18"/>
        </w:rPr>
      </w:pPr>
      <w:r w:rsidRPr="00CC05DD">
        <w:rPr>
          <w:sz w:val="18"/>
          <w:szCs w:val="18"/>
        </w:rPr>
        <w:t xml:space="preserve">            output reg [5:0]eqa, output reg [5:0]eqb, output reg[31:0] eeimm);</w:t>
      </w:r>
    </w:p>
    <w:p w14:paraId="1010EA1C" w14:textId="77777777" w:rsidR="00CC05DD" w:rsidRPr="00CC05DD" w:rsidRDefault="00CC05DD" w:rsidP="00CC05DD">
      <w:pPr>
        <w:spacing w:line="240" w:lineRule="auto"/>
        <w:ind w:firstLine="0"/>
        <w:rPr>
          <w:sz w:val="18"/>
          <w:szCs w:val="18"/>
        </w:rPr>
      </w:pPr>
      <w:r w:rsidRPr="00CC05DD">
        <w:rPr>
          <w:sz w:val="18"/>
          <w:szCs w:val="18"/>
        </w:rPr>
        <w:t xml:space="preserve">    // Nothing but a clock-dependent output-input setter</w:t>
      </w:r>
    </w:p>
    <w:p w14:paraId="73F1F7C1" w14:textId="77777777" w:rsidR="00CC05DD" w:rsidRPr="00CC05DD" w:rsidRDefault="00CC05DD" w:rsidP="00CC05DD">
      <w:pPr>
        <w:spacing w:line="240" w:lineRule="auto"/>
        <w:ind w:firstLine="0"/>
        <w:rPr>
          <w:sz w:val="18"/>
          <w:szCs w:val="18"/>
        </w:rPr>
      </w:pPr>
      <w:r w:rsidRPr="00CC05DD">
        <w:rPr>
          <w:sz w:val="18"/>
          <w:szCs w:val="18"/>
        </w:rPr>
        <w:t xml:space="preserve">    always @(posedge clk)</w:t>
      </w:r>
    </w:p>
    <w:p w14:paraId="24BAA12C" w14:textId="77777777" w:rsidR="00CC05DD" w:rsidRPr="00CC05DD" w:rsidRDefault="00CC05DD" w:rsidP="00CC05DD">
      <w:pPr>
        <w:spacing w:line="240" w:lineRule="auto"/>
        <w:ind w:firstLine="0"/>
        <w:rPr>
          <w:sz w:val="18"/>
          <w:szCs w:val="18"/>
        </w:rPr>
      </w:pPr>
      <w:r w:rsidRPr="00CC05DD">
        <w:rPr>
          <w:sz w:val="18"/>
          <w:szCs w:val="18"/>
        </w:rPr>
        <w:t xml:space="preserve">        begin</w:t>
      </w:r>
    </w:p>
    <w:p w14:paraId="26C5EAC7" w14:textId="77777777" w:rsidR="00CC05DD" w:rsidRPr="00CC05DD" w:rsidRDefault="00CC05DD" w:rsidP="00CC05DD">
      <w:pPr>
        <w:spacing w:line="240" w:lineRule="auto"/>
        <w:ind w:firstLine="0"/>
        <w:rPr>
          <w:sz w:val="18"/>
          <w:szCs w:val="18"/>
        </w:rPr>
      </w:pPr>
      <w:r w:rsidRPr="00CC05DD">
        <w:rPr>
          <w:sz w:val="18"/>
          <w:szCs w:val="18"/>
        </w:rPr>
        <w:t xml:space="preserve">            ewreg &lt;= wreg;</w:t>
      </w:r>
    </w:p>
    <w:p w14:paraId="11CCAD50" w14:textId="77777777" w:rsidR="00CC05DD" w:rsidRPr="00CC05DD" w:rsidRDefault="00CC05DD" w:rsidP="00CC05DD">
      <w:pPr>
        <w:spacing w:line="240" w:lineRule="auto"/>
        <w:ind w:firstLine="0"/>
        <w:rPr>
          <w:sz w:val="18"/>
          <w:szCs w:val="18"/>
        </w:rPr>
      </w:pPr>
      <w:r w:rsidRPr="00CC05DD">
        <w:rPr>
          <w:sz w:val="18"/>
          <w:szCs w:val="18"/>
        </w:rPr>
        <w:t xml:space="preserve">            em2reg &lt;= m2reg;</w:t>
      </w:r>
    </w:p>
    <w:p w14:paraId="74218171" w14:textId="77777777" w:rsidR="00CC05DD" w:rsidRPr="00CC05DD" w:rsidRDefault="00CC05DD" w:rsidP="00CC05DD">
      <w:pPr>
        <w:spacing w:line="240" w:lineRule="auto"/>
        <w:ind w:firstLine="0"/>
        <w:rPr>
          <w:sz w:val="18"/>
          <w:szCs w:val="18"/>
        </w:rPr>
      </w:pPr>
      <w:r w:rsidRPr="00CC05DD">
        <w:rPr>
          <w:sz w:val="18"/>
          <w:szCs w:val="18"/>
        </w:rPr>
        <w:t xml:space="preserve">            ewmem &lt;= wmem;</w:t>
      </w:r>
    </w:p>
    <w:p w14:paraId="446FD2C6" w14:textId="77777777" w:rsidR="00CC05DD" w:rsidRPr="00CC05DD" w:rsidRDefault="00CC05DD" w:rsidP="00CC05DD">
      <w:pPr>
        <w:spacing w:line="240" w:lineRule="auto"/>
        <w:ind w:firstLine="0"/>
        <w:rPr>
          <w:sz w:val="18"/>
          <w:szCs w:val="18"/>
        </w:rPr>
      </w:pPr>
      <w:r w:rsidRPr="00CC05DD">
        <w:rPr>
          <w:sz w:val="18"/>
          <w:szCs w:val="18"/>
        </w:rPr>
        <w:t xml:space="preserve">            ealuc &lt;= aluc;</w:t>
      </w:r>
    </w:p>
    <w:p w14:paraId="10F5C030" w14:textId="77777777" w:rsidR="00CC05DD" w:rsidRPr="00CC05DD" w:rsidRDefault="00CC05DD" w:rsidP="00CC05DD">
      <w:pPr>
        <w:spacing w:line="240" w:lineRule="auto"/>
        <w:ind w:firstLine="0"/>
        <w:rPr>
          <w:sz w:val="18"/>
          <w:szCs w:val="18"/>
        </w:rPr>
      </w:pPr>
      <w:r w:rsidRPr="00CC05DD">
        <w:rPr>
          <w:sz w:val="18"/>
          <w:szCs w:val="18"/>
        </w:rPr>
        <w:t xml:space="preserve">            ealuimm &lt;= aluimm;</w:t>
      </w:r>
    </w:p>
    <w:p w14:paraId="3EDAA523" w14:textId="77777777" w:rsidR="00CC05DD" w:rsidRPr="00CC05DD" w:rsidRDefault="00CC05DD" w:rsidP="00CC05DD">
      <w:pPr>
        <w:spacing w:line="240" w:lineRule="auto"/>
        <w:ind w:firstLine="0"/>
        <w:rPr>
          <w:sz w:val="18"/>
          <w:szCs w:val="18"/>
        </w:rPr>
      </w:pPr>
      <w:r w:rsidRPr="00CC05DD">
        <w:rPr>
          <w:sz w:val="18"/>
          <w:szCs w:val="18"/>
        </w:rPr>
        <w:t xml:space="preserve">            emuxout &lt;= muxout;</w:t>
      </w:r>
    </w:p>
    <w:p w14:paraId="64FE164A" w14:textId="77777777" w:rsidR="00CC05DD" w:rsidRPr="00CC05DD" w:rsidRDefault="00CC05DD" w:rsidP="00CC05DD">
      <w:pPr>
        <w:spacing w:line="240" w:lineRule="auto"/>
        <w:ind w:firstLine="0"/>
        <w:rPr>
          <w:sz w:val="18"/>
          <w:szCs w:val="18"/>
        </w:rPr>
      </w:pPr>
      <w:r w:rsidRPr="00CC05DD">
        <w:rPr>
          <w:sz w:val="18"/>
          <w:szCs w:val="18"/>
        </w:rPr>
        <w:t xml:space="preserve">            eqa &lt;= qa;</w:t>
      </w:r>
    </w:p>
    <w:p w14:paraId="02AA0847" w14:textId="77777777" w:rsidR="00CC05DD" w:rsidRPr="00CC05DD" w:rsidRDefault="00CC05DD" w:rsidP="00CC05DD">
      <w:pPr>
        <w:spacing w:line="240" w:lineRule="auto"/>
        <w:ind w:firstLine="0"/>
        <w:rPr>
          <w:sz w:val="18"/>
          <w:szCs w:val="18"/>
        </w:rPr>
      </w:pPr>
      <w:r w:rsidRPr="00CC05DD">
        <w:rPr>
          <w:sz w:val="18"/>
          <w:szCs w:val="18"/>
        </w:rPr>
        <w:t xml:space="preserve">            eqb &lt;= qb;</w:t>
      </w:r>
    </w:p>
    <w:p w14:paraId="500C34C7" w14:textId="77777777" w:rsidR="00CC05DD" w:rsidRPr="00CC05DD" w:rsidRDefault="00CC05DD" w:rsidP="00CC05DD">
      <w:pPr>
        <w:spacing w:line="240" w:lineRule="auto"/>
        <w:ind w:firstLine="0"/>
        <w:rPr>
          <w:sz w:val="18"/>
          <w:szCs w:val="18"/>
        </w:rPr>
      </w:pPr>
      <w:r w:rsidRPr="00CC05DD">
        <w:rPr>
          <w:sz w:val="18"/>
          <w:szCs w:val="18"/>
        </w:rPr>
        <w:t xml:space="preserve">            eeimm &lt;= eimm;</w:t>
      </w:r>
    </w:p>
    <w:p w14:paraId="7F519DD8" w14:textId="77777777" w:rsidR="00CC05DD" w:rsidRPr="00CC05DD" w:rsidRDefault="00CC05DD" w:rsidP="00CC05DD">
      <w:pPr>
        <w:spacing w:line="240" w:lineRule="auto"/>
        <w:ind w:firstLine="0"/>
        <w:rPr>
          <w:sz w:val="18"/>
          <w:szCs w:val="18"/>
        </w:rPr>
      </w:pPr>
      <w:r w:rsidRPr="00CC05DD">
        <w:rPr>
          <w:sz w:val="18"/>
          <w:szCs w:val="18"/>
        </w:rPr>
        <w:t xml:space="preserve">        end</w:t>
      </w:r>
    </w:p>
    <w:p w14:paraId="7921595B" w14:textId="77777777" w:rsidR="00CC05DD" w:rsidRPr="00CC05DD" w:rsidRDefault="00CC05DD" w:rsidP="00CC05DD">
      <w:pPr>
        <w:spacing w:line="240" w:lineRule="auto"/>
        <w:ind w:firstLine="0"/>
        <w:rPr>
          <w:sz w:val="18"/>
          <w:szCs w:val="18"/>
        </w:rPr>
      </w:pPr>
      <w:r w:rsidRPr="00CC05DD">
        <w:rPr>
          <w:sz w:val="18"/>
          <w:szCs w:val="18"/>
        </w:rPr>
        <w:t>endmodule</w:t>
      </w:r>
    </w:p>
    <w:p w14:paraId="38A36328" w14:textId="6F1FCCF8" w:rsidR="00B775D8" w:rsidRDefault="00B775D8" w:rsidP="00B775D8">
      <w:pPr>
        <w:spacing w:line="240" w:lineRule="auto"/>
        <w:ind w:firstLine="0"/>
        <w:rPr>
          <w:sz w:val="18"/>
          <w:szCs w:val="18"/>
        </w:rPr>
      </w:pPr>
    </w:p>
    <w:p w14:paraId="32074553" w14:textId="0A9D69BD" w:rsidR="00B775D8" w:rsidRDefault="00B775D8" w:rsidP="00B775D8">
      <w:pPr>
        <w:spacing w:line="240" w:lineRule="auto"/>
        <w:ind w:firstLine="0"/>
        <w:rPr>
          <w:sz w:val="18"/>
          <w:szCs w:val="18"/>
        </w:rPr>
      </w:pPr>
      <w:r>
        <w:rPr>
          <w:noProof/>
          <w:sz w:val="18"/>
          <w:szCs w:val="18"/>
        </w:rPr>
        <mc:AlternateContent>
          <mc:Choice Requires="wps">
            <w:drawing>
              <wp:anchor distT="0" distB="0" distL="114300" distR="114300" simplePos="0" relativeHeight="251659264" behindDoc="0" locked="1" layoutInCell="1" allowOverlap="1" wp14:anchorId="53EE2DD5" wp14:editId="56A55724">
                <wp:simplePos x="0" y="0"/>
                <wp:positionH relativeFrom="column">
                  <wp:posOffset>0</wp:posOffset>
                </wp:positionH>
                <wp:positionV relativeFrom="paragraph">
                  <wp:posOffset>0</wp:posOffset>
                </wp:positionV>
                <wp:extent cx="6199632" cy="9144"/>
                <wp:effectExtent l="0" t="0" r="29845" b="29210"/>
                <wp:wrapNone/>
                <wp:docPr id="1" name="Straight Connector 1"/>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66EE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8.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" strokecolor="black [3213]" strokeweight=".5pt">
                <v:stroke joinstyle="miter"/>
                <w10:anchorlock/>
              </v:line>
            </w:pict>
          </mc:Fallback>
        </mc:AlternateContent>
      </w:r>
    </w:p>
    <w:p w14:paraId="28420B37" w14:textId="77777777" w:rsidR="00B775D8" w:rsidRPr="00B775D8" w:rsidRDefault="00B775D8" w:rsidP="00B775D8">
      <w:pPr>
        <w:spacing w:line="240" w:lineRule="auto"/>
        <w:ind w:firstLine="0"/>
        <w:rPr>
          <w:sz w:val="18"/>
          <w:szCs w:val="18"/>
        </w:rPr>
      </w:pPr>
    </w:p>
    <w:p w14:paraId="442E29BE" w14:textId="77777777" w:rsidR="00585174" w:rsidRDefault="00585174" w:rsidP="00B775D8">
      <w:pPr>
        <w:ind w:firstLine="0"/>
        <w:jc w:val="both"/>
      </w:pPr>
    </w:p>
    <w:p w14:paraId="4ED46B79" w14:textId="1FA5990C" w:rsidR="00585174" w:rsidRDefault="00585174" w:rsidP="00B775D8">
      <w:pPr>
        <w:ind w:firstLine="0"/>
        <w:jc w:val="both"/>
      </w:pPr>
      <w:r>
        <w:t>Note that the device used, as listed in the prefacing comments, is XC7Z010-1CLG400</w:t>
      </w:r>
      <w:r w:rsidR="00C60FCE">
        <w:t>-1</w:t>
      </w:r>
      <w:r>
        <w:t xml:space="preserve">, as prescribed by the laboratory instructions. </w:t>
      </w:r>
      <w:r w:rsidR="00B775D8">
        <w:t>For readability purposes</w:t>
      </w:r>
      <w:r>
        <w:t xml:space="preserve">, screenshots of the same code </w:t>
      </w:r>
      <w:r w:rsidR="00C60FCE">
        <w:t>are</w:t>
      </w:r>
      <w:r>
        <w:t xml:space="preserve"> provided with keyword color highlighting as well as indentation displayed below</w:t>
      </w:r>
      <w:r w:rsidR="00827AC2">
        <w:t xml:space="preserve"> (with the omission of the prefacing comments)</w:t>
      </w:r>
      <w:r>
        <w:t>.</w:t>
      </w:r>
      <w:r w:rsidR="00C60FCE">
        <w:t xml:space="preserve"> The provision of the testbench code as well as screenshots of the same will follow this section.</w:t>
      </w:r>
    </w:p>
    <w:p w14:paraId="2C6EA580" w14:textId="77777777" w:rsidR="00585174" w:rsidRDefault="00585174" w:rsidP="00B775D8">
      <w:pPr>
        <w:ind w:firstLine="0"/>
        <w:jc w:val="both"/>
      </w:pPr>
    </w:p>
    <w:p w14:paraId="1DDCBA1C" w14:textId="0EF72FF7" w:rsidR="00585174" w:rsidRDefault="00CC05DD" w:rsidP="00B775D8">
      <w:pPr>
        <w:ind w:firstLine="0"/>
        <w:jc w:val="both"/>
      </w:pPr>
      <w:r>
        <w:rPr>
          <w:noProof/>
        </w:rPr>
        <w:lastRenderedPageBreak/>
        <w:drawing>
          <wp:inline distT="0" distB="0" distL="0" distR="0" wp14:anchorId="3BF7D66C" wp14:editId="71569A7C">
            <wp:extent cx="5943600" cy="507746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77460"/>
                    </a:xfrm>
                    <a:prstGeom prst="rect">
                      <a:avLst/>
                    </a:prstGeom>
                  </pic:spPr>
                </pic:pic>
              </a:graphicData>
            </a:graphic>
          </wp:inline>
        </w:drawing>
      </w:r>
    </w:p>
    <w:p w14:paraId="1BDB57DE" w14:textId="24054B2A" w:rsidR="00B775D8" w:rsidRDefault="00585174" w:rsidP="00221334">
      <w:pPr>
        <w:ind w:firstLine="0"/>
        <w:jc w:val="center"/>
        <w:rPr>
          <w:i/>
          <w:iCs/>
        </w:rPr>
      </w:pPr>
      <w:r>
        <w:rPr>
          <w:i/>
          <w:iCs/>
        </w:rPr>
        <w:t xml:space="preserve">Image 1. Screenshot containing first </w:t>
      </w:r>
      <w:r w:rsidR="00CC05DD">
        <w:rPr>
          <w:i/>
          <w:iCs/>
        </w:rPr>
        <w:t>section</w:t>
      </w:r>
      <w:r>
        <w:rPr>
          <w:i/>
          <w:iCs/>
        </w:rPr>
        <w:t xml:space="preserve"> of Verilog design code – included for display, readability, and aesthetic purposes.</w:t>
      </w:r>
    </w:p>
    <w:p w14:paraId="1282148B" w14:textId="6569D31E" w:rsidR="00585174" w:rsidRDefault="00CC05DD" w:rsidP="00221334">
      <w:pPr>
        <w:ind w:firstLine="0"/>
        <w:jc w:val="center"/>
        <w:rPr>
          <w:i/>
          <w:iCs/>
        </w:rPr>
      </w:pPr>
      <w:r>
        <w:rPr>
          <w:noProof/>
        </w:rPr>
        <w:lastRenderedPageBreak/>
        <w:drawing>
          <wp:inline distT="0" distB="0" distL="0" distR="0" wp14:anchorId="27D50549" wp14:editId="2C9A1D22">
            <wp:extent cx="5943600" cy="4118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18610"/>
                    </a:xfrm>
                    <a:prstGeom prst="rect">
                      <a:avLst/>
                    </a:prstGeom>
                  </pic:spPr>
                </pic:pic>
              </a:graphicData>
            </a:graphic>
          </wp:inline>
        </w:drawing>
      </w:r>
    </w:p>
    <w:p w14:paraId="26A48E85" w14:textId="67EEB596" w:rsidR="00585174" w:rsidRDefault="00585174" w:rsidP="00585174">
      <w:pPr>
        <w:ind w:firstLine="0"/>
        <w:jc w:val="center"/>
        <w:rPr>
          <w:i/>
          <w:iCs/>
        </w:rPr>
      </w:pPr>
      <w:r>
        <w:rPr>
          <w:i/>
          <w:iCs/>
        </w:rPr>
        <w:t xml:space="preserve">Image 2. Screenshot containing </w:t>
      </w:r>
      <w:r w:rsidR="00CC05DD">
        <w:rPr>
          <w:i/>
          <w:iCs/>
        </w:rPr>
        <w:t>second section</w:t>
      </w:r>
      <w:r>
        <w:rPr>
          <w:i/>
          <w:iCs/>
        </w:rPr>
        <w:t xml:space="preserve"> of Verilog design code – included for display, readability, and aesthetic purposes.</w:t>
      </w:r>
    </w:p>
    <w:p w14:paraId="09567F55" w14:textId="00B9ECA5" w:rsidR="00CC05DD" w:rsidRDefault="00CC05DD" w:rsidP="00585174">
      <w:pPr>
        <w:ind w:firstLine="0"/>
        <w:jc w:val="center"/>
        <w:rPr>
          <w:i/>
          <w:iCs/>
        </w:rPr>
      </w:pPr>
      <w:r>
        <w:rPr>
          <w:noProof/>
        </w:rPr>
        <w:lastRenderedPageBreak/>
        <w:drawing>
          <wp:inline distT="0" distB="0" distL="0" distR="0" wp14:anchorId="77B8261E" wp14:editId="1F89DBEE">
            <wp:extent cx="5943600" cy="5908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08040"/>
                    </a:xfrm>
                    <a:prstGeom prst="rect">
                      <a:avLst/>
                    </a:prstGeom>
                  </pic:spPr>
                </pic:pic>
              </a:graphicData>
            </a:graphic>
          </wp:inline>
        </w:drawing>
      </w:r>
    </w:p>
    <w:p w14:paraId="1F36B752" w14:textId="4BB93207" w:rsidR="00CC05DD" w:rsidRDefault="00CC05DD" w:rsidP="00CC05DD">
      <w:pPr>
        <w:ind w:firstLine="0"/>
        <w:jc w:val="center"/>
        <w:rPr>
          <w:i/>
          <w:iCs/>
        </w:rPr>
      </w:pPr>
      <w:r>
        <w:rPr>
          <w:i/>
          <w:iCs/>
        </w:rPr>
        <w:t xml:space="preserve">Image </w:t>
      </w:r>
      <w:r>
        <w:rPr>
          <w:i/>
          <w:iCs/>
        </w:rPr>
        <w:t>3</w:t>
      </w:r>
      <w:r>
        <w:rPr>
          <w:i/>
          <w:iCs/>
        </w:rPr>
        <w:t xml:space="preserve">. Screenshot containing </w:t>
      </w:r>
      <w:r>
        <w:rPr>
          <w:i/>
          <w:iCs/>
        </w:rPr>
        <w:t>third section</w:t>
      </w:r>
      <w:r>
        <w:rPr>
          <w:i/>
          <w:iCs/>
        </w:rPr>
        <w:t xml:space="preserve"> of Verilog design code – included for display, readability, and aesthetic purposes.</w:t>
      </w:r>
    </w:p>
    <w:p w14:paraId="1AC11E06" w14:textId="0D01027F" w:rsidR="00CC05DD" w:rsidRDefault="00CC05DD" w:rsidP="00CC05DD">
      <w:pPr>
        <w:ind w:firstLine="0"/>
        <w:jc w:val="center"/>
        <w:rPr>
          <w:i/>
          <w:iCs/>
        </w:rPr>
      </w:pPr>
      <w:r>
        <w:rPr>
          <w:noProof/>
        </w:rPr>
        <w:lastRenderedPageBreak/>
        <w:drawing>
          <wp:inline distT="0" distB="0" distL="0" distR="0" wp14:anchorId="51CC642B" wp14:editId="00064E93">
            <wp:extent cx="5943600" cy="48812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1245"/>
                    </a:xfrm>
                    <a:prstGeom prst="rect">
                      <a:avLst/>
                    </a:prstGeom>
                  </pic:spPr>
                </pic:pic>
              </a:graphicData>
            </a:graphic>
          </wp:inline>
        </w:drawing>
      </w:r>
    </w:p>
    <w:p w14:paraId="6E26AA9D" w14:textId="3CEDF705" w:rsidR="00CC05DD" w:rsidRDefault="00CC05DD" w:rsidP="00CC05DD">
      <w:pPr>
        <w:ind w:firstLine="0"/>
        <w:jc w:val="center"/>
        <w:rPr>
          <w:i/>
          <w:iCs/>
        </w:rPr>
      </w:pPr>
      <w:r>
        <w:rPr>
          <w:i/>
          <w:iCs/>
        </w:rPr>
        <w:t xml:space="preserve">Image </w:t>
      </w:r>
      <w:r>
        <w:rPr>
          <w:i/>
          <w:iCs/>
        </w:rPr>
        <w:t>4</w:t>
      </w:r>
      <w:r>
        <w:rPr>
          <w:i/>
          <w:iCs/>
        </w:rPr>
        <w:t xml:space="preserve">. Screenshot containing </w:t>
      </w:r>
      <w:r>
        <w:rPr>
          <w:i/>
          <w:iCs/>
        </w:rPr>
        <w:t>fourth</w:t>
      </w:r>
      <w:r>
        <w:rPr>
          <w:i/>
          <w:iCs/>
        </w:rPr>
        <w:t xml:space="preserve"> section of Verilog design code – included for display, readability, and aesthetic purposes.</w:t>
      </w:r>
    </w:p>
    <w:p w14:paraId="102A4898" w14:textId="44133CA1" w:rsidR="00CC05DD" w:rsidRDefault="00CC05DD" w:rsidP="00CC05DD">
      <w:pPr>
        <w:ind w:firstLine="0"/>
        <w:jc w:val="center"/>
        <w:rPr>
          <w:i/>
          <w:iCs/>
        </w:rPr>
      </w:pPr>
      <w:r>
        <w:rPr>
          <w:noProof/>
        </w:rPr>
        <w:lastRenderedPageBreak/>
        <w:drawing>
          <wp:inline distT="0" distB="0" distL="0" distR="0" wp14:anchorId="3109D22B" wp14:editId="575E3EDA">
            <wp:extent cx="5943600" cy="51981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98110"/>
                    </a:xfrm>
                    <a:prstGeom prst="rect">
                      <a:avLst/>
                    </a:prstGeom>
                  </pic:spPr>
                </pic:pic>
              </a:graphicData>
            </a:graphic>
          </wp:inline>
        </w:drawing>
      </w:r>
    </w:p>
    <w:p w14:paraId="07EA3ECF" w14:textId="25079E7C" w:rsidR="00CC05DD" w:rsidRDefault="00CC05DD" w:rsidP="00CC05DD">
      <w:pPr>
        <w:ind w:firstLine="0"/>
        <w:jc w:val="center"/>
        <w:rPr>
          <w:i/>
          <w:iCs/>
        </w:rPr>
      </w:pPr>
      <w:r>
        <w:rPr>
          <w:i/>
          <w:iCs/>
        </w:rPr>
        <w:t xml:space="preserve">Image </w:t>
      </w:r>
      <w:r>
        <w:rPr>
          <w:i/>
          <w:iCs/>
        </w:rPr>
        <w:t>5</w:t>
      </w:r>
      <w:r>
        <w:rPr>
          <w:i/>
          <w:iCs/>
        </w:rPr>
        <w:t xml:space="preserve">. Screenshot containing </w:t>
      </w:r>
      <w:r>
        <w:rPr>
          <w:i/>
          <w:iCs/>
        </w:rPr>
        <w:t>fifth</w:t>
      </w:r>
      <w:r>
        <w:rPr>
          <w:i/>
          <w:iCs/>
        </w:rPr>
        <w:t xml:space="preserve"> section of Verilog design code – included for display, readability, and aesthetic purposes.</w:t>
      </w:r>
    </w:p>
    <w:p w14:paraId="35A79E7F" w14:textId="469AD9B1" w:rsidR="00CC05DD" w:rsidRDefault="00CC05DD" w:rsidP="00CC05DD">
      <w:pPr>
        <w:ind w:firstLine="0"/>
        <w:jc w:val="center"/>
        <w:rPr>
          <w:i/>
          <w:iCs/>
        </w:rPr>
      </w:pPr>
      <w:r>
        <w:rPr>
          <w:noProof/>
        </w:rPr>
        <w:lastRenderedPageBreak/>
        <w:drawing>
          <wp:inline distT="0" distB="0" distL="0" distR="0" wp14:anchorId="3D9E28DA" wp14:editId="1E6768E9">
            <wp:extent cx="5943600" cy="48126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12665"/>
                    </a:xfrm>
                    <a:prstGeom prst="rect">
                      <a:avLst/>
                    </a:prstGeom>
                  </pic:spPr>
                </pic:pic>
              </a:graphicData>
            </a:graphic>
          </wp:inline>
        </w:drawing>
      </w:r>
    </w:p>
    <w:p w14:paraId="6109B9A5" w14:textId="16C6E6E7" w:rsidR="00CC05DD" w:rsidRDefault="00CC05DD" w:rsidP="00CC05DD">
      <w:pPr>
        <w:ind w:firstLine="0"/>
        <w:jc w:val="center"/>
        <w:rPr>
          <w:i/>
          <w:iCs/>
        </w:rPr>
      </w:pPr>
      <w:r>
        <w:rPr>
          <w:i/>
          <w:iCs/>
        </w:rPr>
        <w:t xml:space="preserve">Image </w:t>
      </w:r>
      <w:r>
        <w:rPr>
          <w:i/>
          <w:iCs/>
        </w:rPr>
        <w:t>6</w:t>
      </w:r>
      <w:r>
        <w:rPr>
          <w:i/>
          <w:iCs/>
        </w:rPr>
        <w:t xml:space="preserve">. Screenshot containing fifth </w:t>
      </w:r>
      <w:r w:rsidR="001612FC">
        <w:rPr>
          <w:i/>
          <w:iCs/>
        </w:rPr>
        <w:t xml:space="preserve">and final </w:t>
      </w:r>
      <w:r>
        <w:rPr>
          <w:i/>
          <w:iCs/>
        </w:rPr>
        <w:t>section of Verilog design code – included for display, readability, and aesthetic purposes.</w:t>
      </w:r>
    </w:p>
    <w:p w14:paraId="7AC9723D" w14:textId="77777777" w:rsidR="00CC05DD" w:rsidRDefault="00CC05DD" w:rsidP="00CC05DD">
      <w:pPr>
        <w:ind w:firstLine="0"/>
        <w:jc w:val="center"/>
        <w:rPr>
          <w:i/>
          <w:iCs/>
        </w:rPr>
      </w:pPr>
    </w:p>
    <w:p w14:paraId="4DEF3593" w14:textId="77777777" w:rsidR="00585174" w:rsidRPr="00585174" w:rsidRDefault="00585174" w:rsidP="00221334">
      <w:pPr>
        <w:ind w:firstLine="0"/>
        <w:jc w:val="center"/>
        <w:rPr>
          <w:i/>
          <w:iCs/>
        </w:rPr>
      </w:pPr>
    </w:p>
    <w:p w14:paraId="25DE7600" w14:textId="7A3DC0A3" w:rsidR="00E81978" w:rsidRDefault="00DA40B3" w:rsidP="00585174">
      <w:pPr>
        <w:pStyle w:val="SectionTitle"/>
      </w:pPr>
      <w:sdt>
        <w:sdtPr>
          <w:alias w:val="Section title:"/>
          <w:tag w:val="Section title:"/>
          <w:id w:val="984196707"/>
          <w:placeholder>
            <w:docPart w:val="61AD67B2A148457A9CB4AA86B614740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85174">
            <w:t>Verilog Test Bench Design Code</w:t>
          </w:r>
        </w:sdtContent>
      </w:sdt>
    </w:p>
    <w:p w14:paraId="2AAEDD96" w14:textId="40C15B5A" w:rsidR="00585174" w:rsidRPr="00585174" w:rsidRDefault="00585174" w:rsidP="00585174">
      <w:pPr>
        <w:spacing w:line="240" w:lineRule="auto"/>
        <w:ind w:firstLine="0"/>
        <w:rPr>
          <w:sz w:val="16"/>
          <w:szCs w:val="16"/>
        </w:rPr>
      </w:pPr>
      <w:r w:rsidRPr="00585174">
        <w:rPr>
          <w:noProof/>
          <w:sz w:val="16"/>
          <w:szCs w:val="16"/>
        </w:rPr>
        <mc:AlternateContent>
          <mc:Choice Requires="wps">
            <w:drawing>
              <wp:anchor distT="0" distB="0" distL="114300" distR="114300" simplePos="0" relativeHeight="251663360" behindDoc="0" locked="1" layoutInCell="1" allowOverlap="1" wp14:anchorId="498CC3CB" wp14:editId="38402EF1">
                <wp:simplePos x="0" y="0"/>
                <wp:positionH relativeFrom="column">
                  <wp:posOffset>0</wp:posOffset>
                </wp:positionH>
                <wp:positionV relativeFrom="paragraph">
                  <wp:posOffset>-635</wp:posOffset>
                </wp:positionV>
                <wp:extent cx="6199632" cy="9144"/>
                <wp:effectExtent l="0" t="0" r="29845" b="29210"/>
                <wp:wrapNone/>
                <wp:docPr id="6" name="Straight Connector 6"/>
                <wp:cNvGraphicFramePr/>
                <a:graphic xmlns:a="http://schemas.openxmlformats.org/drawingml/2006/main">
                  <a:graphicData uri="http://schemas.microsoft.com/office/word/2010/wordprocessingShape">
                    <wps:wsp>
                      <wps:cNvCnPr/>
                      <wps:spPr>
                        <a:xfrm>
                          <a:off x="0" y="0"/>
                          <a:ext cx="6199632" cy="91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8893A"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" strokecolor="black [3213]" strokeweight=".5pt">
                <v:stroke joinstyle="miter"/>
                <w10:anchorlock/>
              </v:line>
            </w:pict>
          </mc:Fallback>
        </mc:AlternateContent>
      </w:r>
    </w:p>
    <w:p w14:paraId="55A46266" w14:textId="77777777" w:rsidR="00CC05DD" w:rsidRPr="00CC05DD" w:rsidRDefault="00CC05DD" w:rsidP="00CC05DD">
      <w:pPr>
        <w:ind w:firstLine="0"/>
        <w:rPr>
          <w:sz w:val="18"/>
          <w:szCs w:val="18"/>
        </w:rPr>
      </w:pPr>
      <w:r w:rsidRPr="00CC05DD">
        <w:rPr>
          <w:sz w:val="18"/>
          <w:szCs w:val="18"/>
        </w:rPr>
        <w:t>//////////////////////////////////////////////////////////////////////////////////</w:t>
      </w:r>
    </w:p>
    <w:p w14:paraId="1E5FD686" w14:textId="77777777" w:rsidR="00CC05DD" w:rsidRPr="00CC05DD" w:rsidRDefault="00CC05DD" w:rsidP="00CC05DD">
      <w:pPr>
        <w:ind w:firstLine="0"/>
        <w:rPr>
          <w:sz w:val="18"/>
          <w:szCs w:val="18"/>
        </w:rPr>
      </w:pPr>
      <w:r w:rsidRPr="00CC05DD">
        <w:rPr>
          <w:sz w:val="18"/>
          <w:szCs w:val="18"/>
        </w:rPr>
        <w:t>// Company: Pennsylvania State University, University Park</w:t>
      </w:r>
    </w:p>
    <w:p w14:paraId="5DB582A2" w14:textId="77777777" w:rsidR="00CC05DD" w:rsidRPr="00CC05DD" w:rsidRDefault="00CC05DD" w:rsidP="00CC05DD">
      <w:pPr>
        <w:ind w:firstLine="0"/>
        <w:rPr>
          <w:sz w:val="18"/>
          <w:szCs w:val="18"/>
        </w:rPr>
      </w:pPr>
      <w:r w:rsidRPr="00CC05DD">
        <w:rPr>
          <w:sz w:val="18"/>
          <w:szCs w:val="18"/>
        </w:rPr>
        <w:t>// Engineer: Anand Rajan</w:t>
      </w:r>
    </w:p>
    <w:p w14:paraId="17616449" w14:textId="77777777" w:rsidR="00CC05DD" w:rsidRPr="00CC05DD" w:rsidRDefault="00CC05DD" w:rsidP="00CC05DD">
      <w:pPr>
        <w:ind w:firstLine="0"/>
        <w:rPr>
          <w:sz w:val="18"/>
          <w:szCs w:val="18"/>
        </w:rPr>
      </w:pPr>
      <w:r w:rsidRPr="00CC05DD">
        <w:rPr>
          <w:sz w:val="18"/>
          <w:szCs w:val="18"/>
        </w:rPr>
        <w:t xml:space="preserve">// </w:t>
      </w:r>
    </w:p>
    <w:p w14:paraId="0E50F96C" w14:textId="77777777" w:rsidR="00CC05DD" w:rsidRPr="00CC05DD" w:rsidRDefault="00CC05DD" w:rsidP="00CC05DD">
      <w:pPr>
        <w:ind w:firstLine="0"/>
        <w:rPr>
          <w:sz w:val="18"/>
          <w:szCs w:val="18"/>
        </w:rPr>
      </w:pPr>
      <w:r w:rsidRPr="00CC05DD">
        <w:rPr>
          <w:sz w:val="18"/>
          <w:szCs w:val="18"/>
        </w:rPr>
        <w:t>// Create Date: 03/14/2021 10:04:14 PM</w:t>
      </w:r>
    </w:p>
    <w:p w14:paraId="537D60DA" w14:textId="77777777" w:rsidR="00CC05DD" w:rsidRPr="00CC05DD" w:rsidRDefault="00CC05DD" w:rsidP="00CC05DD">
      <w:pPr>
        <w:ind w:firstLine="0"/>
        <w:rPr>
          <w:sz w:val="18"/>
          <w:szCs w:val="18"/>
        </w:rPr>
      </w:pPr>
      <w:r w:rsidRPr="00CC05DD">
        <w:rPr>
          <w:sz w:val="18"/>
          <w:szCs w:val="18"/>
        </w:rPr>
        <w:t>// Design Name: Pipelining CPU</w:t>
      </w:r>
    </w:p>
    <w:p w14:paraId="0BF96304" w14:textId="77777777" w:rsidR="00CC05DD" w:rsidRPr="00CC05DD" w:rsidRDefault="00CC05DD" w:rsidP="00CC05DD">
      <w:pPr>
        <w:ind w:firstLine="0"/>
        <w:rPr>
          <w:sz w:val="18"/>
          <w:szCs w:val="18"/>
        </w:rPr>
      </w:pPr>
      <w:r w:rsidRPr="00CC05DD">
        <w:rPr>
          <w:sz w:val="18"/>
          <w:szCs w:val="18"/>
        </w:rPr>
        <w:t>// Module Name: top</w:t>
      </w:r>
    </w:p>
    <w:p w14:paraId="79583F6E" w14:textId="77777777" w:rsidR="00CC05DD" w:rsidRPr="00CC05DD" w:rsidRDefault="00CC05DD" w:rsidP="00CC05DD">
      <w:pPr>
        <w:ind w:firstLine="0"/>
        <w:rPr>
          <w:sz w:val="18"/>
          <w:szCs w:val="18"/>
        </w:rPr>
      </w:pPr>
      <w:r w:rsidRPr="00CC05DD">
        <w:rPr>
          <w:sz w:val="18"/>
          <w:szCs w:val="18"/>
        </w:rPr>
        <w:t>// Project Name: Lab 3</w:t>
      </w:r>
    </w:p>
    <w:p w14:paraId="49865AE4" w14:textId="77777777" w:rsidR="00CC05DD" w:rsidRPr="00CC05DD" w:rsidRDefault="00CC05DD" w:rsidP="00CC05DD">
      <w:pPr>
        <w:ind w:firstLine="0"/>
        <w:rPr>
          <w:sz w:val="18"/>
          <w:szCs w:val="18"/>
        </w:rPr>
      </w:pPr>
      <w:r w:rsidRPr="00CC05DD">
        <w:rPr>
          <w:sz w:val="18"/>
          <w:szCs w:val="18"/>
        </w:rPr>
        <w:t>// Target Devices: XC7Z010-CLG400-1</w:t>
      </w:r>
    </w:p>
    <w:p w14:paraId="4259C774" w14:textId="77777777" w:rsidR="00CC05DD" w:rsidRPr="00CC05DD" w:rsidRDefault="00CC05DD" w:rsidP="00CC05DD">
      <w:pPr>
        <w:ind w:firstLine="0"/>
        <w:rPr>
          <w:sz w:val="18"/>
          <w:szCs w:val="18"/>
        </w:rPr>
      </w:pPr>
      <w:r w:rsidRPr="00CC05DD">
        <w:rPr>
          <w:sz w:val="18"/>
          <w:szCs w:val="18"/>
        </w:rPr>
        <w:t xml:space="preserve">// Tool Versions: </w:t>
      </w:r>
    </w:p>
    <w:p w14:paraId="094572D4" w14:textId="77777777" w:rsidR="00CC05DD" w:rsidRPr="00CC05DD" w:rsidRDefault="00CC05DD" w:rsidP="00CC05DD">
      <w:pPr>
        <w:ind w:firstLine="0"/>
        <w:rPr>
          <w:sz w:val="18"/>
          <w:szCs w:val="18"/>
        </w:rPr>
      </w:pPr>
      <w:r w:rsidRPr="00CC05DD">
        <w:rPr>
          <w:sz w:val="18"/>
          <w:szCs w:val="18"/>
        </w:rPr>
        <w:t>// Description: The project aims to develop a basic CPU through pipelining.</w:t>
      </w:r>
    </w:p>
    <w:p w14:paraId="4852DFA5" w14:textId="77777777" w:rsidR="00CC05DD" w:rsidRPr="00CC05DD" w:rsidRDefault="00CC05DD" w:rsidP="00CC05DD">
      <w:pPr>
        <w:ind w:firstLine="0"/>
        <w:rPr>
          <w:sz w:val="18"/>
          <w:szCs w:val="18"/>
        </w:rPr>
      </w:pPr>
      <w:r w:rsidRPr="00CC05DD">
        <w:rPr>
          <w:sz w:val="18"/>
          <w:szCs w:val="18"/>
        </w:rPr>
        <w:t xml:space="preserve">// </w:t>
      </w:r>
    </w:p>
    <w:p w14:paraId="2E5A925C" w14:textId="77777777" w:rsidR="00CC05DD" w:rsidRPr="00CC05DD" w:rsidRDefault="00CC05DD" w:rsidP="00CC05DD">
      <w:pPr>
        <w:ind w:firstLine="0"/>
        <w:rPr>
          <w:sz w:val="18"/>
          <w:szCs w:val="18"/>
        </w:rPr>
      </w:pPr>
      <w:r w:rsidRPr="00CC05DD">
        <w:rPr>
          <w:sz w:val="18"/>
          <w:szCs w:val="18"/>
        </w:rPr>
        <w:t xml:space="preserve">// Dependencies: </w:t>
      </w:r>
    </w:p>
    <w:p w14:paraId="63ADAFF5" w14:textId="77777777" w:rsidR="00CC05DD" w:rsidRPr="00CC05DD" w:rsidRDefault="00CC05DD" w:rsidP="00CC05DD">
      <w:pPr>
        <w:ind w:firstLine="0"/>
        <w:rPr>
          <w:sz w:val="18"/>
          <w:szCs w:val="18"/>
        </w:rPr>
      </w:pPr>
      <w:r w:rsidRPr="00CC05DD">
        <w:rPr>
          <w:sz w:val="18"/>
          <w:szCs w:val="18"/>
        </w:rPr>
        <w:t xml:space="preserve">// </w:t>
      </w:r>
    </w:p>
    <w:p w14:paraId="1944305C" w14:textId="77777777" w:rsidR="00CC05DD" w:rsidRPr="00CC05DD" w:rsidRDefault="00CC05DD" w:rsidP="00CC05DD">
      <w:pPr>
        <w:ind w:firstLine="0"/>
        <w:rPr>
          <w:sz w:val="18"/>
          <w:szCs w:val="18"/>
        </w:rPr>
      </w:pPr>
      <w:r w:rsidRPr="00CC05DD">
        <w:rPr>
          <w:sz w:val="18"/>
          <w:szCs w:val="18"/>
        </w:rPr>
        <w:t>// Revision:</w:t>
      </w:r>
    </w:p>
    <w:p w14:paraId="67FFF18B" w14:textId="77777777" w:rsidR="00CC05DD" w:rsidRPr="00CC05DD" w:rsidRDefault="00CC05DD" w:rsidP="00CC05DD">
      <w:pPr>
        <w:ind w:firstLine="0"/>
        <w:rPr>
          <w:sz w:val="18"/>
          <w:szCs w:val="18"/>
        </w:rPr>
      </w:pPr>
      <w:r w:rsidRPr="00CC05DD">
        <w:rPr>
          <w:sz w:val="18"/>
          <w:szCs w:val="18"/>
        </w:rPr>
        <w:t>// Revision 0.01 - File Created</w:t>
      </w:r>
    </w:p>
    <w:p w14:paraId="60E23D35" w14:textId="77777777" w:rsidR="00CC05DD" w:rsidRPr="00CC05DD" w:rsidRDefault="00CC05DD" w:rsidP="00CC05DD">
      <w:pPr>
        <w:ind w:firstLine="0"/>
        <w:rPr>
          <w:sz w:val="18"/>
          <w:szCs w:val="18"/>
        </w:rPr>
      </w:pPr>
      <w:r w:rsidRPr="00CC05DD">
        <w:rPr>
          <w:sz w:val="18"/>
          <w:szCs w:val="18"/>
        </w:rPr>
        <w:t>// Additional Comments:</w:t>
      </w:r>
    </w:p>
    <w:p w14:paraId="625300AE" w14:textId="77777777" w:rsidR="00CC05DD" w:rsidRPr="00CC05DD" w:rsidRDefault="00CC05DD" w:rsidP="00CC05DD">
      <w:pPr>
        <w:ind w:firstLine="0"/>
        <w:rPr>
          <w:sz w:val="18"/>
          <w:szCs w:val="18"/>
        </w:rPr>
      </w:pPr>
      <w:r w:rsidRPr="00CC05DD">
        <w:rPr>
          <w:sz w:val="18"/>
          <w:szCs w:val="18"/>
        </w:rPr>
        <w:t xml:space="preserve">// </w:t>
      </w:r>
    </w:p>
    <w:p w14:paraId="254DF8AA" w14:textId="77777777" w:rsidR="00CC05DD" w:rsidRPr="00CC05DD" w:rsidRDefault="00CC05DD" w:rsidP="00CC05DD">
      <w:pPr>
        <w:ind w:firstLine="0"/>
        <w:rPr>
          <w:sz w:val="18"/>
          <w:szCs w:val="18"/>
        </w:rPr>
      </w:pPr>
      <w:r w:rsidRPr="00CC05DD">
        <w:rPr>
          <w:sz w:val="18"/>
          <w:szCs w:val="18"/>
        </w:rPr>
        <w:t>//////////////////////////////////////////////////////////////////////////////////</w:t>
      </w:r>
    </w:p>
    <w:p w14:paraId="3B496959" w14:textId="77777777" w:rsidR="00CC05DD" w:rsidRPr="00CC05DD" w:rsidRDefault="00CC05DD" w:rsidP="00CC05DD">
      <w:pPr>
        <w:ind w:firstLine="0"/>
        <w:rPr>
          <w:sz w:val="18"/>
          <w:szCs w:val="18"/>
        </w:rPr>
      </w:pPr>
    </w:p>
    <w:p w14:paraId="0A5B6223" w14:textId="77777777" w:rsidR="00CC05DD" w:rsidRPr="00CC05DD" w:rsidRDefault="00CC05DD" w:rsidP="00CC05DD">
      <w:pPr>
        <w:ind w:firstLine="0"/>
        <w:rPr>
          <w:sz w:val="18"/>
          <w:szCs w:val="18"/>
        </w:rPr>
      </w:pPr>
      <w:r w:rsidRPr="00CC05DD">
        <w:rPr>
          <w:sz w:val="18"/>
          <w:szCs w:val="18"/>
        </w:rPr>
        <w:t>`timescale 1ns/1ps</w:t>
      </w:r>
    </w:p>
    <w:p w14:paraId="6ED09448" w14:textId="77777777" w:rsidR="00CC05DD" w:rsidRPr="00CC05DD" w:rsidRDefault="00CC05DD" w:rsidP="00CC05DD">
      <w:pPr>
        <w:ind w:firstLine="0"/>
        <w:rPr>
          <w:sz w:val="18"/>
          <w:szCs w:val="18"/>
        </w:rPr>
      </w:pPr>
      <w:r w:rsidRPr="00CC05DD">
        <w:rPr>
          <w:sz w:val="18"/>
          <w:szCs w:val="18"/>
        </w:rPr>
        <w:t>module testbench();</w:t>
      </w:r>
    </w:p>
    <w:p w14:paraId="52D57781" w14:textId="77777777" w:rsidR="00CC05DD" w:rsidRPr="00CC05DD" w:rsidRDefault="00CC05DD" w:rsidP="00CC05DD">
      <w:pPr>
        <w:ind w:firstLine="0"/>
        <w:rPr>
          <w:sz w:val="18"/>
          <w:szCs w:val="18"/>
        </w:rPr>
      </w:pPr>
    </w:p>
    <w:p w14:paraId="625678B0" w14:textId="77777777" w:rsidR="00CC05DD" w:rsidRPr="00CC05DD" w:rsidRDefault="00CC05DD" w:rsidP="00CC05DD">
      <w:pPr>
        <w:ind w:firstLine="0"/>
        <w:rPr>
          <w:sz w:val="18"/>
          <w:szCs w:val="18"/>
        </w:rPr>
      </w:pPr>
      <w:r w:rsidRPr="00CC05DD">
        <w:rPr>
          <w:sz w:val="18"/>
          <w:szCs w:val="18"/>
        </w:rPr>
        <w:t xml:space="preserve">    reg clk_tb = 0;</w:t>
      </w:r>
    </w:p>
    <w:p w14:paraId="2A60D633" w14:textId="77777777" w:rsidR="00CC05DD" w:rsidRPr="00CC05DD" w:rsidRDefault="00CC05DD" w:rsidP="00CC05DD">
      <w:pPr>
        <w:ind w:firstLine="0"/>
        <w:rPr>
          <w:sz w:val="18"/>
          <w:szCs w:val="18"/>
        </w:rPr>
      </w:pPr>
    </w:p>
    <w:p w14:paraId="60062955" w14:textId="77777777" w:rsidR="00CC05DD" w:rsidRPr="00CC05DD" w:rsidRDefault="00CC05DD" w:rsidP="00CC05DD">
      <w:pPr>
        <w:ind w:firstLine="0"/>
        <w:rPr>
          <w:sz w:val="18"/>
          <w:szCs w:val="18"/>
        </w:rPr>
      </w:pPr>
      <w:r w:rsidRPr="00CC05DD">
        <w:rPr>
          <w:sz w:val="18"/>
          <w:szCs w:val="18"/>
        </w:rPr>
        <w:t xml:space="preserve">    wire[31:0] IM_sig;</w:t>
      </w:r>
    </w:p>
    <w:p w14:paraId="676C94AB" w14:textId="77777777" w:rsidR="00CC05DD" w:rsidRPr="00CC05DD" w:rsidRDefault="00CC05DD" w:rsidP="00CC05DD">
      <w:pPr>
        <w:ind w:firstLine="0"/>
        <w:rPr>
          <w:sz w:val="18"/>
          <w:szCs w:val="18"/>
        </w:rPr>
      </w:pPr>
      <w:r w:rsidRPr="00CC05DD">
        <w:rPr>
          <w:sz w:val="18"/>
          <w:szCs w:val="18"/>
        </w:rPr>
        <w:t xml:space="preserve">    wire wreg_sig;</w:t>
      </w:r>
    </w:p>
    <w:p w14:paraId="4B904873" w14:textId="77777777" w:rsidR="00CC05DD" w:rsidRPr="00CC05DD" w:rsidRDefault="00CC05DD" w:rsidP="00CC05DD">
      <w:pPr>
        <w:ind w:firstLine="0"/>
        <w:rPr>
          <w:sz w:val="18"/>
          <w:szCs w:val="18"/>
        </w:rPr>
      </w:pPr>
      <w:r w:rsidRPr="00CC05DD">
        <w:rPr>
          <w:sz w:val="18"/>
          <w:szCs w:val="18"/>
        </w:rPr>
        <w:t xml:space="preserve">    wire m2reg_sig;</w:t>
      </w:r>
    </w:p>
    <w:p w14:paraId="793845EE" w14:textId="77777777" w:rsidR="00CC05DD" w:rsidRPr="00CC05DD" w:rsidRDefault="00CC05DD" w:rsidP="00CC05DD">
      <w:pPr>
        <w:ind w:firstLine="0"/>
        <w:rPr>
          <w:sz w:val="18"/>
          <w:szCs w:val="18"/>
        </w:rPr>
      </w:pPr>
      <w:r w:rsidRPr="00CC05DD">
        <w:rPr>
          <w:sz w:val="18"/>
          <w:szCs w:val="18"/>
        </w:rPr>
        <w:t xml:space="preserve">    wire wmem_sig;</w:t>
      </w:r>
    </w:p>
    <w:p w14:paraId="7EDFB9B6" w14:textId="77777777" w:rsidR="00CC05DD" w:rsidRPr="00CC05DD" w:rsidRDefault="00CC05DD" w:rsidP="00CC05DD">
      <w:pPr>
        <w:ind w:firstLine="0"/>
        <w:rPr>
          <w:sz w:val="18"/>
          <w:szCs w:val="18"/>
        </w:rPr>
      </w:pPr>
      <w:r w:rsidRPr="00CC05DD">
        <w:rPr>
          <w:sz w:val="18"/>
          <w:szCs w:val="18"/>
        </w:rPr>
        <w:t xml:space="preserve">    wire[3:0] aluc_sig;</w:t>
      </w:r>
    </w:p>
    <w:p w14:paraId="67E47DDD" w14:textId="77777777" w:rsidR="00CC05DD" w:rsidRPr="00CC05DD" w:rsidRDefault="00CC05DD" w:rsidP="00CC05DD">
      <w:pPr>
        <w:ind w:firstLine="0"/>
        <w:rPr>
          <w:sz w:val="18"/>
          <w:szCs w:val="18"/>
        </w:rPr>
      </w:pPr>
      <w:r w:rsidRPr="00CC05DD">
        <w:rPr>
          <w:sz w:val="18"/>
          <w:szCs w:val="18"/>
        </w:rPr>
        <w:lastRenderedPageBreak/>
        <w:t xml:space="preserve">    wire aluimm_sig;</w:t>
      </w:r>
    </w:p>
    <w:p w14:paraId="43BD8624" w14:textId="77777777" w:rsidR="00CC05DD" w:rsidRPr="00CC05DD" w:rsidRDefault="00CC05DD" w:rsidP="00CC05DD">
      <w:pPr>
        <w:ind w:firstLine="0"/>
        <w:rPr>
          <w:sz w:val="18"/>
          <w:szCs w:val="18"/>
        </w:rPr>
      </w:pPr>
      <w:r w:rsidRPr="00CC05DD">
        <w:rPr>
          <w:sz w:val="18"/>
          <w:szCs w:val="18"/>
        </w:rPr>
        <w:t xml:space="preserve">    wire[4:0] mux_sig;</w:t>
      </w:r>
    </w:p>
    <w:p w14:paraId="58CFDA69" w14:textId="77777777" w:rsidR="00CC05DD" w:rsidRPr="00CC05DD" w:rsidRDefault="00CC05DD" w:rsidP="00CC05DD">
      <w:pPr>
        <w:ind w:firstLine="0"/>
        <w:rPr>
          <w:sz w:val="18"/>
          <w:szCs w:val="18"/>
        </w:rPr>
      </w:pPr>
      <w:r w:rsidRPr="00CC05DD">
        <w:rPr>
          <w:sz w:val="18"/>
          <w:szCs w:val="18"/>
        </w:rPr>
        <w:t xml:space="preserve">    wire [5:0] qa_sig;</w:t>
      </w:r>
    </w:p>
    <w:p w14:paraId="38FAC4FD" w14:textId="77777777" w:rsidR="00CC05DD" w:rsidRPr="00CC05DD" w:rsidRDefault="00CC05DD" w:rsidP="00CC05DD">
      <w:pPr>
        <w:ind w:firstLine="0"/>
        <w:rPr>
          <w:sz w:val="18"/>
          <w:szCs w:val="18"/>
        </w:rPr>
      </w:pPr>
      <w:r w:rsidRPr="00CC05DD">
        <w:rPr>
          <w:sz w:val="18"/>
          <w:szCs w:val="18"/>
        </w:rPr>
        <w:t xml:space="preserve">    wire [5:0] qb_sig;</w:t>
      </w:r>
    </w:p>
    <w:p w14:paraId="0763E565" w14:textId="77777777" w:rsidR="00CC05DD" w:rsidRPr="00CC05DD" w:rsidRDefault="00CC05DD" w:rsidP="00CC05DD">
      <w:pPr>
        <w:ind w:firstLine="0"/>
        <w:rPr>
          <w:sz w:val="18"/>
          <w:szCs w:val="18"/>
        </w:rPr>
      </w:pPr>
      <w:r w:rsidRPr="00CC05DD">
        <w:rPr>
          <w:sz w:val="18"/>
          <w:szCs w:val="18"/>
        </w:rPr>
        <w:t xml:space="preserve">    wire [31:0] eimm_sig;</w:t>
      </w:r>
    </w:p>
    <w:p w14:paraId="1E64121C" w14:textId="77777777" w:rsidR="00CC05DD" w:rsidRPr="00CC05DD" w:rsidRDefault="00CC05DD" w:rsidP="00CC05DD">
      <w:pPr>
        <w:ind w:firstLine="0"/>
        <w:rPr>
          <w:sz w:val="18"/>
          <w:szCs w:val="18"/>
        </w:rPr>
      </w:pPr>
      <w:r w:rsidRPr="00CC05DD">
        <w:rPr>
          <w:sz w:val="18"/>
          <w:szCs w:val="18"/>
        </w:rPr>
        <w:t xml:space="preserve">    </w:t>
      </w:r>
    </w:p>
    <w:p w14:paraId="00177B6A" w14:textId="77777777" w:rsidR="00CC05DD" w:rsidRPr="00CC05DD" w:rsidRDefault="00CC05DD" w:rsidP="00CC05DD">
      <w:pPr>
        <w:ind w:firstLine="0"/>
        <w:rPr>
          <w:sz w:val="18"/>
          <w:szCs w:val="18"/>
        </w:rPr>
      </w:pPr>
      <w:r w:rsidRPr="00CC05DD">
        <w:rPr>
          <w:sz w:val="18"/>
          <w:szCs w:val="18"/>
        </w:rPr>
        <w:t xml:space="preserve">    top dut(clk_tb, IM_sig, wreg_sig, m2reg_sig, wmem_sig, aluc_sig, aluimm_sig, mux_sig, qa_sig, qb_sig, eimm_sig); // Initializing an instance of top</w:t>
      </w:r>
    </w:p>
    <w:p w14:paraId="1FE650AD" w14:textId="77777777" w:rsidR="00CC05DD" w:rsidRPr="00CC05DD" w:rsidRDefault="00CC05DD" w:rsidP="00CC05DD">
      <w:pPr>
        <w:ind w:firstLine="0"/>
        <w:rPr>
          <w:sz w:val="18"/>
          <w:szCs w:val="18"/>
        </w:rPr>
      </w:pPr>
      <w:r w:rsidRPr="00CC05DD">
        <w:rPr>
          <w:sz w:val="18"/>
          <w:szCs w:val="18"/>
        </w:rPr>
        <w:t xml:space="preserve">  </w:t>
      </w:r>
    </w:p>
    <w:p w14:paraId="61B1B50B" w14:textId="77777777" w:rsidR="00CC05DD" w:rsidRPr="00CC05DD" w:rsidRDefault="00CC05DD" w:rsidP="00CC05DD">
      <w:pPr>
        <w:ind w:firstLine="0"/>
        <w:rPr>
          <w:sz w:val="18"/>
          <w:szCs w:val="18"/>
        </w:rPr>
      </w:pPr>
      <w:r w:rsidRPr="00CC05DD">
        <w:rPr>
          <w:sz w:val="18"/>
          <w:szCs w:val="18"/>
        </w:rPr>
        <w:t xml:space="preserve">    always begin</w:t>
      </w:r>
    </w:p>
    <w:p w14:paraId="797B574F" w14:textId="77777777" w:rsidR="00CC05DD" w:rsidRPr="00CC05DD" w:rsidRDefault="00CC05DD" w:rsidP="00CC05DD">
      <w:pPr>
        <w:ind w:firstLine="0"/>
        <w:rPr>
          <w:sz w:val="18"/>
          <w:szCs w:val="18"/>
        </w:rPr>
      </w:pPr>
      <w:r w:rsidRPr="00CC05DD">
        <w:rPr>
          <w:sz w:val="18"/>
          <w:szCs w:val="18"/>
        </w:rPr>
        <w:t xml:space="preserve">        #5;</w:t>
      </w:r>
    </w:p>
    <w:p w14:paraId="0BD17C9F" w14:textId="77777777" w:rsidR="00CC05DD" w:rsidRPr="00CC05DD" w:rsidRDefault="00CC05DD" w:rsidP="00CC05DD">
      <w:pPr>
        <w:ind w:firstLine="0"/>
        <w:rPr>
          <w:sz w:val="18"/>
          <w:szCs w:val="18"/>
        </w:rPr>
      </w:pPr>
      <w:r w:rsidRPr="00CC05DD">
        <w:rPr>
          <w:sz w:val="18"/>
          <w:szCs w:val="18"/>
        </w:rPr>
        <w:t xml:space="preserve">        clk_tb = ~clk_tb; // Clock Rule</w:t>
      </w:r>
    </w:p>
    <w:p w14:paraId="7EA68A3E" w14:textId="77777777" w:rsidR="00CC05DD" w:rsidRPr="00CC05DD" w:rsidRDefault="00CC05DD" w:rsidP="00CC05DD">
      <w:pPr>
        <w:ind w:firstLine="0"/>
        <w:rPr>
          <w:sz w:val="18"/>
          <w:szCs w:val="18"/>
        </w:rPr>
      </w:pPr>
      <w:r w:rsidRPr="00CC05DD">
        <w:rPr>
          <w:sz w:val="18"/>
          <w:szCs w:val="18"/>
        </w:rPr>
        <w:t xml:space="preserve">    end</w:t>
      </w:r>
    </w:p>
    <w:p w14:paraId="56126C5A" w14:textId="77777777" w:rsidR="00CC05DD" w:rsidRPr="00CC05DD" w:rsidRDefault="00CC05DD" w:rsidP="00CC05DD">
      <w:pPr>
        <w:ind w:firstLine="0"/>
        <w:rPr>
          <w:sz w:val="18"/>
          <w:szCs w:val="18"/>
        </w:rPr>
      </w:pPr>
    </w:p>
    <w:p w14:paraId="5A020FB0" w14:textId="1BD38E0B" w:rsidR="00585174" w:rsidRDefault="00CC05DD" w:rsidP="00CC05DD">
      <w:pPr>
        <w:ind w:firstLine="0"/>
      </w:pPr>
      <w:r w:rsidRPr="00CC05DD">
        <w:rPr>
          <w:sz w:val="18"/>
          <w:szCs w:val="18"/>
        </w:rPr>
        <w:t>endmodule</w:t>
      </w:r>
    </w:p>
    <w:p w14:paraId="406A717C" w14:textId="396F06A9" w:rsidR="00827AC2" w:rsidRDefault="00827AC2" w:rsidP="00585174">
      <w:pPr>
        <w:ind w:firstLine="0"/>
      </w:pPr>
      <w:r>
        <w:rPr>
          <w:noProof/>
          <w:sz w:val="18"/>
          <w:szCs w:val="18"/>
        </w:rPr>
        <mc:AlternateContent>
          <mc:Choice Requires="wps">
            <w:drawing>
              <wp:anchor distT="0" distB="0" distL="114300" distR="114300" simplePos="0" relativeHeight="251667456" behindDoc="0" locked="1" layoutInCell="1" allowOverlap="1" wp14:anchorId="735F43C7" wp14:editId="28B826F3">
                <wp:simplePos x="0" y="0"/>
                <wp:positionH relativeFrom="column">
                  <wp:posOffset>0</wp:posOffset>
                </wp:positionH>
                <wp:positionV relativeFrom="paragraph">
                  <wp:posOffset>-635</wp:posOffset>
                </wp:positionV>
                <wp:extent cx="6199505" cy="8890"/>
                <wp:effectExtent l="0" t="0" r="29845" b="29210"/>
                <wp:wrapNone/>
                <wp:docPr id="10" name="Straight Connector 10"/>
                <wp:cNvGraphicFramePr/>
                <a:graphic xmlns:a="http://schemas.openxmlformats.org/drawingml/2006/main">
                  <a:graphicData uri="http://schemas.microsoft.com/office/word/2010/wordprocessingShape">
                    <wps:wsp>
                      <wps:cNvCnPr/>
                      <wps:spPr>
                        <a:xfrm>
                          <a:off x="0" y="0"/>
                          <a:ext cx="6199505" cy="88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80AA2"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8.1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" strokecolor="black [3213]" strokeweight=".5pt">
                <v:stroke joinstyle="miter"/>
                <w10:anchorlock/>
              </v:line>
            </w:pict>
          </mc:Fallback>
        </mc:AlternateContent>
      </w:r>
    </w:p>
    <w:p w14:paraId="41A2AE90" w14:textId="3F3210B2" w:rsidR="00827AC2" w:rsidRDefault="00034AD9" w:rsidP="00827AC2">
      <w:pPr>
        <w:ind w:firstLine="0"/>
        <w:jc w:val="both"/>
      </w:pPr>
      <w:r>
        <w:t xml:space="preserve">Note that this function really only requires the controlling of the clock through the testbench. These outputs are displayed as outputs for simplicity but the $display keyword could also have been used in place of this. </w:t>
      </w:r>
      <w:r w:rsidR="00827AC2">
        <w:t>Once again, for readability purposes, screenshots of the same code is provided with keyword color highlighting as well as indentation displayed below (with the omission of the prefacing comments).</w:t>
      </w:r>
    </w:p>
    <w:p w14:paraId="7B895640" w14:textId="77777777" w:rsidR="00942304" w:rsidRDefault="00942304" w:rsidP="00827AC2">
      <w:pPr>
        <w:ind w:firstLine="0"/>
        <w:jc w:val="both"/>
      </w:pPr>
    </w:p>
    <w:p w14:paraId="596FA593" w14:textId="7807EB13" w:rsidR="00942304" w:rsidRPr="00034AD9" w:rsidRDefault="00942304" w:rsidP="00827AC2">
      <w:pPr>
        <w:ind w:firstLine="0"/>
        <w:jc w:val="both"/>
      </w:pPr>
      <w:r>
        <w:t xml:space="preserve">The corresponding waveforms for the simulation of this design and testbench design code is also provided below the code screenshot. </w:t>
      </w:r>
      <w:r w:rsidR="00034AD9" w:rsidRPr="00034AD9">
        <w:rPr>
          <w:color w:val="FF0000"/>
        </w:rPr>
        <w:t xml:space="preserve">It should be stressed that the signals become X once more after 25 ns due to the lack of instructions past the PC’s of 100 and 104. Since most of these blocks perform calculations or selections, there is no selection to be made if there is no instruction derived from the IM. As such, they are X’s. The signals that come as outputs from the Control Unit extend </w:t>
      </w:r>
      <w:r w:rsidR="00034AD9" w:rsidRPr="00034AD9">
        <w:rPr>
          <w:color w:val="FF0000"/>
        </w:rPr>
        <w:lastRenderedPageBreak/>
        <w:t xml:space="preserve">forever PURELY BECAUSE OF THE CASE STATEMENT. No default statement was introduced since no such case was presented to account for this, and as such, with the lack of instructions, the control unit continues to output the same values as before infinitely. </w:t>
      </w:r>
      <w:r w:rsidR="00034AD9" w:rsidRPr="00034AD9">
        <w:rPr>
          <w:b/>
          <w:bCs/>
          <w:color w:val="FF0000"/>
        </w:rPr>
        <w:t>THIS IS NOT A BUG. THIS CAN BE CHANGED WITH MORE INSTRUCTIONS OR SPECIFICATION OF A DEFAULT CASE.</w:t>
      </w:r>
      <w:r w:rsidR="00034AD9" w:rsidRPr="00034AD9">
        <w:rPr>
          <w:color w:val="FF0000"/>
        </w:rPr>
        <w:t xml:space="preserve"> </w:t>
      </w:r>
      <w:r w:rsidR="00203FCC" w:rsidRPr="00034AD9">
        <w:rPr>
          <w:color w:val="FF0000"/>
        </w:rPr>
        <w:t xml:space="preserve"> </w:t>
      </w:r>
      <w:r w:rsidR="00034AD9" w:rsidRPr="00034AD9">
        <w:rPr>
          <w:color w:val="FF0000"/>
        </w:rPr>
        <w:t>All values for each signal are found on the signal and not on the left-hand sidebar. Refer to the signals themselves (those without values are logic signals).</w:t>
      </w:r>
    </w:p>
    <w:p w14:paraId="75190D7A" w14:textId="0F007C0F" w:rsidR="00942304" w:rsidRPr="00942304" w:rsidRDefault="001612FC" w:rsidP="001612FC">
      <w:pPr>
        <w:ind w:firstLine="0"/>
        <w:jc w:val="center"/>
      </w:pPr>
      <w:r>
        <w:rPr>
          <w:noProof/>
        </w:rPr>
        <w:drawing>
          <wp:inline distT="0" distB="0" distL="0" distR="0" wp14:anchorId="20A40CA4" wp14:editId="2E7960AB">
            <wp:extent cx="5153025" cy="5059984"/>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909" cy="5069689"/>
                    </a:xfrm>
                    <a:prstGeom prst="rect">
                      <a:avLst/>
                    </a:prstGeom>
                  </pic:spPr>
                </pic:pic>
              </a:graphicData>
            </a:graphic>
          </wp:inline>
        </w:drawing>
      </w:r>
    </w:p>
    <w:p w14:paraId="1580A113" w14:textId="7508397C" w:rsidR="00827AC2" w:rsidRDefault="00827AC2" w:rsidP="00942304">
      <w:pPr>
        <w:ind w:firstLine="0"/>
        <w:jc w:val="center"/>
        <w:rPr>
          <w:i/>
          <w:iCs/>
        </w:rPr>
      </w:pPr>
      <w:r>
        <w:rPr>
          <w:i/>
          <w:iCs/>
        </w:rPr>
        <w:t xml:space="preserve">Image </w:t>
      </w:r>
      <w:r w:rsidR="001612FC">
        <w:rPr>
          <w:i/>
          <w:iCs/>
        </w:rPr>
        <w:t>7</w:t>
      </w:r>
      <w:r>
        <w:rPr>
          <w:i/>
          <w:iCs/>
        </w:rPr>
        <w:t xml:space="preserve">. Screenshot of Verilog Test Bench Design </w:t>
      </w:r>
      <w:r w:rsidR="001612FC">
        <w:rPr>
          <w:i/>
          <w:iCs/>
        </w:rPr>
        <w:t>Code provided for readability and aesthetic purposes</w:t>
      </w:r>
    </w:p>
    <w:p w14:paraId="74D2FFF3" w14:textId="4C87FA7A" w:rsidR="00942304" w:rsidRDefault="00942304" w:rsidP="00942304">
      <w:pPr>
        <w:ind w:firstLine="0"/>
        <w:jc w:val="center"/>
        <w:rPr>
          <w:i/>
          <w:iCs/>
        </w:rPr>
      </w:pPr>
    </w:p>
    <w:p w14:paraId="7794E5DC" w14:textId="361D1A91" w:rsidR="00034AD9" w:rsidRPr="00827AC2" w:rsidRDefault="00034AD9" w:rsidP="00034AD9">
      <w:pPr>
        <w:ind w:firstLine="0"/>
        <w:jc w:val="center"/>
        <w:rPr>
          <w:i/>
          <w:iCs/>
        </w:rPr>
      </w:pPr>
      <w:r>
        <w:rPr>
          <w:noProof/>
        </w:rPr>
        <w:lastRenderedPageBreak/>
        <w:drawing>
          <wp:inline distT="0" distB="0" distL="0" distR="0" wp14:anchorId="06807FEE" wp14:editId="5A83CE05">
            <wp:extent cx="5943600" cy="1865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65630"/>
                    </a:xfrm>
                    <a:prstGeom prst="rect">
                      <a:avLst/>
                    </a:prstGeom>
                  </pic:spPr>
                </pic:pic>
              </a:graphicData>
            </a:graphic>
          </wp:inline>
        </w:drawing>
      </w:r>
      <w:r>
        <w:br/>
      </w:r>
      <w:r>
        <w:rPr>
          <w:i/>
          <w:iCs/>
        </w:rPr>
        <w:t xml:space="preserve">Image </w:t>
      </w:r>
      <w:r w:rsidR="001612FC">
        <w:rPr>
          <w:i/>
          <w:iCs/>
        </w:rPr>
        <w:t>8</w:t>
      </w:r>
      <w:r>
        <w:rPr>
          <w:i/>
          <w:iCs/>
        </w:rPr>
        <w:t>. Screenshot of Final Waveform</w:t>
      </w:r>
    </w:p>
    <w:p w14:paraId="612CEB5F" w14:textId="264327C7" w:rsidR="00585174" w:rsidRDefault="00585174" w:rsidP="00203FCC">
      <w:pPr>
        <w:ind w:firstLine="0"/>
        <w:jc w:val="center"/>
      </w:pPr>
    </w:p>
    <w:p w14:paraId="699986D8" w14:textId="66BB194B" w:rsidR="00D63547" w:rsidRDefault="00CC05DD" w:rsidP="00CC05DD">
      <w:pPr>
        <w:ind w:firstLine="0"/>
        <w:jc w:val="center"/>
        <w:rPr>
          <w:i/>
          <w:iCs/>
        </w:rPr>
      </w:pPr>
      <w:r>
        <w:rPr>
          <w:noProof/>
        </w:rPr>
        <w:drawing>
          <wp:inline distT="0" distB="0" distL="0" distR="0" wp14:anchorId="32C64D0E" wp14:editId="1FBA0274">
            <wp:extent cx="2827734" cy="476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7148" cy="4778356"/>
                    </a:xfrm>
                    <a:prstGeom prst="rect">
                      <a:avLst/>
                    </a:prstGeom>
                  </pic:spPr>
                </pic:pic>
              </a:graphicData>
            </a:graphic>
          </wp:inline>
        </w:drawing>
      </w:r>
    </w:p>
    <w:p w14:paraId="148AB09A" w14:textId="24E7A591" w:rsidR="00D63547" w:rsidRDefault="00D63547" w:rsidP="00203FCC">
      <w:pPr>
        <w:ind w:firstLine="0"/>
        <w:jc w:val="center"/>
        <w:rPr>
          <w:i/>
          <w:iCs/>
        </w:rPr>
      </w:pPr>
      <w:r>
        <w:rPr>
          <w:i/>
          <w:iCs/>
        </w:rPr>
        <w:t xml:space="preserve">Image </w:t>
      </w:r>
      <w:r w:rsidR="001612FC">
        <w:rPr>
          <w:i/>
          <w:iCs/>
        </w:rPr>
        <w:t>9</w:t>
      </w:r>
      <w:r>
        <w:rPr>
          <w:i/>
          <w:iCs/>
        </w:rPr>
        <w:t>. Design Schematics from the Synthesis of the Project (</w:t>
      </w:r>
      <w:r>
        <w:rPr>
          <w:b/>
          <w:bCs/>
          <w:i/>
          <w:iCs/>
        </w:rPr>
        <w:t xml:space="preserve">SYNTHESIZED DESIGN – </w:t>
      </w:r>
      <w:r>
        <w:rPr>
          <w:i/>
          <w:iCs/>
        </w:rPr>
        <w:t>xc7z010clg400-</w:t>
      </w:r>
      <w:r w:rsidR="00CC05DD">
        <w:rPr>
          <w:i/>
          <w:iCs/>
        </w:rPr>
        <w:t>1</w:t>
      </w:r>
      <w:r>
        <w:rPr>
          <w:i/>
          <w:iCs/>
        </w:rPr>
        <w:t>)</w:t>
      </w:r>
    </w:p>
    <w:p w14:paraId="52305618" w14:textId="75AC0339" w:rsidR="00CC05DD" w:rsidRDefault="00CC05DD" w:rsidP="00203FCC">
      <w:pPr>
        <w:ind w:firstLine="0"/>
        <w:jc w:val="center"/>
        <w:rPr>
          <w:i/>
          <w:iCs/>
        </w:rPr>
      </w:pPr>
      <w:r>
        <w:rPr>
          <w:noProof/>
        </w:rPr>
        <w:lastRenderedPageBreak/>
        <w:drawing>
          <wp:inline distT="0" distB="0" distL="0" distR="0" wp14:anchorId="0557F235" wp14:editId="63776008">
            <wp:extent cx="5943600" cy="40468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46855"/>
                    </a:xfrm>
                    <a:prstGeom prst="rect">
                      <a:avLst/>
                    </a:prstGeom>
                  </pic:spPr>
                </pic:pic>
              </a:graphicData>
            </a:graphic>
          </wp:inline>
        </w:drawing>
      </w:r>
    </w:p>
    <w:p w14:paraId="63048642" w14:textId="2FFB65EA" w:rsidR="00CC05DD" w:rsidRDefault="00CC05DD" w:rsidP="00203FCC">
      <w:pPr>
        <w:ind w:firstLine="0"/>
        <w:jc w:val="center"/>
        <w:rPr>
          <w:i/>
          <w:iCs/>
        </w:rPr>
      </w:pPr>
      <w:r>
        <w:rPr>
          <w:i/>
          <w:iCs/>
        </w:rPr>
        <w:t>Image 1</w:t>
      </w:r>
      <w:r w:rsidR="001612FC">
        <w:rPr>
          <w:i/>
          <w:iCs/>
        </w:rPr>
        <w:t>0</w:t>
      </w:r>
      <w:r>
        <w:rPr>
          <w:i/>
          <w:iCs/>
        </w:rPr>
        <w:t>. A close-up of what zooming into the center yields. Everything could not be zoomed in on for space’s sake.</w:t>
      </w:r>
    </w:p>
    <w:p w14:paraId="0F261C77" w14:textId="50F31990" w:rsidR="00203FCC" w:rsidRDefault="000F5D6B" w:rsidP="00203FCC">
      <w:pPr>
        <w:ind w:firstLine="0"/>
        <w:jc w:val="center"/>
        <w:rPr>
          <w:i/>
          <w:iCs/>
        </w:rPr>
      </w:pPr>
      <w:r>
        <w:rPr>
          <w:noProof/>
        </w:rPr>
        <w:drawing>
          <wp:inline distT="0" distB="0" distL="0" distR="0" wp14:anchorId="19287BA9" wp14:editId="2E7F779C">
            <wp:extent cx="5943600" cy="2782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82570"/>
                    </a:xfrm>
                    <a:prstGeom prst="rect">
                      <a:avLst/>
                    </a:prstGeom>
                  </pic:spPr>
                </pic:pic>
              </a:graphicData>
            </a:graphic>
          </wp:inline>
        </w:drawing>
      </w:r>
    </w:p>
    <w:p w14:paraId="64C88465" w14:textId="3747DC65" w:rsidR="00203FCC" w:rsidRDefault="00203FCC" w:rsidP="00203FCC">
      <w:pPr>
        <w:ind w:firstLine="0"/>
        <w:jc w:val="center"/>
        <w:rPr>
          <w:i/>
          <w:iCs/>
        </w:rPr>
      </w:pPr>
      <w:r>
        <w:rPr>
          <w:i/>
          <w:iCs/>
        </w:rPr>
        <w:t>Image 1</w:t>
      </w:r>
      <w:r w:rsidR="001612FC">
        <w:rPr>
          <w:i/>
          <w:iCs/>
        </w:rPr>
        <w:t>1</w:t>
      </w:r>
      <w:r>
        <w:rPr>
          <w:i/>
          <w:iCs/>
        </w:rPr>
        <w:t>. Snapshot of the I/O Planning</w:t>
      </w:r>
    </w:p>
    <w:p w14:paraId="184DCB6A" w14:textId="50049359" w:rsidR="00203FCC" w:rsidRDefault="00CC05DD" w:rsidP="00203FCC">
      <w:pPr>
        <w:ind w:firstLine="0"/>
        <w:jc w:val="center"/>
        <w:rPr>
          <w:i/>
          <w:iCs/>
        </w:rPr>
      </w:pPr>
      <w:r>
        <w:rPr>
          <w:noProof/>
        </w:rPr>
        <w:lastRenderedPageBreak/>
        <w:drawing>
          <wp:inline distT="0" distB="0" distL="0" distR="0" wp14:anchorId="5A959A18" wp14:editId="38455F9D">
            <wp:extent cx="4829175" cy="5267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175" cy="5267325"/>
                    </a:xfrm>
                    <a:prstGeom prst="rect">
                      <a:avLst/>
                    </a:prstGeom>
                  </pic:spPr>
                </pic:pic>
              </a:graphicData>
            </a:graphic>
          </wp:inline>
        </w:drawing>
      </w:r>
    </w:p>
    <w:p w14:paraId="4C7B538D" w14:textId="348E5AF3" w:rsidR="00203FCC" w:rsidRDefault="00203FCC" w:rsidP="00D63547">
      <w:pPr>
        <w:ind w:firstLine="0"/>
        <w:jc w:val="center"/>
        <w:rPr>
          <w:i/>
          <w:iCs/>
        </w:rPr>
      </w:pPr>
      <w:r>
        <w:rPr>
          <w:i/>
          <w:iCs/>
        </w:rPr>
        <w:t>Image 1</w:t>
      </w:r>
      <w:r w:rsidR="001612FC">
        <w:rPr>
          <w:i/>
          <w:iCs/>
        </w:rPr>
        <w:t>2</w:t>
      </w:r>
      <w:r>
        <w:rPr>
          <w:i/>
          <w:iCs/>
        </w:rPr>
        <w:t>. Snapshot of the Floor Planning</w:t>
      </w:r>
    </w:p>
    <w:p w14:paraId="5727A3A0" w14:textId="2815A712" w:rsidR="00D63547" w:rsidRDefault="00D63547" w:rsidP="00D63547">
      <w:pPr>
        <w:ind w:firstLine="0"/>
        <w:jc w:val="both"/>
      </w:pPr>
      <w:r>
        <w:t xml:space="preserve">Images </w:t>
      </w:r>
      <w:r w:rsidR="00B41706">
        <w:t xml:space="preserve">14 through 16 provide the design schematic of the synthesized design and snapshots of the I/O and Floor planning of the same. </w:t>
      </w:r>
      <w:r w:rsidR="002C0CAD">
        <w:t xml:space="preserve">It was difficult to discern which was which due to GUI errors, so the same choices of images were taken as the first lab. </w:t>
      </w:r>
      <w:r w:rsidR="00B41706">
        <w:t>Note that the schematic provided could not be zoomed or resized in any way to make it clearer or larger. The information of the schematic is provided just above the design, in the same bar where the number of cells and such are mentioned.</w:t>
      </w:r>
      <w:r w:rsidR="000F5D6B">
        <w:t xml:space="preserve"> Specifics can be conducted within the project itself. The vertical layout was indeterminable though, </w:t>
      </w:r>
      <w:r w:rsidR="000F5D6B">
        <w:lastRenderedPageBreak/>
        <w:t>and as such, cannot be zoomed in on without cutting a large portion out (or without having to post 20 or so snapshots).</w:t>
      </w:r>
    </w:p>
    <w:p w14:paraId="2A657B8F" w14:textId="77777777" w:rsidR="00B41706" w:rsidRDefault="00B41706" w:rsidP="00D63547">
      <w:pPr>
        <w:ind w:firstLine="0"/>
        <w:jc w:val="both"/>
      </w:pPr>
    </w:p>
    <w:p w14:paraId="746A73A7" w14:textId="145377B2" w:rsidR="00B41706" w:rsidRPr="00D63547" w:rsidRDefault="00B41706" w:rsidP="00D63547">
      <w:pPr>
        <w:ind w:firstLine="0"/>
        <w:jc w:val="both"/>
      </w:pPr>
      <w:r>
        <w:t>With this, the requirements specified by the lab’s instructions are concluded. To recap, the specified device was used in this lab, which was done in Vivado</w:t>
      </w:r>
      <w:r w:rsidR="000F5D6B">
        <w:t>.</w:t>
      </w:r>
      <w:r>
        <w:t xml:space="preserve"> The Verilog design code as well as test bench code were both provided (albeit not with the 2x line spacing condition</w:t>
      </w:r>
      <w:r w:rsidR="00D25D81">
        <w:t xml:space="preserve"> in both cases</w:t>
      </w:r>
      <w:r>
        <w:t xml:space="preserve">, but with 1x </w:t>
      </w:r>
      <w:r w:rsidR="00D25D81">
        <w:t xml:space="preserve">in the larger one </w:t>
      </w:r>
      <w:r>
        <w:t>in order to fit the code into as compact a space as possible</w:t>
      </w:r>
      <w:r w:rsidR="00D25D81">
        <w:t xml:space="preserve"> – which still ended up being large</w:t>
      </w:r>
      <w:r>
        <w:t xml:space="preserve">). The code accounted for the </w:t>
      </w:r>
      <w:r w:rsidR="000F5D6B">
        <w:t>blocks 1 and 2 of the basic CPU requested</w:t>
      </w:r>
      <w:r>
        <w:t xml:space="preserve">. Snapshots of the same were also provided in order to supplement readability and aesthetics such as indentations and comments.  </w:t>
      </w:r>
      <w:r w:rsidR="000F5D6B">
        <w:t>The waveform</w:t>
      </w:r>
      <w:r>
        <w:t xml:space="preserve"> resulting from the verification of my design using the simulation software were also provided, with all the specified signals shown</w:t>
      </w:r>
      <w:r w:rsidR="000F5D6B">
        <w:t xml:space="preserve">. </w:t>
      </w:r>
      <w:r>
        <w:t xml:space="preserve">The waveforms cover a timing period from 0 till </w:t>
      </w:r>
      <w:r w:rsidR="000F5D6B">
        <w:t>25</w:t>
      </w:r>
      <w:r>
        <w:t xml:space="preserve"> ns</w:t>
      </w:r>
      <w:r w:rsidR="000F5D6B">
        <w:t>, since this is all the time necessary for 2-3 clock cycles (by which time the instructions will have come to pass)</w:t>
      </w:r>
      <w:r>
        <w:t xml:space="preserve">. Additionally, the design was synthesized and the design schematics of this as well as the I/O and Floor planning designs were provided in snapshots (images 14 through 16). The cover page requirements were met to the best of my ability, and this project will be uploaded as </w:t>
      </w:r>
      <w:r w:rsidR="000F5D6B">
        <w:t>a W</w:t>
      </w:r>
      <w:r>
        <w:t>ord file (with no use of LaTex).</w:t>
      </w:r>
    </w:p>
    <w:sectPr w:rsidR="00B41706" w:rsidRPr="00D63547">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610F20" w14:textId="77777777" w:rsidR="00DA40B3" w:rsidRDefault="00DA40B3">
      <w:pPr>
        <w:spacing w:line="240" w:lineRule="auto"/>
      </w:pPr>
      <w:r>
        <w:separator/>
      </w:r>
    </w:p>
    <w:p w14:paraId="768E073A" w14:textId="77777777" w:rsidR="00DA40B3" w:rsidRDefault="00DA40B3"/>
  </w:endnote>
  <w:endnote w:type="continuationSeparator" w:id="0">
    <w:p w14:paraId="53FB7A74" w14:textId="77777777" w:rsidR="00DA40B3" w:rsidRDefault="00DA40B3">
      <w:pPr>
        <w:spacing w:line="240" w:lineRule="auto"/>
      </w:pPr>
      <w:r>
        <w:continuationSeparator/>
      </w:r>
    </w:p>
    <w:p w14:paraId="71959F49" w14:textId="77777777" w:rsidR="00DA40B3" w:rsidRDefault="00DA40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66C82" w14:textId="77777777" w:rsidR="00DA40B3" w:rsidRDefault="00DA40B3">
      <w:pPr>
        <w:spacing w:line="240" w:lineRule="auto"/>
      </w:pPr>
      <w:r>
        <w:separator/>
      </w:r>
    </w:p>
    <w:p w14:paraId="2CFD932A" w14:textId="77777777" w:rsidR="00DA40B3" w:rsidRDefault="00DA40B3"/>
  </w:footnote>
  <w:footnote w:type="continuationSeparator" w:id="0">
    <w:p w14:paraId="7D679528" w14:textId="77777777" w:rsidR="00DA40B3" w:rsidRDefault="00DA40B3">
      <w:pPr>
        <w:spacing w:line="240" w:lineRule="auto"/>
      </w:pPr>
      <w:r>
        <w:continuationSeparator/>
      </w:r>
    </w:p>
    <w:p w14:paraId="09D21E9D" w14:textId="77777777" w:rsidR="00DA40B3" w:rsidRDefault="00DA40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7C4B3" w14:textId="70716B16" w:rsidR="00E81978" w:rsidRDefault="00B41706">
    <w:pPr>
      <w:pStyle w:val="Header"/>
    </w:pPr>
    <w:r>
      <w:rPr>
        <w:rStyle w:val="Strong"/>
      </w:rPr>
      <w:t xml:space="preserve">LAB </w:t>
    </w:r>
    <w:r w:rsidR="00E50223">
      <w:rPr>
        <w:rStyle w:val="Strong"/>
      </w:rPr>
      <w:t>3</w:t>
    </w:r>
    <w:r>
      <w:rPr>
        <w:rStyle w:val="Strong"/>
      </w:rPr>
      <w:t xml:space="preserve"> – CMPEN 331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85D60" w14:textId="5B2C4AC1" w:rsidR="00E81978" w:rsidRDefault="00B41706">
    <w:pPr>
      <w:pStyle w:val="Header"/>
      <w:rPr>
        <w:rStyle w:val="Strong"/>
      </w:rPr>
    </w:pPr>
    <w:r>
      <w:t xml:space="preserve">Lab </w:t>
    </w:r>
    <w:r w:rsidR="00E50223">
      <w:t>3</w:t>
    </w:r>
    <w:r>
      <w:t xml:space="preserve"> – CMPEN 331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DF"/>
    <w:rsid w:val="00034AD9"/>
    <w:rsid w:val="000D3F41"/>
    <w:rsid w:val="000F5D6B"/>
    <w:rsid w:val="001612FC"/>
    <w:rsid w:val="00203FCC"/>
    <w:rsid w:val="00221334"/>
    <w:rsid w:val="002C0CAD"/>
    <w:rsid w:val="00355DCA"/>
    <w:rsid w:val="00551A02"/>
    <w:rsid w:val="005534FA"/>
    <w:rsid w:val="00585174"/>
    <w:rsid w:val="005D3A03"/>
    <w:rsid w:val="00624A48"/>
    <w:rsid w:val="008002C0"/>
    <w:rsid w:val="00827AC2"/>
    <w:rsid w:val="008C5323"/>
    <w:rsid w:val="00942304"/>
    <w:rsid w:val="009A6A3B"/>
    <w:rsid w:val="009E0D5F"/>
    <w:rsid w:val="00B41706"/>
    <w:rsid w:val="00B775D8"/>
    <w:rsid w:val="00B823AA"/>
    <w:rsid w:val="00B94EDF"/>
    <w:rsid w:val="00BA45DB"/>
    <w:rsid w:val="00BF4184"/>
    <w:rsid w:val="00C0601E"/>
    <w:rsid w:val="00C31D30"/>
    <w:rsid w:val="00C60FCE"/>
    <w:rsid w:val="00CC05DD"/>
    <w:rsid w:val="00CD6E39"/>
    <w:rsid w:val="00CF6E91"/>
    <w:rsid w:val="00D25D81"/>
    <w:rsid w:val="00D63547"/>
    <w:rsid w:val="00D85B68"/>
    <w:rsid w:val="00DA40B3"/>
    <w:rsid w:val="00E2394A"/>
    <w:rsid w:val="00E50223"/>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3A6AC"/>
  <w15:chartTrackingRefBased/>
  <w15:docId w15:val="{B8F89EFD-D5EF-4403-B85E-455B6344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r\AppData\Local\Microsoft\Office\16.0\DTS\en-US%7b1C96D95A-5BAA-409D-AF20-55B65EA0D84F%7d\%7b95B18AF4-8B99-4E4E-93F9-FCDF3E70CBB8%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272DDE6F0B344439F1649FE6FBF8EF2"/>
        <w:category>
          <w:name w:val="General"/>
          <w:gallery w:val="placeholder"/>
        </w:category>
        <w:types>
          <w:type w:val="bbPlcHdr"/>
        </w:types>
        <w:behaviors>
          <w:behavior w:val="content"/>
        </w:behaviors>
        <w:guid w:val="{1D518374-5614-48AB-8613-C80B07F91C51}"/>
      </w:docPartPr>
      <w:docPartBody>
        <w:p w:rsidR="00927688" w:rsidRDefault="005E6470">
          <w:pPr>
            <w:pStyle w:val="D272DDE6F0B344439F1649FE6FBF8EF2"/>
          </w:pPr>
          <w:r>
            <w:t>[Title Here, up to 12 Words, on One to Two Lines]</w:t>
          </w:r>
        </w:p>
      </w:docPartBody>
    </w:docPart>
    <w:docPart>
      <w:docPartPr>
        <w:name w:val="61AD67B2A148457A9CB4AA86B6147404"/>
        <w:category>
          <w:name w:val="General"/>
          <w:gallery w:val="placeholder"/>
        </w:category>
        <w:types>
          <w:type w:val="bbPlcHdr"/>
        </w:types>
        <w:behaviors>
          <w:behavior w:val="content"/>
        </w:behaviors>
        <w:guid w:val="{3FA2039D-DAB1-4EC3-86EC-6D682CE10A28}"/>
      </w:docPartPr>
      <w:docPartBody>
        <w:p w:rsidR="00927688" w:rsidRDefault="005E6470">
          <w:pPr>
            <w:pStyle w:val="61AD67B2A148457A9CB4AA86B614740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C5"/>
    <w:rsid w:val="000C44E1"/>
    <w:rsid w:val="005E6470"/>
    <w:rsid w:val="006F2FC5"/>
    <w:rsid w:val="0092768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72DDE6F0B344439F1649FE6FBF8EF2">
    <w:name w:val="D272DDE6F0B344439F1649FE6FBF8EF2"/>
  </w:style>
  <w:style w:type="character" w:styleId="Emphasis">
    <w:name w:val="Emphasis"/>
    <w:basedOn w:val="DefaultParagraphFont"/>
    <w:uiPriority w:val="4"/>
    <w:unhideWhenUsed/>
    <w:qFormat/>
    <w:rPr>
      <w:i/>
      <w:iCs/>
    </w:rPr>
  </w:style>
  <w:style w:type="paragraph" w:customStyle="1" w:styleId="61AD67B2A148457A9CB4AA86B6147404">
    <w:name w:val="61AD67B2A148457A9CB4AA86B6147404"/>
  </w:style>
  <w:style w:type="character" w:styleId="PlaceholderText">
    <w:name w:val="Placeholder Text"/>
    <w:basedOn w:val="DefaultParagraphFont"/>
    <w:uiPriority w:val="99"/>
    <w:semiHidden/>
    <w:rsid w:val="006F2FC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{95B18AF4-8B99-4E4E-93F9-FCDF3E70CBB8}tf03982351_win32</Template>
  <TotalTime>156</TotalTime>
  <Pages>19</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Verilog Test Bench Design Code</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 Test Bench Design Code</dc:title>
  <dc:subject/>
  <dc:creator>Anand Rajan</dc:creator>
  <cp:keywords/>
  <dc:description/>
  <cp:lastModifiedBy>Rajan, Anand</cp:lastModifiedBy>
  <cp:revision>8</cp:revision>
  <dcterms:created xsi:type="dcterms:W3CDTF">2021-03-23T00:51:00Z</dcterms:created>
  <dcterms:modified xsi:type="dcterms:W3CDTF">2021-03-23T03:27:00Z</dcterms:modified>
</cp:coreProperties>
</file>