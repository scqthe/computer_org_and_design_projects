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6ECC1" w14:textId="6FC6FC15" w:rsidR="00E81978" w:rsidRDefault="00E86EED">
      <w:pPr>
        <w:pStyle w:val="Title"/>
      </w:pPr>
      <w:sdt>
        <w:sdtPr>
          <w:alias w:val="Title:"/>
          <w:tag w:val="Title:"/>
          <w:id w:val="726351117"/>
          <w:placeholder>
            <w:docPart w:val="D272DDE6F0B344439F1649FE6FBF8EF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FC0833">
            <w:t>MARS Simulator Tutorial</w:t>
          </w:r>
        </w:sdtContent>
      </w:sdt>
    </w:p>
    <w:p w14:paraId="0525AE50" w14:textId="77777777" w:rsidR="00B823AA" w:rsidRDefault="00B94EDF" w:rsidP="00B823AA">
      <w:pPr>
        <w:pStyle w:val="Title2"/>
      </w:pPr>
      <w:r>
        <w:t>Anand Rajan</w:t>
      </w:r>
    </w:p>
    <w:p w14:paraId="119CF2D4" w14:textId="77777777" w:rsidR="00E81978" w:rsidRDefault="00B94EDF" w:rsidP="00B823AA">
      <w:pPr>
        <w:pStyle w:val="Title2"/>
      </w:pPr>
      <w:r>
        <w:t>Pennsylvania State University, University Park</w:t>
      </w:r>
    </w:p>
    <w:p w14:paraId="4D1C7898" w14:textId="77777777" w:rsidR="00E81978" w:rsidRDefault="00B94EDF">
      <w:pPr>
        <w:pStyle w:val="Title"/>
      </w:pPr>
      <w:r>
        <w:t>Section 002R</w:t>
      </w:r>
    </w:p>
    <w:p w14:paraId="584B474B" w14:textId="77777777" w:rsidR="00E81978" w:rsidRDefault="00B94EDF" w:rsidP="00B823AA">
      <w:pPr>
        <w:pStyle w:val="Title2"/>
      </w:pPr>
      <w:r>
        <w:t>CMPEN 331</w:t>
      </w:r>
    </w:p>
    <w:p w14:paraId="464A94F7" w14:textId="1AFAE74D" w:rsidR="00FC0833" w:rsidRDefault="00FC0833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26884466" w14:textId="57665695" w:rsidR="00B41706" w:rsidRPr="006F7BDA" w:rsidRDefault="00FC0833" w:rsidP="00D63547">
      <w:pPr>
        <w:ind w:firstLine="0"/>
        <w:jc w:val="both"/>
        <w:rPr>
          <w:sz w:val="22"/>
          <w:szCs w:val="22"/>
        </w:rPr>
      </w:pPr>
      <w:r w:rsidRPr="006F7BDA">
        <w:rPr>
          <w:sz w:val="22"/>
          <w:szCs w:val="22"/>
        </w:rPr>
        <w:lastRenderedPageBreak/>
        <w:t>Q1. When the given program is written, assembled, and run, the following line is what is printed from the Run I/O Screen in the MARS Simulator.</w:t>
      </w:r>
    </w:p>
    <w:p w14:paraId="0C148872" w14:textId="6EB25EB7" w:rsidR="00FC0833" w:rsidRPr="006F7BDA" w:rsidRDefault="00FC0833" w:rsidP="00FC0833">
      <w:pPr>
        <w:ind w:firstLine="0"/>
        <w:jc w:val="center"/>
        <w:rPr>
          <w:sz w:val="22"/>
          <w:szCs w:val="22"/>
        </w:rPr>
      </w:pPr>
      <w:r w:rsidRPr="006F7BDA">
        <w:rPr>
          <w:noProof/>
          <w:sz w:val="22"/>
          <w:szCs w:val="22"/>
        </w:rPr>
        <w:drawing>
          <wp:inline distT="0" distB="0" distL="0" distR="0" wp14:anchorId="46F81A0A" wp14:editId="370BCA80">
            <wp:extent cx="2524125" cy="118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7277" w14:textId="77777777" w:rsidR="00FC0833" w:rsidRPr="006F7BDA" w:rsidRDefault="00FC0833" w:rsidP="00FC0833">
      <w:pPr>
        <w:ind w:firstLine="0"/>
        <w:jc w:val="center"/>
        <w:rPr>
          <w:sz w:val="22"/>
          <w:szCs w:val="22"/>
        </w:rPr>
      </w:pPr>
    </w:p>
    <w:p w14:paraId="7D482BAF" w14:textId="29257B4D" w:rsidR="00FC0833" w:rsidRPr="006F7BDA" w:rsidRDefault="00FC0833" w:rsidP="00FC0833">
      <w:pPr>
        <w:ind w:firstLine="0"/>
        <w:jc w:val="both"/>
        <w:rPr>
          <w:sz w:val="22"/>
          <w:szCs w:val="22"/>
        </w:rPr>
      </w:pPr>
      <w:r w:rsidRPr="006F7BDA">
        <w:rPr>
          <w:sz w:val="22"/>
          <w:szCs w:val="22"/>
        </w:rPr>
        <w:t>Q2. When the program ends, the value in register $t7 is provided by the following row-wise information:</w:t>
      </w:r>
    </w:p>
    <w:p w14:paraId="1DF80135" w14:textId="15EF56F0" w:rsidR="00FC0833" w:rsidRPr="006F7BDA" w:rsidRDefault="00FC0833" w:rsidP="00FC0833">
      <w:pPr>
        <w:ind w:firstLine="0"/>
        <w:jc w:val="both"/>
        <w:rPr>
          <w:sz w:val="22"/>
          <w:szCs w:val="22"/>
        </w:rPr>
      </w:pPr>
      <w:r w:rsidRPr="006F7BDA">
        <w:rPr>
          <w:noProof/>
          <w:sz w:val="22"/>
          <w:szCs w:val="22"/>
        </w:rPr>
        <w:drawing>
          <wp:inline distT="0" distB="0" distL="0" distR="0" wp14:anchorId="4823244C" wp14:editId="05F4A875">
            <wp:extent cx="5943600" cy="15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0523" w14:textId="0A7C01F7" w:rsidR="00FC0833" w:rsidRPr="006F7BDA" w:rsidRDefault="00FC0833" w:rsidP="00FC0833">
      <w:pPr>
        <w:ind w:firstLine="0"/>
        <w:jc w:val="both"/>
        <w:rPr>
          <w:sz w:val="22"/>
          <w:szCs w:val="22"/>
        </w:rPr>
      </w:pPr>
      <w:r w:rsidRPr="006F7BDA">
        <w:rPr>
          <w:sz w:val="22"/>
          <w:szCs w:val="22"/>
        </w:rPr>
        <w:t>This tells us that the value stored in the register is 0x00002710 in hexadecimal. In decimal, this value comes out to be 10,000.</w:t>
      </w:r>
    </w:p>
    <w:p w14:paraId="5264110F" w14:textId="63EF4C5B" w:rsidR="00FC0833" w:rsidRPr="006F7BDA" w:rsidRDefault="00FC0833" w:rsidP="00FC0833">
      <w:pPr>
        <w:ind w:firstLine="0"/>
        <w:jc w:val="both"/>
        <w:rPr>
          <w:sz w:val="22"/>
          <w:szCs w:val="22"/>
        </w:rPr>
      </w:pPr>
    </w:p>
    <w:p w14:paraId="6E512C14" w14:textId="4F2B0D51" w:rsidR="00FC0833" w:rsidRPr="006F7BDA" w:rsidRDefault="00FC0833" w:rsidP="00FC0833">
      <w:pPr>
        <w:ind w:firstLine="0"/>
        <w:jc w:val="both"/>
        <w:rPr>
          <w:sz w:val="22"/>
          <w:szCs w:val="22"/>
        </w:rPr>
      </w:pPr>
      <w:r w:rsidRPr="006F7BDA">
        <w:rPr>
          <w:sz w:val="22"/>
          <w:szCs w:val="22"/>
        </w:rPr>
        <w:t xml:space="preserve">Q3. </w:t>
      </w:r>
      <w:r w:rsidR="0061751B" w:rsidRPr="006F7BDA">
        <w:rPr>
          <w:sz w:val="22"/>
          <w:szCs w:val="22"/>
        </w:rPr>
        <w:t xml:space="preserve">When the breakpoint is added at line 13 of the assembler code, and that single line is run, the register $t8 is highlighted, then the next instruction highlights $t9. This implies that that instruction was changing $t8, but being the first iteration, it </w:t>
      </w:r>
      <w:proofErr w:type="gramStart"/>
      <w:r w:rsidR="0061751B" w:rsidRPr="006F7BDA">
        <w:rPr>
          <w:sz w:val="22"/>
          <w:szCs w:val="22"/>
        </w:rPr>
        <w:t>didn’t</w:t>
      </w:r>
      <w:proofErr w:type="gramEnd"/>
      <w:r w:rsidR="0061751B" w:rsidRPr="006F7BDA">
        <w:rPr>
          <w:sz w:val="22"/>
          <w:szCs w:val="22"/>
        </w:rPr>
        <w:t xml:space="preserve"> change the value at all. On the second iteration, $at, $t0, $t6, and $t7 have all been incremented by one. $t7 is </w:t>
      </w:r>
      <w:proofErr w:type="gramStart"/>
      <w:r w:rsidR="0061751B" w:rsidRPr="006F7BDA">
        <w:rPr>
          <w:sz w:val="22"/>
          <w:szCs w:val="22"/>
        </w:rPr>
        <w:t>actually incremented</w:t>
      </w:r>
      <w:proofErr w:type="gramEnd"/>
      <w:r w:rsidR="0061751B" w:rsidRPr="006F7BDA">
        <w:rPr>
          <w:sz w:val="22"/>
          <w:szCs w:val="22"/>
        </w:rPr>
        <w:t xml:space="preserve"> on the very previous step. On the breakpoint, the lo register is highlighted, and increments after being run. The next step highlights $t8, which </w:t>
      </w:r>
      <w:proofErr w:type="gramStart"/>
      <w:r w:rsidR="0061751B" w:rsidRPr="006F7BDA">
        <w:rPr>
          <w:sz w:val="22"/>
          <w:szCs w:val="22"/>
        </w:rPr>
        <w:t>doesn’t</w:t>
      </w:r>
      <w:proofErr w:type="gramEnd"/>
      <w:r w:rsidR="0061751B" w:rsidRPr="006F7BDA">
        <w:rPr>
          <w:sz w:val="22"/>
          <w:szCs w:val="22"/>
        </w:rPr>
        <w:t xml:space="preserve"> get changed but $t9 does. Again, on the third iteration, $t0 is incremented by one, $t6 is incremented by one, and $t7 is incremented by 3 on the very previous step (likely because it stores the value of the square). On the actual step, lo is also saved to the same value as $t6, and $t8 is highlighted as it will be changed in the next step ($t9 gets changed next). This forms a visible cycle of constant changes in the same registers as that breakpoint is hit and then iterated through cycle after cycle. This will end when $t0 stores a value </w:t>
      </w:r>
      <w:r w:rsidR="006F7BDA" w:rsidRPr="006F7BDA">
        <w:rPr>
          <w:sz w:val="22"/>
          <w:szCs w:val="22"/>
        </w:rPr>
        <w:t>greater than 100.</w:t>
      </w:r>
    </w:p>
    <w:sectPr w:rsidR="00FC0833" w:rsidRPr="006F7BDA">
      <w:headerReference w:type="default" r:id="rId10"/>
      <w:headerReference w:type="firs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5E2880" w14:textId="77777777" w:rsidR="00E86EED" w:rsidRDefault="00E86EED">
      <w:pPr>
        <w:spacing w:line="240" w:lineRule="auto"/>
      </w:pPr>
      <w:r>
        <w:separator/>
      </w:r>
    </w:p>
    <w:p w14:paraId="58446F25" w14:textId="77777777" w:rsidR="00E86EED" w:rsidRDefault="00E86EED"/>
  </w:endnote>
  <w:endnote w:type="continuationSeparator" w:id="0">
    <w:p w14:paraId="5249DE9E" w14:textId="77777777" w:rsidR="00E86EED" w:rsidRDefault="00E86EED">
      <w:pPr>
        <w:spacing w:line="240" w:lineRule="auto"/>
      </w:pPr>
      <w:r>
        <w:continuationSeparator/>
      </w:r>
    </w:p>
    <w:p w14:paraId="76EE3B79" w14:textId="77777777" w:rsidR="00E86EED" w:rsidRDefault="00E86E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AF6326" w14:textId="77777777" w:rsidR="00E86EED" w:rsidRDefault="00E86EED">
      <w:pPr>
        <w:spacing w:line="240" w:lineRule="auto"/>
      </w:pPr>
      <w:r>
        <w:separator/>
      </w:r>
    </w:p>
    <w:p w14:paraId="727B85A3" w14:textId="77777777" w:rsidR="00E86EED" w:rsidRDefault="00E86EED"/>
  </w:footnote>
  <w:footnote w:type="continuationSeparator" w:id="0">
    <w:p w14:paraId="555D7D33" w14:textId="77777777" w:rsidR="00E86EED" w:rsidRDefault="00E86EED">
      <w:pPr>
        <w:spacing w:line="240" w:lineRule="auto"/>
      </w:pPr>
      <w:r>
        <w:continuationSeparator/>
      </w:r>
    </w:p>
    <w:p w14:paraId="7E98F8AC" w14:textId="77777777" w:rsidR="00E86EED" w:rsidRDefault="00E86E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EAB78A" w14:textId="03214C91" w:rsidR="00E81978" w:rsidRDefault="00B41706">
    <w:pPr>
      <w:pStyle w:val="Header"/>
    </w:pPr>
    <w:r>
      <w:rPr>
        <w:rStyle w:val="Strong"/>
      </w:rPr>
      <w:t xml:space="preserve">LAB </w:t>
    </w:r>
    <w:r w:rsidR="00FC0833">
      <w:rPr>
        <w:rStyle w:val="Strong"/>
      </w:rPr>
      <w:t>2</w:t>
    </w:r>
    <w:r>
      <w:rPr>
        <w:rStyle w:val="Strong"/>
      </w:rPr>
      <w:t xml:space="preserve"> – CMPEN 331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2FB3A" w14:textId="0FA98A4B" w:rsidR="00E81978" w:rsidRDefault="00B41706">
    <w:pPr>
      <w:pStyle w:val="Header"/>
      <w:rPr>
        <w:rStyle w:val="Strong"/>
      </w:rPr>
    </w:pPr>
    <w:r>
      <w:t xml:space="preserve">Lab </w:t>
    </w:r>
    <w:r w:rsidR="00FC0833">
      <w:t>2</w:t>
    </w:r>
    <w:r>
      <w:t xml:space="preserve"> – CMPEN 331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EDF"/>
    <w:rsid w:val="000D3F41"/>
    <w:rsid w:val="00203FCC"/>
    <w:rsid w:val="00221334"/>
    <w:rsid w:val="00355DCA"/>
    <w:rsid w:val="00551A02"/>
    <w:rsid w:val="005534FA"/>
    <w:rsid w:val="00585174"/>
    <w:rsid w:val="005D3A03"/>
    <w:rsid w:val="0061751B"/>
    <w:rsid w:val="006F7BDA"/>
    <w:rsid w:val="008002C0"/>
    <w:rsid w:val="00827AC2"/>
    <w:rsid w:val="008C5323"/>
    <w:rsid w:val="00942304"/>
    <w:rsid w:val="009A6A3B"/>
    <w:rsid w:val="009E0D5F"/>
    <w:rsid w:val="00B41706"/>
    <w:rsid w:val="00B775D8"/>
    <w:rsid w:val="00B823AA"/>
    <w:rsid w:val="00B94EDF"/>
    <w:rsid w:val="00BA45DB"/>
    <w:rsid w:val="00BF4184"/>
    <w:rsid w:val="00C0601E"/>
    <w:rsid w:val="00C31D30"/>
    <w:rsid w:val="00CD6E39"/>
    <w:rsid w:val="00CF6E91"/>
    <w:rsid w:val="00D63547"/>
    <w:rsid w:val="00D85B68"/>
    <w:rsid w:val="00E2394A"/>
    <w:rsid w:val="00E6004D"/>
    <w:rsid w:val="00E81978"/>
    <w:rsid w:val="00E86EED"/>
    <w:rsid w:val="00F379B7"/>
    <w:rsid w:val="00F525FA"/>
    <w:rsid w:val="00FC0833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A45BF"/>
  <w15:chartTrackingRefBased/>
  <w15:docId w15:val="{B8F89EFD-D5EF-4403-B85E-455B6344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nr\AppData\Local\Microsoft\Office\16.0\DTS\en-US%7b1C96D95A-5BAA-409D-AF20-55B65EA0D84F%7d\%7b95B18AF4-8B99-4E4E-93F9-FCDF3E70CBB8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72DDE6F0B344439F1649FE6FBF8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18374-5614-48AB-8613-C80B07F91C51}"/>
      </w:docPartPr>
      <w:docPartBody>
        <w:p w:rsidR="005952FE" w:rsidRDefault="005E6470">
          <w:pPr>
            <w:pStyle w:val="D272DDE6F0B344439F1649FE6FBF8EF2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FC5"/>
    <w:rsid w:val="005952FE"/>
    <w:rsid w:val="005E6470"/>
    <w:rsid w:val="006F2FC5"/>
    <w:rsid w:val="00FB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72DDE6F0B344439F1649FE6FBF8EF2">
    <w:name w:val="D272DDE6F0B344439F1649FE6FBF8EF2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61AD67B2A148457A9CB4AA86B6147404">
    <w:name w:val="61AD67B2A148457A9CB4AA86B6147404"/>
  </w:style>
  <w:style w:type="character" w:styleId="PlaceholderText">
    <w:name w:val="Placeholder Text"/>
    <w:basedOn w:val="DefaultParagraphFont"/>
    <w:uiPriority w:val="99"/>
    <w:semiHidden/>
    <w:rsid w:val="006F2FC5"/>
    <w:rPr>
      <w:color w:val="404040" w:themeColor="text1" w:themeTint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{95B18AF4-8B99-4E4E-93F9-FCDF3E70CBB8}tf03982351_win32</Template>
  <TotalTime>31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Verilog Test Bench Design Code</vt:lpstr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MARS Simulator Tutorial</dc:title>
  <dc:subject/>
  <dc:creator>Anand Rajan</dc:creator>
  <cp:keywords/>
  <dc:description/>
  <cp:lastModifiedBy>Rajan, Anand</cp:lastModifiedBy>
  <cp:revision>1</cp:revision>
  <dcterms:created xsi:type="dcterms:W3CDTF">2021-02-22T06:04:00Z</dcterms:created>
  <dcterms:modified xsi:type="dcterms:W3CDTF">2021-02-22T06:35:00Z</dcterms:modified>
</cp:coreProperties>
</file>